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156" w:rsidRDefault="00D07156" w:rsidP="00D96B3A">
      <w:pPr>
        <w:pStyle w:val="ListParagraph"/>
        <w:ind w:left="0" w:right="-900"/>
        <w:jc w:val="center"/>
        <w:rPr>
          <w:rFonts w:ascii="Elephant" w:hAnsi="Elephant" w:cs="Tahoma"/>
          <w:b/>
          <w:sz w:val="80"/>
          <w:szCs w:val="80"/>
        </w:rPr>
      </w:pPr>
    </w:p>
    <w:p w:rsidR="00D96B3A" w:rsidRPr="00D07156" w:rsidRDefault="00D96B3A" w:rsidP="00D07156">
      <w:pPr>
        <w:pStyle w:val="ListParagraph"/>
        <w:ind w:left="0" w:right="-900"/>
        <w:jc w:val="center"/>
        <w:rPr>
          <w:rFonts w:ascii="Elephant" w:hAnsi="Elephant" w:cs="Tahoma"/>
          <w:b/>
          <w:sz w:val="76"/>
          <w:szCs w:val="76"/>
        </w:rPr>
      </w:pPr>
      <w:r w:rsidRPr="00D07156">
        <w:rPr>
          <w:rFonts w:ascii="Elephant" w:hAnsi="Elephant" w:cs="Tahoma"/>
          <w:b/>
          <w:sz w:val="76"/>
          <w:szCs w:val="76"/>
        </w:rPr>
        <w:t>Standard six English language notes</w:t>
      </w:r>
    </w:p>
    <w:p w:rsidR="00D96B3A" w:rsidRDefault="00D96B3A" w:rsidP="00680833">
      <w:pPr>
        <w:pStyle w:val="ListParagraph"/>
        <w:ind w:left="0" w:right="-900"/>
        <w:jc w:val="both"/>
        <w:rPr>
          <w:rFonts w:ascii="Tahoma" w:hAnsi="Tahoma" w:cs="Tahoma"/>
          <w:b/>
          <w:sz w:val="26"/>
          <w:szCs w:val="26"/>
          <w:u w:val="single"/>
        </w:rPr>
      </w:pPr>
    </w:p>
    <w:p w:rsidR="00D07156" w:rsidRDefault="00484A35" w:rsidP="00680833">
      <w:pPr>
        <w:pStyle w:val="ListParagraph"/>
        <w:ind w:left="0" w:right="-900"/>
        <w:jc w:val="both"/>
        <w:rPr>
          <w:rFonts w:ascii="Tahoma" w:hAnsi="Tahoma" w:cs="Tahoma"/>
          <w:b/>
          <w:sz w:val="26"/>
          <w:szCs w:val="26"/>
          <w:u w:val="single"/>
        </w:rPr>
      </w:pPr>
      <w:r w:rsidRPr="00D07156">
        <w:rPr>
          <w:rFonts w:ascii="Tahoma" w:hAnsi="Tahoma" w:cs="Tahoma"/>
          <w:b/>
          <w:noProof/>
          <w:sz w:val="26"/>
          <w:szCs w:val="26"/>
          <w:lang w:eastAsia="en-US"/>
        </w:rPr>
        <w:drawing>
          <wp:anchor distT="0" distB="0" distL="114300" distR="114300" simplePos="0" relativeHeight="251719680" behindDoc="1" locked="0" layoutInCell="1" allowOverlap="1">
            <wp:simplePos x="0" y="0"/>
            <wp:positionH relativeFrom="column">
              <wp:posOffset>-352425</wp:posOffset>
            </wp:positionH>
            <wp:positionV relativeFrom="paragraph">
              <wp:posOffset>266700</wp:posOffset>
            </wp:positionV>
            <wp:extent cx="5953125" cy="5534025"/>
            <wp:effectExtent l="0" t="0" r="0" b="0"/>
            <wp:wrapTight wrapText="bothSides">
              <wp:wrapPolygon edited="0">
                <wp:start x="0" y="0"/>
                <wp:lineTo x="0" y="21563"/>
                <wp:lineTo x="21565" y="21563"/>
                <wp:lineTo x="21565" y="0"/>
                <wp:lineTo x="0" y="0"/>
              </wp:wrapPolygon>
            </wp:wrapTight>
            <wp:docPr id="5" name="Picture 22" descr="C:\Users\MIDI\AppData\Local\Microsoft\Windows\Temporary Internet Files\Content.Word\IMG_20211113_083314_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DI\AppData\Local\Microsoft\Windows\Temporary Internet Files\Content.Word\IMG_20211113_083314_949.jpg"/>
                    <pic:cNvPicPr>
                      <a:picLocks noChangeAspect="1" noChangeArrowheads="1"/>
                    </pic:cNvPicPr>
                  </pic:nvPicPr>
                  <pic:blipFill>
                    <a:blip r:embed="rId8"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0">
                              <a14:imgEffect>
                                <a14:sharpenSoften amount="100000"/>
                              </a14:imgEffect>
                              <a14:imgEffect>
                                <a14:brightnessContrast bright="28000" contrast="-32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53125" cy="5534025"/>
                    </a:xfrm>
                    <a:prstGeom prst="rect">
                      <a:avLst/>
                    </a:prstGeom>
                    <a:noFill/>
                    <a:ln>
                      <a:noFill/>
                    </a:ln>
                  </pic:spPr>
                </pic:pic>
              </a:graphicData>
            </a:graphic>
          </wp:anchor>
        </w:drawing>
      </w:r>
    </w:p>
    <w:p w:rsidR="00C92280" w:rsidRDefault="00C92280" w:rsidP="00C92280">
      <w:pPr>
        <w:rPr>
          <w:rFonts w:ascii="Tahoma" w:hAnsi="Tahoma" w:cs="Tahoma"/>
          <w:b/>
          <w:sz w:val="26"/>
          <w:szCs w:val="26"/>
          <w:u w:val="single"/>
        </w:rPr>
      </w:pPr>
    </w:p>
    <w:p w:rsidR="00C92280" w:rsidRDefault="00C92280" w:rsidP="00C92280">
      <w:pPr>
        <w:rPr>
          <w:rFonts w:ascii="Tahoma" w:hAnsi="Tahoma" w:cs="Tahoma"/>
          <w:b/>
          <w:sz w:val="26"/>
          <w:szCs w:val="26"/>
          <w:u w:val="single"/>
        </w:rPr>
      </w:pPr>
    </w:p>
    <w:p w:rsidR="00C92280" w:rsidRDefault="00C92280" w:rsidP="00C92280">
      <w:pPr>
        <w:rPr>
          <w:rFonts w:ascii="Tahoma" w:hAnsi="Tahoma" w:cs="Tahoma"/>
          <w:b/>
          <w:sz w:val="26"/>
          <w:szCs w:val="26"/>
          <w:u w:val="single"/>
        </w:rPr>
      </w:pPr>
    </w:p>
    <w:p w:rsidR="00C92280" w:rsidRPr="005003C2" w:rsidRDefault="00C92280" w:rsidP="00C92280">
      <w:pPr>
        <w:jc w:val="center"/>
        <w:rPr>
          <w:b/>
          <w:color w:val="00B0F0"/>
          <w:sz w:val="40"/>
          <w:szCs w:val="40"/>
        </w:rPr>
      </w:pPr>
      <w:r>
        <w:rPr>
          <w:b/>
          <w:color w:val="00B0F0"/>
          <w:sz w:val="40"/>
          <w:szCs w:val="40"/>
        </w:rPr>
        <w:lastRenderedPageBreak/>
        <w:t>KWA MUENDELEZO WA NOTES HIZI</w:t>
      </w:r>
      <w:r w:rsidRPr="005003C2">
        <w:rPr>
          <w:b/>
          <w:color w:val="00B0F0"/>
          <w:sz w:val="40"/>
          <w:szCs w:val="40"/>
        </w:rPr>
        <w:t xml:space="preserve"> </w:t>
      </w:r>
      <w:r>
        <w:rPr>
          <w:b/>
          <w:color w:val="00B0F0"/>
          <w:sz w:val="40"/>
          <w:szCs w:val="40"/>
        </w:rPr>
        <w:t xml:space="preserve">                                                             </w:t>
      </w:r>
      <w:r w:rsidRPr="005003C2">
        <w:rPr>
          <w:b/>
          <w:color w:val="00B0F0"/>
          <w:sz w:val="40"/>
          <w:szCs w:val="40"/>
        </w:rPr>
        <w:t>TUONE INBOX</w:t>
      </w:r>
    </w:p>
    <w:p w:rsidR="00C92280" w:rsidRPr="005003C2" w:rsidRDefault="00C92280" w:rsidP="00C92280">
      <w:pPr>
        <w:rPr>
          <w:b/>
          <w:color w:val="00B0F0"/>
          <w:sz w:val="40"/>
          <w:szCs w:val="40"/>
        </w:rPr>
      </w:pPr>
    </w:p>
    <w:p w:rsidR="00C92280" w:rsidRPr="005003C2" w:rsidRDefault="00C92280" w:rsidP="00C92280">
      <w:pPr>
        <w:rPr>
          <w:b/>
          <w:color w:val="00B0F0"/>
          <w:sz w:val="40"/>
          <w:szCs w:val="40"/>
        </w:rPr>
      </w:pPr>
      <w:r w:rsidRPr="005003C2">
        <w:rPr>
          <w:b/>
          <w:color w:val="00B0F0"/>
          <w:sz w:val="40"/>
          <w:szCs w:val="40"/>
        </w:rPr>
        <w:t xml:space="preserve">                        </w:t>
      </w:r>
      <w:r>
        <w:rPr>
          <w:b/>
          <w:color w:val="00B0F0"/>
          <w:sz w:val="40"/>
          <w:szCs w:val="40"/>
        </w:rPr>
        <w:t xml:space="preserve">   </w:t>
      </w:r>
      <w:r w:rsidRPr="005003C2">
        <w:rPr>
          <w:b/>
          <w:color w:val="00B0F0"/>
          <w:sz w:val="40"/>
          <w:szCs w:val="40"/>
        </w:rPr>
        <w:t xml:space="preserve">   0747249620</w:t>
      </w:r>
    </w:p>
    <w:p w:rsidR="00C92280" w:rsidRDefault="00C92280" w:rsidP="00781C14">
      <w:pPr>
        <w:pStyle w:val="Caption"/>
        <w:jc w:val="center"/>
      </w:pPr>
    </w:p>
    <w:p w:rsidR="00C92280" w:rsidRDefault="00C92280" w:rsidP="00781C14">
      <w:pPr>
        <w:pStyle w:val="Caption"/>
        <w:jc w:val="center"/>
      </w:pPr>
    </w:p>
    <w:p w:rsidR="00C92280" w:rsidRDefault="00C92280" w:rsidP="00781C14">
      <w:pPr>
        <w:pStyle w:val="Caption"/>
        <w:jc w:val="center"/>
      </w:pPr>
    </w:p>
    <w:p w:rsidR="00C92280" w:rsidRDefault="00C92280" w:rsidP="00781C14">
      <w:pPr>
        <w:pStyle w:val="Caption"/>
        <w:jc w:val="center"/>
      </w:pPr>
    </w:p>
    <w:p w:rsidR="00C92280" w:rsidRDefault="00C92280" w:rsidP="00781C14">
      <w:pPr>
        <w:pStyle w:val="Caption"/>
        <w:jc w:val="center"/>
      </w:pPr>
    </w:p>
    <w:p w:rsidR="00C92280" w:rsidRDefault="00C92280" w:rsidP="00781C14">
      <w:pPr>
        <w:pStyle w:val="Caption"/>
        <w:jc w:val="center"/>
      </w:pPr>
    </w:p>
    <w:p w:rsidR="00C92280" w:rsidRDefault="00C92280" w:rsidP="00781C14">
      <w:pPr>
        <w:pStyle w:val="Caption"/>
        <w:jc w:val="center"/>
      </w:pPr>
    </w:p>
    <w:p w:rsidR="00C92280" w:rsidRDefault="00C92280" w:rsidP="00781C14">
      <w:pPr>
        <w:pStyle w:val="Caption"/>
        <w:jc w:val="center"/>
      </w:pPr>
    </w:p>
    <w:p w:rsidR="00C92280" w:rsidRDefault="00C92280" w:rsidP="00781C14">
      <w:pPr>
        <w:pStyle w:val="Caption"/>
        <w:jc w:val="center"/>
      </w:pPr>
    </w:p>
    <w:p w:rsidR="00C92280" w:rsidRDefault="00C92280" w:rsidP="00781C14">
      <w:pPr>
        <w:pStyle w:val="Caption"/>
        <w:jc w:val="center"/>
      </w:pPr>
    </w:p>
    <w:p w:rsidR="00C92280" w:rsidRDefault="00C92280" w:rsidP="00781C14">
      <w:pPr>
        <w:pStyle w:val="Caption"/>
        <w:jc w:val="center"/>
      </w:pPr>
    </w:p>
    <w:p w:rsidR="00424FD6" w:rsidRPr="00D91D73" w:rsidRDefault="00186068" w:rsidP="00781C14">
      <w:pPr>
        <w:pStyle w:val="Caption"/>
        <w:jc w:val="center"/>
        <w:rPr>
          <w:rFonts w:ascii="Tahoma" w:hAnsi="Tahoma" w:cs="Tahoma"/>
          <w:b w:val="0"/>
          <w:sz w:val="26"/>
          <w:szCs w:val="26"/>
          <w:u w:val="single"/>
        </w:rPr>
      </w:pPr>
      <w:r w:rsidRPr="00D91D73">
        <w:rPr>
          <w:rFonts w:ascii="Tahoma" w:hAnsi="Tahoma" w:cs="Tahoma"/>
          <w:sz w:val="26"/>
          <w:szCs w:val="26"/>
          <w:u w:val="single"/>
        </w:rPr>
        <w:t>1.</w:t>
      </w:r>
      <w:r w:rsidR="00C92280">
        <w:rPr>
          <w:rFonts w:ascii="Tahoma" w:hAnsi="Tahoma" w:cs="Tahoma"/>
          <w:sz w:val="26"/>
          <w:szCs w:val="26"/>
          <w:u w:val="single"/>
        </w:rPr>
        <w:t xml:space="preserve">0 </w:t>
      </w:r>
      <w:r w:rsidR="0065515B" w:rsidRPr="00D91D73">
        <w:rPr>
          <w:rFonts w:ascii="Tahoma" w:hAnsi="Tahoma" w:cs="Tahoma"/>
          <w:sz w:val="26"/>
          <w:szCs w:val="26"/>
          <w:u w:val="single"/>
        </w:rPr>
        <w:t>COMPREHEND</w:t>
      </w:r>
      <w:r w:rsidR="005461B1" w:rsidRPr="00D91D73">
        <w:rPr>
          <w:rFonts w:ascii="Tahoma" w:hAnsi="Tahoma" w:cs="Tahoma"/>
          <w:sz w:val="26"/>
          <w:szCs w:val="26"/>
          <w:u w:val="single"/>
        </w:rPr>
        <w:t>ING</w:t>
      </w:r>
      <w:r w:rsidR="0065515B" w:rsidRPr="00D91D73">
        <w:rPr>
          <w:rFonts w:ascii="Tahoma" w:hAnsi="Tahoma" w:cs="Tahoma"/>
          <w:sz w:val="26"/>
          <w:szCs w:val="26"/>
          <w:u w:val="single"/>
        </w:rPr>
        <w:t xml:space="preserve"> ORAL AND WRITTEN INFORMATION</w:t>
      </w:r>
    </w:p>
    <w:p w:rsidR="00EE76F6" w:rsidRPr="002C222B" w:rsidRDefault="00EE76F6" w:rsidP="00680833">
      <w:pPr>
        <w:pStyle w:val="ListParagraph"/>
        <w:ind w:left="0" w:right="-900"/>
        <w:jc w:val="both"/>
        <w:rPr>
          <w:rFonts w:ascii="Tahoma" w:hAnsi="Tahoma" w:cs="Tahoma"/>
        </w:rPr>
      </w:pPr>
    </w:p>
    <w:p w:rsidR="00312E93" w:rsidRPr="00D91D73" w:rsidRDefault="00EE76F6" w:rsidP="00680833">
      <w:pPr>
        <w:pStyle w:val="ListParagraph"/>
        <w:numPr>
          <w:ilvl w:val="1"/>
          <w:numId w:val="14"/>
        </w:numPr>
        <w:ind w:left="0" w:right="-900" w:firstLine="0"/>
        <w:jc w:val="both"/>
        <w:rPr>
          <w:rFonts w:ascii="Tahoma" w:hAnsi="Tahoma" w:cs="Tahoma"/>
          <w:b/>
          <w:sz w:val="26"/>
          <w:szCs w:val="26"/>
        </w:rPr>
      </w:pPr>
      <w:r w:rsidRPr="00D91D73">
        <w:rPr>
          <w:rFonts w:ascii="Tahoma" w:hAnsi="Tahoma" w:cs="Tahoma"/>
          <w:b/>
          <w:sz w:val="26"/>
          <w:szCs w:val="26"/>
          <w:u w:val="single"/>
        </w:rPr>
        <w:t>Listen</w:t>
      </w:r>
      <w:r w:rsidR="005461B1" w:rsidRPr="00D91D73">
        <w:rPr>
          <w:rFonts w:ascii="Tahoma" w:hAnsi="Tahoma" w:cs="Tahoma"/>
          <w:b/>
          <w:sz w:val="26"/>
          <w:szCs w:val="26"/>
          <w:u w:val="single"/>
        </w:rPr>
        <w:t>ing</w:t>
      </w:r>
      <w:r w:rsidRPr="00D91D73">
        <w:rPr>
          <w:rFonts w:ascii="Tahoma" w:hAnsi="Tahoma" w:cs="Tahoma"/>
          <w:b/>
          <w:sz w:val="26"/>
          <w:szCs w:val="26"/>
          <w:u w:val="single"/>
        </w:rPr>
        <w:t xml:space="preserve"> and comprehend</w:t>
      </w:r>
      <w:r w:rsidR="005461B1" w:rsidRPr="00D91D73">
        <w:rPr>
          <w:rFonts w:ascii="Tahoma" w:hAnsi="Tahoma" w:cs="Tahoma"/>
          <w:b/>
          <w:sz w:val="26"/>
          <w:szCs w:val="26"/>
          <w:u w:val="single"/>
        </w:rPr>
        <w:t>ing</w:t>
      </w:r>
      <w:r w:rsidRPr="00D91D73">
        <w:rPr>
          <w:rFonts w:ascii="Tahoma" w:hAnsi="Tahoma" w:cs="Tahoma"/>
          <w:b/>
          <w:sz w:val="26"/>
          <w:szCs w:val="26"/>
          <w:u w:val="single"/>
        </w:rPr>
        <w:t xml:space="preserve"> information presented orally</w:t>
      </w:r>
    </w:p>
    <w:p w:rsidR="00222D97" w:rsidRPr="00D91D73" w:rsidRDefault="00B60E6F" w:rsidP="00680833">
      <w:pPr>
        <w:tabs>
          <w:tab w:val="left" w:pos="-450"/>
          <w:tab w:val="left" w:pos="639"/>
        </w:tabs>
        <w:ind w:right="-900"/>
        <w:jc w:val="both"/>
        <w:rPr>
          <w:rFonts w:ascii="Tahoma" w:hAnsi="Tahoma" w:cs="Tahoma"/>
          <w:b/>
          <w:sz w:val="26"/>
          <w:szCs w:val="26"/>
        </w:rPr>
      </w:pPr>
      <w:r w:rsidRPr="00D91D73">
        <w:rPr>
          <w:rFonts w:ascii="Tahoma" w:hAnsi="Tahoma" w:cs="Tahoma"/>
          <w:b/>
          <w:sz w:val="26"/>
          <w:szCs w:val="26"/>
        </w:rPr>
        <w:t xml:space="preserve">a). </w:t>
      </w:r>
      <w:r w:rsidR="00312E93" w:rsidRPr="00D91D73">
        <w:rPr>
          <w:rFonts w:ascii="Tahoma" w:hAnsi="Tahoma" w:cs="Tahoma"/>
          <w:b/>
          <w:sz w:val="26"/>
          <w:szCs w:val="26"/>
        </w:rPr>
        <w:t>Listen</w:t>
      </w:r>
      <w:r w:rsidR="00D33F65" w:rsidRPr="00D91D73">
        <w:rPr>
          <w:rFonts w:ascii="Tahoma" w:hAnsi="Tahoma" w:cs="Tahoma"/>
          <w:b/>
          <w:sz w:val="26"/>
          <w:szCs w:val="26"/>
        </w:rPr>
        <w:t>ing</w:t>
      </w:r>
      <w:r w:rsidR="00312E93" w:rsidRPr="00D91D73">
        <w:rPr>
          <w:rFonts w:ascii="Tahoma" w:hAnsi="Tahoma" w:cs="Tahoma"/>
          <w:b/>
          <w:sz w:val="26"/>
          <w:szCs w:val="26"/>
        </w:rPr>
        <w:t xml:space="preserve"> to recorded material about common issues and answer questions or</w:t>
      </w:r>
      <w:r w:rsidR="00712A6C" w:rsidRPr="00D91D73">
        <w:rPr>
          <w:rFonts w:ascii="Tahoma" w:hAnsi="Tahoma" w:cs="Tahoma"/>
          <w:b/>
          <w:sz w:val="26"/>
          <w:szCs w:val="26"/>
        </w:rPr>
        <w:t>ally.</w:t>
      </w:r>
    </w:p>
    <w:p w:rsidR="009C25F1" w:rsidRPr="00D91D73" w:rsidRDefault="009622EC" w:rsidP="00680833">
      <w:pPr>
        <w:ind w:right="-900"/>
        <w:jc w:val="both"/>
        <w:rPr>
          <w:rFonts w:ascii="Tahoma" w:hAnsi="Tahoma" w:cs="Tahoma"/>
          <w:sz w:val="26"/>
          <w:szCs w:val="26"/>
        </w:rPr>
      </w:pPr>
      <w:r w:rsidRPr="00D91D73">
        <w:rPr>
          <w:rFonts w:ascii="Tahoma" w:hAnsi="Tahoma" w:cs="Tahoma"/>
          <w:b/>
          <w:sz w:val="26"/>
          <w:szCs w:val="26"/>
        </w:rPr>
        <w:t xml:space="preserve">Speaking </w:t>
      </w:r>
      <w:r>
        <w:rPr>
          <w:rFonts w:ascii="Tahoma" w:hAnsi="Tahoma" w:cs="Tahoma"/>
          <w:b/>
          <w:sz w:val="26"/>
          <w:szCs w:val="26"/>
        </w:rPr>
        <w:t>practice</w:t>
      </w:r>
    </w:p>
    <w:p w:rsidR="009C25F1" w:rsidRPr="00680833" w:rsidRDefault="009C25F1" w:rsidP="00680833">
      <w:pPr>
        <w:ind w:right="-900"/>
        <w:jc w:val="both"/>
        <w:rPr>
          <w:rFonts w:ascii="Tahoma" w:hAnsi="Tahoma" w:cs="Tahoma"/>
          <w:sz w:val="26"/>
          <w:szCs w:val="26"/>
        </w:rPr>
      </w:pPr>
      <w:r w:rsidRPr="00680833">
        <w:rPr>
          <w:rFonts w:ascii="Tahoma" w:hAnsi="Tahoma" w:cs="Tahoma"/>
          <w:sz w:val="26"/>
          <w:szCs w:val="26"/>
        </w:rPr>
        <w:t>a) In pairs, read and act out the following dialogue.</w:t>
      </w:r>
    </w:p>
    <w:p w:rsidR="009C25F1" w:rsidRPr="00680833" w:rsidRDefault="009C25F1" w:rsidP="00680833">
      <w:pPr>
        <w:ind w:right="-900"/>
        <w:jc w:val="both"/>
        <w:rPr>
          <w:rFonts w:ascii="Tahoma" w:hAnsi="Tahoma" w:cs="Tahoma"/>
          <w:sz w:val="26"/>
          <w:szCs w:val="26"/>
        </w:rPr>
      </w:pPr>
      <w:r w:rsidRPr="00680833">
        <w:rPr>
          <w:rFonts w:ascii="Tahoma" w:hAnsi="Tahoma" w:cs="Tahoma"/>
          <w:sz w:val="26"/>
          <w:szCs w:val="26"/>
        </w:rPr>
        <w:t>Pata:</w:t>
      </w:r>
      <w:r w:rsidRPr="00680833">
        <w:rPr>
          <w:rFonts w:ascii="Tahoma" w:hAnsi="Tahoma" w:cs="Tahoma"/>
          <w:sz w:val="26"/>
          <w:szCs w:val="26"/>
        </w:rPr>
        <w:tab/>
      </w:r>
      <w:r w:rsidR="000F1F3A" w:rsidRPr="00680833">
        <w:rPr>
          <w:rFonts w:ascii="Tahoma" w:hAnsi="Tahoma" w:cs="Tahoma"/>
          <w:sz w:val="26"/>
          <w:szCs w:val="26"/>
        </w:rPr>
        <w:t>H</w:t>
      </w:r>
      <w:r w:rsidRPr="00680833">
        <w:rPr>
          <w:rFonts w:ascii="Tahoma" w:hAnsi="Tahoma" w:cs="Tahoma"/>
          <w:sz w:val="26"/>
          <w:szCs w:val="26"/>
        </w:rPr>
        <w:t>i Tizo, how do you feel?</w:t>
      </w:r>
    </w:p>
    <w:p w:rsidR="009C25F1" w:rsidRPr="00680833" w:rsidRDefault="009C25F1" w:rsidP="00680833">
      <w:pPr>
        <w:ind w:left="720" w:right="-900" w:hanging="720"/>
        <w:jc w:val="both"/>
        <w:rPr>
          <w:rFonts w:ascii="Tahoma" w:hAnsi="Tahoma" w:cs="Tahoma"/>
          <w:sz w:val="26"/>
          <w:szCs w:val="26"/>
        </w:rPr>
      </w:pPr>
      <w:r w:rsidRPr="00680833">
        <w:rPr>
          <w:rFonts w:ascii="Tahoma" w:hAnsi="Tahoma" w:cs="Tahoma"/>
          <w:sz w:val="26"/>
          <w:szCs w:val="26"/>
        </w:rPr>
        <w:t>Tizo :</w:t>
      </w:r>
      <w:r w:rsidRPr="00680833">
        <w:rPr>
          <w:rFonts w:ascii="Tahoma" w:hAnsi="Tahoma" w:cs="Tahoma"/>
          <w:sz w:val="26"/>
          <w:szCs w:val="26"/>
        </w:rPr>
        <w:tab/>
        <w:t>Hi Pata, I am feeling much better, if I hadn’t gone to the hospital, I                                  wouldn’t have improved this much.</w:t>
      </w:r>
    </w:p>
    <w:p w:rsidR="009C25F1" w:rsidRPr="00680833" w:rsidRDefault="009C25F1" w:rsidP="00680833">
      <w:pPr>
        <w:ind w:left="720" w:right="-900" w:hanging="720"/>
        <w:jc w:val="both"/>
        <w:rPr>
          <w:rFonts w:ascii="Tahoma" w:hAnsi="Tahoma" w:cs="Tahoma"/>
          <w:sz w:val="26"/>
          <w:szCs w:val="26"/>
        </w:rPr>
      </w:pPr>
      <w:r w:rsidRPr="00680833">
        <w:rPr>
          <w:rFonts w:ascii="Tahoma" w:hAnsi="Tahoma" w:cs="Tahoma"/>
          <w:sz w:val="26"/>
          <w:szCs w:val="26"/>
        </w:rPr>
        <w:t xml:space="preserve">Pata: </w:t>
      </w:r>
      <w:r w:rsidRPr="00680833">
        <w:rPr>
          <w:rFonts w:ascii="Tahoma" w:hAnsi="Tahoma" w:cs="Tahoma"/>
          <w:sz w:val="26"/>
          <w:szCs w:val="26"/>
        </w:rPr>
        <w:tab/>
        <w:t>What did the doctor say?</w:t>
      </w:r>
    </w:p>
    <w:p w:rsidR="009C25F1" w:rsidRPr="00680833" w:rsidRDefault="009C25F1" w:rsidP="00680833">
      <w:pPr>
        <w:ind w:left="720" w:right="-900" w:hanging="720"/>
        <w:jc w:val="both"/>
        <w:rPr>
          <w:rFonts w:ascii="Tahoma" w:hAnsi="Tahoma" w:cs="Tahoma"/>
          <w:sz w:val="26"/>
          <w:szCs w:val="26"/>
        </w:rPr>
      </w:pPr>
      <w:r w:rsidRPr="00680833">
        <w:rPr>
          <w:rFonts w:ascii="Tahoma" w:hAnsi="Tahoma" w:cs="Tahoma"/>
          <w:sz w:val="26"/>
          <w:szCs w:val="26"/>
        </w:rPr>
        <w:t>Tizo:</w:t>
      </w:r>
      <w:r w:rsidRPr="00680833">
        <w:rPr>
          <w:rFonts w:ascii="Tahoma" w:hAnsi="Tahoma" w:cs="Tahoma"/>
          <w:sz w:val="26"/>
          <w:szCs w:val="26"/>
        </w:rPr>
        <w:tab/>
        <w:t>He said that I had a bacterial infection which, I think, I got either at school or at home.</w:t>
      </w:r>
    </w:p>
    <w:p w:rsidR="009C25F1" w:rsidRPr="00680833" w:rsidRDefault="009C25F1" w:rsidP="00680833">
      <w:pPr>
        <w:ind w:left="720" w:right="-900" w:hanging="720"/>
        <w:jc w:val="both"/>
        <w:rPr>
          <w:rFonts w:ascii="Tahoma" w:hAnsi="Tahoma" w:cs="Tahoma"/>
          <w:sz w:val="26"/>
          <w:szCs w:val="26"/>
        </w:rPr>
      </w:pPr>
      <w:r w:rsidRPr="00680833">
        <w:rPr>
          <w:rFonts w:ascii="Tahoma" w:hAnsi="Tahoma" w:cs="Tahoma"/>
          <w:sz w:val="26"/>
          <w:szCs w:val="26"/>
        </w:rPr>
        <w:t>Pata:</w:t>
      </w:r>
      <w:r w:rsidRPr="00680833">
        <w:rPr>
          <w:rFonts w:ascii="Tahoma" w:hAnsi="Tahoma" w:cs="Tahoma"/>
          <w:sz w:val="26"/>
          <w:szCs w:val="26"/>
        </w:rPr>
        <w:tab/>
        <w:t>I hope you get well soon. Take care because our surroundings are full of bacteria.</w:t>
      </w:r>
    </w:p>
    <w:p w:rsidR="009C25F1" w:rsidRPr="00680833" w:rsidRDefault="009C25F1" w:rsidP="00680833">
      <w:pPr>
        <w:ind w:left="720" w:right="-900" w:hanging="720"/>
        <w:jc w:val="both"/>
        <w:rPr>
          <w:rFonts w:ascii="Tahoma" w:hAnsi="Tahoma" w:cs="Tahoma"/>
          <w:sz w:val="26"/>
          <w:szCs w:val="26"/>
        </w:rPr>
      </w:pPr>
      <w:r w:rsidRPr="00680833">
        <w:rPr>
          <w:rFonts w:ascii="Tahoma" w:hAnsi="Tahoma" w:cs="Tahoma"/>
          <w:sz w:val="26"/>
          <w:szCs w:val="26"/>
        </w:rPr>
        <w:t>Tizo:</w:t>
      </w:r>
      <w:r w:rsidRPr="00680833">
        <w:rPr>
          <w:rFonts w:ascii="Tahoma" w:hAnsi="Tahoma" w:cs="Tahoma"/>
          <w:sz w:val="26"/>
          <w:szCs w:val="26"/>
        </w:rPr>
        <w:tab/>
      </w:r>
      <w:r w:rsidR="000F1F3A" w:rsidRPr="00680833">
        <w:rPr>
          <w:rFonts w:ascii="Tahoma" w:hAnsi="Tahoma" w:cs="Tahoma"/>
          <w:sz w:val="26"/>
          <w:szCs w:val="26"/>
        </w:rPr>
        <w:t>T</w:t>
      </w:r>
      <w:r w:rsidRPr="00680833">
        <w:rPr>
          <w:rFonts w:ascii="Tahoma" w:hAnsi="Tahoma" w:cs="Tahoma"/>
          <w:sz w:val="26"/>
          <w:szCs w:val="26"/>
        </w:rPr>
        <w:t>hat’s true, but if our surroundings are clean, we will all be safe from diseases.</w:t>
      </w:r>
    </w:p>
    <w:p w:rsidR="009C25F1" w:rsidRPr="00680833" w:rsidRDefault="009C25F1" w:rsidP="00680833">
      <w:pPr>
        <w:ind w:left="720" w:right="-900" w:hanging="720"/>
        <w:jc w:val="both"/>
        <w:rPr>
          <w:rFonts w:ascii="Tahoma" w:hAnsi="Tahoma" w:cs="Tahoma"/>
          <w:sz w:val="26"/>
          <w:szCs w:val="26"/>
        </w:rPr>
      </w:pPr>
      <w:r w:rsidRPr="00680833">
        <w:rPr>
          <w:rFonts w:ascii="Tahoma" w:hAnsi="Tahoma" w:cs="Tahoma"/>
          <w:sz w:val="26"/>
          <w:szCs w:val="26"/>
        </w:rPr>
        <w:t xml:space="preserve">Pata: </w:t>
      </w:r>
      <w:r w:rsidRPr="00680833">
        <w:rPr>
          <w:rFonts w:ascii="Tahoma" w:hAnsi="Tahoma" w:cs="Tahoma"/>
          <w:sz w:val="26"/>
          <w:szCs w:val="26"/>
        </w:rPr>
        <w:tab/>
      </w:r>
      <w:r w:rsidR="000F1F3A" w:rsidRPr="00680833">
        <w:rPr>
          <w:rFonts w:ascii="Tahoma" w:hAnsi="Tahoma" w:cs="Tahoma"/>
          <w:sz w:val="26"/>
          <w:szCs w:val="26"/>
        </w:rPr>
        <w:t>C</w:t>
      </w:r>
      <w:r w:rsidRPr="00680833">
        <w:rPr>
          <w:rFonts w:ascii="Tahoma" w:hAnsi="Tahoma" w:cs="Tahoma"/>
          <w:sz w:val="26"/>
          <w:szCs w:val="26"/>
        </w:rPr>
        <w:t>ertainly! I agree with you. We should be serious about cleanliness.</w:t>
      </w:r>
    </w:p>
    <w:p w:rsidR="009C25F1" w:rsidRPr="00680833" w:rsidRDefault="009C25F1" w:rsidP="00680833">
      <w:pPr>
        <w:ind w:left="720" w:right="-900" w:hanging="720"/>
        <w:jc w:val="both"/>
        <w:rPr>
          <w:rFonts w:ascii="Tahoma" w:hAnsi="Tahoma" w:cs="Tahoma"/>
          <w:sz w:val="26"/>
          <w:szCs w:val="26"/>
        </w:rPr>
      </w:pPr>
      <w:r w:rsidRPr="00680833">
        <w:rPr>
          <w:rFonts w:ascii="Tahoma" w:hAnsi="Tahoma" w:cs="Tahoma"/>
          <w:sz w:val="26"/>
          <w:szCs w:val="26"/>
        </w:rPr>
        <w:t xml:space="preserve">Tizo: </w:t>
      </w:r>
      <w:r w:rsidRPr="00680833">
        <w:rPr>
          <w:rFonts w:ascii="Tahoma" w:hAnsi="Tahoma" w:cs="Tahoma"/>
          <w:sz w:val="26"/>
          <w:szCs w:val="26"/>
        </w:rPr>
        <w:tab/>
        <w:t>Right. If we are serious, we will make sure we cut the grass and remove all dirt.</w:t>
      </w:r>
    </w:p>
    <w:p w:rsidR="009C25F1" w:rsidRPr="00680833" w:rsidRDefault="009C25F1" w:rsidP="00680833">
      <w:pPr>
        <w:ind w:left="720" w:right="-900" w:hanging="720"/>
        <w:jc w:val="both"/>
        <w:rPr>
          <w:rFonts w:ascii="Tahoma" w:hAnsi="Tahoma" w:cs="Tahoma"/>
          <w:sz w:val="26"/>
          <w:szCs w:val="26"/>
        </w:rPr>
      </w:pPr>
      <w:r w:rsidRPr="00680833">
        <w:rPr>
          <w:rFonts w:ascii="Tahoma" w:hAnsi="Tahoma" w:cs="Tahoma"/>
          <w:sz w:val="26"/>
          <w:szCs w:val="26"/>
        </w:rPr>
        <w:t>Tizo:</w:t>
      </w:r>
      <w:r w:rsidRPr="00680833">
        <w:rPr>
          <w:rFonts w:ascii="Tahoma" w:hAnsi="Tahoma" w:cs="Tahoma"/>
          <w:sz w:val="26"/>
          <w:szCs w:val="26"/>
        </w:rPr>
        <w:tab/>
        <w:t>Absolutely! We also have to clean our houses.</w:t>
      </w:r>
    </w:p>
    <w:p w:rsidR="009C25F1" w:rsidRPr="00680833" w:rsidRDefault="009C25F1" w:rsidP="00680833">
      <w:pPr>
        <w:ind w:left="720" w:right="-900" w:hanging="720"/>
        <w:jc w:val="both"/>
        <w:rPr>
          <w:rFonts w:ascii="Tahoma" w:hAnsi="Tahoma" w:cs="Tahoma"/>
          <w:sz w:val="26"/>
          <w:szCs w:val="26"/>
        </w:rPr>
      </w:pPr>
      <w:r w:rsidRPr="00680833">
        <w:rPr>
          <w:rFonts w:ascii="Tahoma" w:hAnsi="Tahoma" w:cs="Tahoma"/>
          <w:sz w:val="26"/>
          <w:szCs w:val="26"/>
        </w:rPr>
        <w:t>Pata:</w:t>
      </w:r>
      <w:r w:rsidRPr="00680833">
        <w:rPr>
          <w:rFonts w:ascii="Tahoma" w:hAnsi="Tahoma" w:cs="Tahoma"/>
          <w:sz w:val="26"/>
          <w:szCs w:val="26"/>
        </w:rPr>
        <w:tab/>
        <w:t>Very true. Unless we study these practices, we will always be falling sick.</w:t>
      </w:r>
    </w:p>
    <w:p w:rsidR="009C25F1" w:rsidRPr="00680833" w:rsidRDefault="000F1F3A" w:rsidP="00680833">
      <w:pPr>
        <w:ind w:left="720" w:right="-900" w:hanging="720"/>
        <w:jc w:val="both"/>
        <w:rPr>
          <w:rFonts w:ascii="Tahoma" w:hAnsi="Tahoma" w:cs="Tahoma"/>
          <w:sz w:val="26"/>
          <w:szCs w:val="26"/>
        </w:rPr>
      </w:pPr>
      <w:r w:rsidRPr="00680833">
        <w:rPr>
          <w:rFonts w:ascii="Tahoma" w:hAnsi="Tahoma" w:cs="Tahoma"/>
          <w:sz w:val="26"/>
          <w:szCs w:val="26"/>
        </w:rPr>
        <w:t xml:space="preserve">Tizo: </w:t>
      </w:r>
      <w:r w:rsidRPr="00680833">
        <w:rPr>
          <w:rFonts w:ascii="Tahoma" w:hAnsi="Tahoma" w:cs="Tahoma"/>
          <w:sz w:val="26"/>
          <w:szCs w:val="26"/>
        </w:rPr>
        <w:tab/>
        <w:t>It has been nice talking to you.</w:t>
      </w:r>
    </w:p>
    <w:p w:rsidR="000F1F3A" w:rsidRPr="00680833" w:rsidRDefault="000F1F3A" w:rsidP="00680833">
      <w:pPr>
        <w:ind w:left="720" w:right="-900" w:hanging="720"/>
        <w:jc w:val="both"/>
        <w:rPr>
          <w:rFonts w:ascii="Tahoma" w:hAnsi="Tahoma" w:cs="Tahoma"/>
          <w:sz w:val="26"/>
          <w:szCs w:val="26"/>
        </w:rPr>
      </w:pPr>
      <w:r w:rsidRPr="00680833">
        <w:rPr>
          <w:rFonts w:ascii="Tahoma" w:hAnsi="Tahoma" w:cs="Tahoma"/>
          <w:sz w:val="26"/>
          <w:szCs w:val="26"/>
        </w:rPr>
        <w:t xml:space="preserve">Pata: </w:t>
      </w:r>
      <w:r w:rsidRPr="00680833">
        <w:rPr>
          <w:rFonts w:ascii="Tahoma" w:hAnsi="Tahoma" w:cs="Tahoma"/>
          <w:sz w:val="26"/>
          <w:szCs w:val="26"/>
        </w:rPr>
        <w:tab/>
        <w:t>It has been nice talking to you too. Now, let me go. You need to get some rest. Goodbye and take care.</w:t>
      </w:r>
    </w:p>
    <w:p w:rsidR="000F1F3A" w:rsidRPr="00680833" w:rsidRDefault="000F1F3A" w:rsidP="00680833">
      <w:pPr>
        <w:ind w:left="720" w:right="-900" w:hanging="720"/>
        <w:jc w:val="both"/>
        <w:rPr>
          <w:rFonts w:ascii="Tahoma" w:hAnsi="Tahoma" w:cs="Tahoma"/>
          <w:sz w:val="26"/>
          <w:szCs w:val="26"/>
        </w:rPr>
      </w:pPr>
      <w:r w:rsidRPr="00680833">
        <w:rPr>
          <w:rFonts w:ascii="Tahoma" w:hAnsi="Tahoma" w:cs="Tahoma"/>
          <w:sz w:val="26"/>
          <w:szCs w:val="26"/>
        </w:rPr>
        <w:t xml:space="preserve">Tizo: </w:t>
      </w:r>
      <w:r w:rsidRPr="00680833">
        <w:rPr>
          <w:rFonts w:ascii="Tahoma" w:hAnsi="Tahoma" w:cs="Tahoma"/>
          <w:sz w:val="26"/>
          <w:szCs w:val="26"/>
        </w:rPr>
        <w:tab/>
        <w:t>Bye, see you soon.</w:t>
      </w:r>
    </w:p>
    <w:p w:rsidR="00BA1CD9" w:rsidRPr="00680833" w:rsidRDefault="00BA1CD9" w:rsidP="00680833">
      <w:pPr>
        <w:ind w:right="-900"/>
        <w:jc w:val="both"/>
        <w:rPr>
          <w:rFonts w:ascii="Tahoma" w:hAnsi="Tahoma" w:cs="Tahoma"/>
          <w:sz w:val="26"/>
          <w:szCs w:val="26"/>
        </w:rPr>
      </w:pPr>
    </w:p>
    <w:p w:rsidR="000F1F3A" w:rsidRPr="00680833" w:rsidRDefault="000F1F3A" w:rsidP="00680833">
      <w:pPr>
        <w:ind w:right="-900"/>
        <w:jc w:val="both"/>
        <w:rPr>
          <w:rFonts w:ascii="Tahoma" w:hAnsi="Tahoma" w:cs="Tahoma"/>
          <w:sz w:val="26"/>
          <w:szCs w:val="26"/>
        </w:rPr>
      </w:pPr>
      <w:r w:rsidRPr="00680833">
        <w:rPr>
          <w:rFonts w:ascii="Tahoma" w:hAnsi="Tahoma" w:cs="Tahoma"/>
          <w:sz w:val="26"/>
          <w:szCs w:val="26"/>
        </w:rPr>
        <w:lastRenderedPageBreak/>
        <w:t>b). Re-read the dialogue and answer the following questions.</w:t>
      </w:r>
    </w:p>
    <w:p w:rsidR="000F1F3A" w:rsidRPr="00680833" w:rsidRDefault="000F1F3A" w:rsidP="000D7F8F">
      <w:pPr>
        <w:pStyle w:val="ListParagraph"/>
        <w:numPr>
          <w:ilvl w:val="0"/>
          <w:numId w:val="46"/>
        </w:numPr>
        <w:ind w:right="-900"/>
        <w:jc w:val="both"/>
        <w:rPr>
          <w:rFonts w:ascii="Tahoma" w:hAnsi="Tahoma" w:cs="Tahoma"/>
          <w:sz w:val="26"/>
          <w:szCs w:val="26"/>
        </w:rPr>
      </w:pPr>
      <w:r w:rsidRPr="00680833">
        <w:rPr>
          <w:rFonts w:ascii="Tahoma" w:hAnsi="Tahoma" w:cs="Tahoma"/>
          <w:sz w:val="26"/>
          <w:szCs w:val="26"/>
        </w:rPr>
        <w:t>Why did Tizo go to hospital</w:t>
      </w:r>
    </w:p>
    <w:p w:rsidR="000F1F3A" w:rsidRPr="00680833" w:rsidRDefault="000F1F3A" w:rsidP="000D7F8F">
      <w:pPr>
        <w:pStyle w:val="ListParagraph"/>
        <w:numPr>
          <w:ilvl w:val="0"/>
          <w:numId w:val="46"/>
        </w:numPr>
        <w:ind w:right="-900"/>
        <w:jc w:val="both"/>
        <w:rPr>
          <w:rFonts w:ascii="Tahoma" w:hAnsi="Tahoma" w:cs="Tahoma"/>
          <w:sz w:val="26"/>
          <w:szCs w:val="26"/>
        </w:rPr>
      </w:pPr>
      <w:r w:rsidRPr="00680833">
        <w:rPr>
          <w:rFonts w:ascii="Tahoma" w:hAnsi="Tahoma" w:cs="Tahoma"/>
          <w:sz w:val="26"/>
          <w:szCs w:val="26"/>
        </w:rPr>
        <w:t>Why did he fall sick?</w:t>
      </w:r>
    </w:p>
    <w:p w:rsidR="000F1F3A" w:rsidRPr="00680833" w:rsidRDefault="000F1F3A" w:rsidP="000D7F8F">
      <w:pPr>
        <w:pStyle w:val="ListParagraph"/>
        <w:numPr>
          <w:ilvl w:val="0"/>
          <w:numId w:val="46"/>
        </w:numPr>
        <w:ind w:right="-900"/>
        <w:jc w:val="both"/>
        <w:rPr>
          <w:rFonts w:ascii="Tahoma" w:hAnsi="Tahoma" w:cs="Tahoma"/>
          <w:sz w:val="26"/>
          <w:szCs w:val="26"/>
        </w:rPr>
      </w:pPr>
      <w:r w:rsidRPr="00680833">
        <w:rPr>
          <w:rFonts w:ascii="Tahoma" w:hAnsi="Tahoma" w:cs="Tahoma"/>
          <w:sz w:val="26"/>
          <w:szCs w:val="26"/>
        </w:rPr>
        <w:t>What should we do if we want to avoid diseases?</w:t>
      </w:r>
    </w:p>
    <w:p w:rsidR="000F1F3A" w:rsidRPr="00680833" w:rsidRDefault="000F1F3A" w:rsidP="000D7F8F">
      <w:pPr>
        <w:pStyle w:val="ListParagraph"/>
        <w:numPr>
          <w:ilvl w:val="0"/>
          <w:numId w:val="46"/>
        </w:numPr>
        <w:ind w:right="-900"/>
        <w:jc w:val="both"/>
        <w:rPr>
          <w:rFonts w:ascii="Tahoma" w:hAnsi="Tahoma" w:cs="Tahoma"/>
          <w:sz w:val="26"/>
          <w:szCs w:val="26"/>
        </w:rPr>
      </w:pPr>
      <w:r w:rsidRPr="00680833">
        <w:rPr>
          <w:rFonts w:ascii="Tahoma" w:hAnsi="Tahoma" w:cs="Tahoma"/>
          <w:sz w:val="26"/>
          <w:szCs w:val="26"/>
        </w:rPr>
        <w:t>What will happen if we do not go to hospital early when we fall sick?</w:t>
      </w:r>
    </w:p>
    <w:p w:rsidR="000F1F3A" w:rsidRPr="00680833" w:rsidRDefault="000F1F3A" w:rsidP="000D7F8F">
      <w:pPr>
        <w:pStyle w:val="ListParagraph"/>
        <w:numPr>
          <w:ilvl w:val="0"/>
          <w:numId w:val="46"/>
        </w:numPr>
        <w:ind w:right="-900"/>
        <w:jc w:val="both"/>
        <w:rPr>
          <w:rFonts w:ascii="Tahoma" w:hAnsi="Tahoma" w:cs="Tahoma"/>
          <w:sz w:val="26"/>
          <w:szCs w:val="26"/>
        </w:rPr>
      </w:pPr>
      <w:r w:rsidRPr="00680833">
        <w:rPr>
          <w:rFonts w:ascii="Tahoma" w:hAnsi="Tahoma" w:cs="Tahoma"/>
          <w:sz w:val="26"/>
          <w:szCs w:val="26"/>
        </w:rPr>
        <w:t>Experience shows that some people do not go to hospital when they fall sick. Give four reasons as to why they do not do so.</w:t>
      </w:r>
    </w:p>
    <w:p w:rsidR="000F1F3A" w:rsidRPr="00680833" w:rsidRDefault="000F1F3A" w:rsidP="00680833">
      <w:pPr>
        <w:pStyle w:val="ListParagraph"/>
        <w:ind w:right="-900"/>
        <w:jc w:val="both"/>
        <w:rPr>
          <w:rFonts w:ascii="Tahoma" w:hAnsi="Tahoma" w:cs="Tahoma"/>
          <w:sz w:val="26"/>
          <w:szCs w:val="26"/>
        </w:rPr>
      </w:pPr>
    </w:p>
    <w:p w:rsidR="000F1F3A" w:rsidRPr="00680833" w:rsidRDefault="000F1F3A" w:rsidP="00680833">
      <w:pPr>
        <w:ind w:right="-900"/>
        <w:jc w:val="both"/>
        <w:rPr>
          <w:rFonts w:ascii="Tahoma" w:hAnsi="Tahoma" w:cs="Tahoma"/>
          <w:sz w:val="26"/>
          <w:szCs w:val="26"/>
        </w:rPr>
      </w:pPr>
      <w:r w:rsidRPr="00680833">
        <w:rPr>
          <w:rFonts w:ascii="Tahoma" w:hAnsi="Tahoma" w:cs="Tahoma"/>
          <w:sz w:val="26"/>
          <w:szCs w:val="26"/>
        </w:rPr>
        <w:t xml:space="preserve">c). Say the following tongue twister aloud several times </w:t>
      </w:r>
    </w:p>
    <w:p w:rsidR="009E3245" w:rsidRPr="00680833" w:rsidRDefault="000633FD" w:rsidP="00680833">
      <w:pPr>
        <w:ind w:right="-900"/>
        <w:jc w:val="both"/>
        <w:rPr>
          <w:rFonts w:ascii="Tahoma" w:hAnsi="Tahoma" w:cs="Tahoma"/>
          <w:sz w:val="26"/>
          <w:szCs w:val="26"/>
        </w:rPr>
      </w:pPr>
      <w:r>
        <w:rPr>
          <w:rFonts w:ascii="Tahoma" w:hAnsi="Tahoma" w:cs="Tahoma"/>
          <w:noProof/>
          <w:sz w:val="26"/>
          <w:szCs w:val="26"/>
          <w:lang w:eastAsia="en-US"/>
        </w:rPr>
        <w:pict>
          <v:roundrect id="_x0000_s1031" style="position:absolute;left:0;text-align:left;margin-left:95.25pt;margin-top:2.05pt;width:213.75pt;height:26.25pt;z-index:251660288" arcsize="10923f" strokeweight="1pt">
            <v:textbox style="mso-next-textbox:#_x0000_s1031">
              <w:txbxContent>
                <w:p w:rsidR="009D3014" w:rsidRPr="000F1F3A" w:rsidRDefault="009D3014" w:rsidP="009E3245">
                  <w:pPr>
                    <w:rPr>
                      <w:rFonts w:ascii="Tahoma" w:hAnsi="Tahoma" w:cs="Tahoma"/>
                    </w:rPr>
                  </w:pPr>
                  <w:r>
                    <w:rPr>
                      <w:rFonts w:ascii="Tahoma" w:hAnsi="Tahoma" w:cs="Tahoma"/>
                    </w:rPr>
                    <w:t>Clean clams crammed in clean cans.</w:t>
                  </w:r>
                </w:p>
                <w:p w:rsidR="009D3014" w:rsidRDefault="009D3014"/>
              </w:txbxContent>
            </v:textbox>
          </v:roundrect>
        </w:pict>
      </w:r>
    </w:p>
    <w:p w:rsidR="009E3245" w:rsidRPr="00680833" w:rsidRDefault="009E3245" w:rsidP="00680833">
      <w:pPr>
        <w:ind w:right="-900"/>
        <w:jc w:val="both"/>
        <w:rPr>
          <w:rFonts w:ascii="Tahoma" w:hAnsi="Tahoma" w:cs="Tahoma"/>
          <w:sz w:val="26"/>
          <w:szCs w:val="26"/>
        </w:rPr>
      </w:pPr>
    </w:p>
    <w:p w:rsidR="000F1F3A" w:rsidRPr="00680833" w:rsidRDefault="009F3923" w:rsidP="00680833">
      <w:pPr>
        <w:ind w:right="-900"/>
        <w:jc w:val="both"/>
        <w:rPr>
          <w:rFonts w:ascii="Tahoma" w:hAnsi="Tahoma" w:cs="Tahoma"/>
          <w:b/>
          <w:sz w:val="26"/>
          <w:szCs w:val="26"/>
        </w:rPr>
      </w:pPr>
      <w:r w:rsidRPr="00680833">
        <w:rPr>
          <w:rFonts w:ascii="Tahoma" w:hAnsi="Tahoma" w:cs="Tahoma"/>
          <w:b/>
          <w:sz w:val="26"/>
          <w:szCs w:val="26"/>
        </w:rPr>
        <w:t xml:space="preserve">Reading practices </w:t>
      </w:r>
    </w:p>
    <w:p w:rsidR="009F3923" w:rsidRPr="00680833" w:rsidRDefault="009F3923" w:rsidP="00680833">
      <w:pPr>
        <w:ind w:right="-900"/>
        <w:jc w:val="both"/>
        <w:rPr>
          <w:rFonts w:ascii="Tahoma" w:hAnsi="Tahoma" w:cs="Tahoma"/>
          <w:sz w:val="26"/>
          <w:szCs w:val="26"/>
        </w:rPr>
      </w:pPr>
      <w:r w:rsidRPr="00680833">
        <w:rPr>
          <w:rFonts w:ascii="Tahoma" w:hAnsi="Tahoma" w:cs="Tahoma"/>
          <w:sz w:val="26"/>
          <w:szCs w:val="26"/>
        </w:rPr>
        <w:t xml:space="preserve">a) </w:t>
      </w:r>
      <w:r w:rsidR="00C10676" w:rsidRPr="00680833">
        <w:rPr>
          <w:rFonts w:ascii="Tahoma" w:hAnsi="Tahoma" w:cs="Tahoma"/>
          <w:sz w:val="26"/>
          <w:szCs w:val="26"/>
        </w:rPr>
        <w:t>Read</w:t>
      </w:r>
      <w:r w:rsidRPr="00680833">
        <w:rPr>
          <w:rFonts w:ascii="Tahoma" w:hAnsi="Tahoma" w:cs="Tahoma"/>
          <w:sz w:val="26"/>
          <w:szCs w:val="26"/>
        </w:rPr>
        <w:t xml:space="preserve"> the passage below and answer </w:t>
      </w:r>
      <w:r w:rsidR="009622EC" w:rsidRPr="00680833">
        <w:rPr>
          <w:rFonts w:ascii="Tahoma" w:hAnsi="Tahoma" w:cs="Tahoma"/>
          <w:sz w:val="26"/>
          <w:szCs w:val="26"/>
        </w:rPr>
        <w:t>the questions</w:t>
      </w:r>
      <w:r w:rsidR="00C10676" w:rsidRPr="00680833">
        <w:rPr>
          <w:rFonts w:ascii="Tahoma" w:hAnsi="Tahoma" w:cs="Tahoma"/>
          <w:sz w:val="26"/>
          <w:szCs w:val="26"/>
        </w:rPr>
        <w:t xml:space="preserve"> that follow</w:t>
      </w:r>
      <w:r w:rsidRPr="00680833">
        <w:rPr>
          <w:rFonts w:ascii="Tahoma" w:hAnsi="Tahoma" w:cs="Tahoma"/>
          <w:sz w:val="26"/>
          <w:szCs w:val="26"/>
        </w:rPr>
        <w:t>.</w:t>
      </w:r>
    </w:p>
    <w:p w:rsidR="00680833" w:rsidRDefault="00680833" w:rsidP="00331B7D">
      <w:pPr>
        <w:jc w:val="center"/>
        <w:rPr>
          <w:rFonts w:ascii="Tahoma" w:hAnsi="Tahoma" w:cs="Tahoma"/>
          <w:b/>
          <w:sz w:val="26"/>
          <w:szCs w:val="26"/>
        </w:rPr>
      </w:pPr>
    </w:p>
    <w:p w:rsidR="009F3923" w:rsidRPr="00680833" w:rsidRDefault="009F3923" w:rsidP="00331B7D">
      <w:pPr>
        <w:jc w:val="center"/>
        <w:rPr>
          <w:rFonts w:ascii="Tahoma" w:hAnsi="Tahoma" w:cs="Tahoma"/>
          <w:b/>
          <w:sz w:val="26"/>
          <w:szCs w:val="26"/>
        </w:rPr>
      </w:pPr>
      <w:r w:rsidRPr="00680833">
        <w:rPr>
          <w:rFonts w:ascii="Tahoma" w:hAnsi="Tahoma" w:cs="Tahoma"/>
          <w:b/>
          <w:sz w:val="26"/>
          <w:szCs w:val="26"/>
        </w:rPr>
        <w:t>Mtakuja village cleaning day</w:t>
      </w:r>
    </w:p>
    <w:p w:rsidR="009F3923" w:rsidRDefault="007811D1" w:rsidP="00680833">
      <w:pPr>
        <w:ind w:right="-900"/>
        <w:jc w:val="both"/>
        <w:rPr>
          <w:rFonts w:ascii="Tahoma" w:hAnsi="Tahoma" w:cs="Tahoma"/>
        </w:rPr>
      </w:pPr>
      <w:r w:rsidRPr="00680833">
        <w:rPr>
          <w:rFonts w:ascii="Tahoma" w:hAnsi="Tahoma" w:cs="Tahoma"/>
          <w:sz w:val="26"/>
          <w:szCs w:val="26"/>
        </w:rPr>
        <w:t>It</w:t>
      </w:r>
      <w:r w:rsidR="009F3923" w:rsidRPr="00680833">
        <w:rPr>
          <w:rFonts w:ascii="Tahoma" w:hAnsi="Tahoma" w:cs="Tahoma"/>
          <w:sz w:val="26"/>
          <w:szCs w:val="26"/>
        </w:rPr>
        <w:t xml:space="preserve"> was Saturday, early in the morning when everybody was supposed to take part in cleaning the village surroundings. Men, women and children gathered at the village office ready for work. They were carrying different cleaning tools including machetes, scythes, hoes, long and short brooms, buckets, masks and gloves. Everybody was supposed to participate, unless he/she was sick.</w:t>
      </w:r>
    </w:p>
    <w:p w:rsidR="00B30ABA" w:rsidRDefault="00B30ABA" w:rsidP="00331B7D">
      <w:pPr>
        <w:jc w:val="both"/>
        <w:rPr>
          <w:rFonts w:ascii="Tahoma" w:hAnsi="Tahoma" w:cs="Tahoma"/>
        </w:rPr>
      </w:pPr>
    </w:p>
    <w:p w:rsidR="00FE58D9" w:rsidRDefault="00FE58D9" w:rsidP="00331B7D">
      <w:pPr>
        <w:jc w:val="both"/>
        <w:rPr>
          <w:rFonts w:ascii="Tahoma" w:hAnsi="Tahoma" w:cs="Tahoma"/>
        </w:rPr>
      </w:pPr>
      <w:r w:rsidRPr="00FE58D9">
        <w:rPr>
          <w:rFonts w:ascii="Tahoma" w:hAnsi="Tahoma" w:cs="Tahoma"/>
          <w:noProof/>
          <w:lang w:eastAsia="en-US"/>
        </w:rPr>
        <w:drawing>
          <wp:inline distT="0" distB="0" distL="0" distR="0">
            <wp:extent cx="5477950" cy="3077307"/>
            <wp:effectExtent l="19050" t="0" r="8450" b="0"/>
            <wp:docPr id="2" name="Picture 1" descr="C:\Users\1\AppData\Local\Microsoft\Windows\Temporary Internet Files\Content.Word\IMG_20211113_083010_6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AppData\Local\Microsoft\Windows\Temporary Internet Files\Content.Word\IMG_20211113_083010_696.jpg"/>
                    <pic:cNvPicPr>
                      <a:picLocks noChangeAspect="1" noChangeArrowheads="1"/>
                    </pic:cNvPicPr>
                  </pic:nvPicPr>
                  <pic:blipFill>
                    <a:blip r:embed="rId11" cstate="print"/>
                    <a:srcRect/>
                    <a:stretch>
                      <a:fillRect/>
                    </a:stretch>
                  </pic:blipFill>
                  <pic:spPr bwMode="auto">
                    <a:xfrm>
                      <a:off x="0" y="0"/>
                      <a:ext cx="5486400" cy="3082054"/>
                    </a:xfrm>
                    <a:prstGeom prst="rect">
                      <a:avLst/>
                    </a:prstGeom>
                    <a:noFill/>
                    <a:ln w="9525">
                      <a:noFill/>
                      <a:miter lim="800000"/>
                      <a:headEnd/>
                      <a:tailEnd/>
                    </a:ln>
                  </pic:spPr>
                </pic:pic>
              </a:graphicData>
            </a:graphic>
          </wp:inline>
        </w:drawing>
      </w:r>
    </w:p>
    <w:p w:rsidR="009F3923" w:rsidRDefault="009F3923" w:rsidP="00331B7D">
      <w:pPr>
        <w:jc w:val="both"/>
        <w:rPr>
          <w:rFonts w:ascii="Tahoma" w:hAnsi="Tahoma" w:cs="Tahoma"/>
        </w:rPr>
      </w:pPr>
    </w:p>
    <w:p w:rsidR="009F3923" w:rsidRPr="00680833" w:rsidRDefault="009F3923" w:rsidP="00680833">
      <w:pPr>
        <w:ind w:right="-900"/>
        <w:jc w:val="both"/>
        <w:rPr>
          <w:rFonts w:ascii="Tahoma" w:hAnsi="Tahoma" w:cs="Tahoma"/>
          <w:sz w:val="26"/>
          <w:szCs w:val="26"/>
        </w:rPr>
      </w:pPr>
      <w:r w:rsidRPr="00680833">
        <w:rPr>
          <w:rFonts w:ascii="Tahoma" w:hAnsi="Tahoma" w:cs="Tahoma"/>
          <w:sz w:val="26"/>
          <w:szCs w:val="26"/>
        </w:rPr>
        <w:t xml:space="preserve">MrMtumzuri, the village chairperson, was also there. He addressed the villagers on the issue of cleanliness. Firstly, he said that he was delighted to see </w:t>
      </w:r>
      <w:r w:rsidR="007811D1" w:rsidRPr="00680833">
        <w:rPr>
          <w:rFonts w:ascii="Tahoma" w:hAnsi="Tahoma" w:cs="Tahoma"/>
          <w:sz w:val="26"/>
          <w:szCs w:val="26"/>
        </w:rPr>
        <w:t xml:space="preserve">that the villagers </w:t>
      </w:r>
      <w:r w:rsidRPr="00680833">
        <w:rPr>
          <w:rFonts w:ascii="Tahoma" w:hAnsi="Tahoma" w:cs="Tahoma"/>
          <w:sz w:val="26"/>
          <w:szCs w:val="26"/>
        </w:rPr>
        <w:t>had responded positively to national campaign to clean their surroundings</w:t>
      </w:r>
      <w:r w:rsidR="007811D1" w:rsidRPr="00680833">
        <w:rPr>
          <w:rFonts w:ascii="Tahoma" w:hAnsi="Tahoma" w:cs="Tahoma"/>
          <w:sz w:val="26"/>
          <w:szCs w:val="26"/>
        </w:rPr>
        <w:t>. Secondly, he instead on the importance of keeping the village surroundings</w:t>
      </w:r>
      <w:r w:rsidRPr="00680833">
        <w:rPr>
          <w:rFonts w:ascii="Tahoma" w:hAnsi="Tahoma" w:cs="Tahoma"/>
          <w:sz w:val="26"/>
          <w:szCs w:val="26"/>
        </w:rPr>
        <w:t xml:space="preserve">clean. </w:t>
      </w:r>
      <w:r w:rsidRPr="00680833">
        <w:rPr>
          <w:rFonts w:ascii="Tahoma" w:hAnsi="Tahoma" w:cs="Tahoma"/>
          <w:sz w:val="26"/>
          <w:szCs w:val="26"/>
        </w:rPr>
        <w:lastRenderedPageBreak/>
        <w:t>Thirdly, he asked everybody to consider himself or herself as part of the team. He concluded, “</w:t>
      </w:r>
      <w:r w:rsidR="007811D1" w:rsidRPr="00680833">
        <w:rPr>
          <w:rFonts w:ascii="Tahoma" w:hAnsi="Tahoma" w:cs="Tahoma"/>
          <w:sz w:val="26"/>
          <w:szCs w:val="26"/>
        </w:rPr>
        <w:t>If</w:t>
      </w:r>
      <w:r w:rsidRPr="00680833">
        <w:rPr>
          <w:rFonts w:ascii="Tahoma" w:hAnsi="Tahoma" w:cs="Tahoma"/>
          <w:sz w:val="26"/>
          <w:szCs w:val="26"/>
        </w:rPr>
        <w:t xml:space="preserve"> we all work together as a team, the task will be easy and effective.” He then welcomed MsZawadiMtukwao, a health officer, who was also impressed by the people’s response to the task of cleaning the surroundings.</w:t>
      </w:r>
    </w:p>
    <w:p w:rsidR="007811D1" w:rsidRPr="00680833" w:rsidRDefault="007811D1" w:rsidP="00680833">
      <w:pPr>
        <w:ind w:right="-900"/>
        <w:jc w:val="both"/>
        <w:rPr>
          <w:rFonts w:ascii="Tahoma" w:hAnsi="Tahoma" w:cs="Tahoma"/>
          <w:sz w:val="26"/>
          <w:szCs w:val="26"/>
        </w:rPr>
      </w:pPr>
    </w:p>
    <w:p w:rsidR="009F3923" w:rsidRPr="00680833" w:rsidRDefault="009F3923" w:rsidP="00680833">
      <w:pPr>
        <w:ind w:right="-900"/>
        <w:jc w:val="both"/>
        <w:rPr>
          <w:rFonts w:ascii="Tahoma" w:hAnsi="Tahoma" w:cs="Tahoma"/>
          <w:sz w:val="26"/>
          <w:szCs w:val="26"/>
        </w:rPr>
      </w:pPr>
      <w:r w:rsidRPr="00680833">
        <w:rPr>
          <w:rFonts w:ascii="Tahoma" w:hAnsi="Tahoma" w:cs="Tahoma"/>
          <w:sz w:val="26"/>
          <w:szCs w:val="26"/>
        </w:rPr>
        <w:t>One of the things that MsZawadi talked about was how to prevent malaria. She said, “</w:t>
      </w:r>
      <w:r w:rsidR="007811D1" w:rsidRPr="00680833">
        <w:rPr>
          <w:rFonts w:ascii="Tahoma" w:hAnsi="Tahoma" w:cs="Tahoma"/>
          <w:sz w:val="26"/>
          <w:szCs w:val="26"/>
        </w:rPr>
        <w:t>We</w:t>
      </w:r>
      <w:r w:rsidRPr="00680833">
        <w:rPr>
          <w:rFonts w:ascii="Tahoma" w:hAnsi="Tahoma" w:cs="Tahoma"/>
          <w:sz w:val="26"/>
          <w:szCs w:val="26"/>
        </w:rPr>
        <w:t xml:space="preserve"> must get rid </w:t>
      </w:r>
      <w:r w:rsidR="007811D1" w:rsidRPr="00680833">
        <w:rPr>
          <w:rFonts w:ascii="Tahoma" w:hAnsi="Tahoma" w:cs="Tahoma"/>
          <w:sz w:val="26"/>
          <w:szCs w:val="26"/>
        </w:rPr>
        <w:t>of pools of stagnant water and old containers such as bottles and cans. If we do this, it will stop mosquitoes that cause malaria from breeding. Make sure that you have a pit at home to throw your rubbish in, and special dustbins for tins and bottles. This will help us keep our surroundings clean and attractive.” The health officer also encouraged people to use toilets. The villagers received the advice.</w:t>
      </w:r>
    </w:p>
    <w:p w:rsidR="00FE58D9" w:rsidRPr="00680833" w:rsidRDefault="00FE58D9" w:rsidP="00680833">
      <w:pPr>
        <w:ind w:right="-900"/>
        <w:jc w:val="both"/>
        <w:rPr>
          <w:rFonts w:ascii="Tahoma" w:hAnsi="Tahoma" w:cs="Tahoma"/>
          <w:sz w:val="26"/>
          <w:szCs w:val="26"/>
        </w:rPr>
      </w:pPr>
    </w:p>
    <w:p w:rsidR="007811D1" w:rsidRPr="00680833" w:rsidRDefault="007811D1" w:rsidP="00680833">
      <w:pPr>
        <w:ind w:right="-900"/>
        <w:jc w:val="both"/>
        <w:rPr>
          <w:rFonts w:ascii="Tahoma" w:hAnsi="Tahoma" w:cs="Tahoma"/>
          <w:sz w:val="26"/>
          <w:szCs w:val="26"/>
        </w:rPr>
      </w:pPr>
    </w:p>
    <w:p w:rsidR="007811D1" w:rsidRDefault="007811D1" w:rsidP="00680833">
      <w:pPr>
        <w:ind w:right="-900"/>
        <w:jc w:val="both"/>
        <w:rPr>
          <w:rFonts w:ascii="Tahoma" w:hAnsi="Tahoma" w:cs="Tahoma"/>
          <w:sz w:val="26"/>
          <w:szCs w:val="26"/>
        </w:rPr>
      </w:pPr>
      <w:r w:rsidRPr="00680833">
        <w:rPr>
          <w:rFonts w:ascii="Tahoma" w:hAnsi="Tahoma" w:cs="Tahoma"/>
          <w:sz w:val="26"/>
          <w:szCs w:val="26"/>
        </w:rPr>
        <w:t>The village chairperson thanked the health officer for her speech. Then, he reminded the villagers about the village rule that requires everybody to participate in cleaning the village surroundings. He said, “If you don’t participate you will have to pay a fine. Such fines will be used to buy more cleaning tools.”</w:t>
      </w:r>
    </w:p>
    <w:p w:rsidR="00680833" w:rsidRPr="00680833" w:rsidRDefault="00680833" w:rsidP="00680833">
      <w:pPr>
        <w:ind w:right="-900"/>
        <w:jc w:val="both"/>
        <w:rPr>
          <w:rFonts w:ascii="Tahoma" w:hAnsi="Tahoma" w:cs="Tahoma"/>
          <w:sz w:val="26"/>
          <w:szCs w:val="26"/>
        </w:rPr>
      </w:pPr>
    </w:p>
    <w:p w:rsidR="007811D1" w:rsidRPr="00680833" w:rsidRDefault="007811D1" w:rsidP="00680833">
      <w:pPr>
        <w:ind w:right="-900"/>
        <w:jc w:val="both"/>
        <w:rPr>
          <w:rFonts w:ascii="Tahoma" w:hAnsi="Tahoma" w:cs="Tahoma"/>
          <w:sz w:val="26"/>
          <w:szCs w:val="26"/>
        </w:rPr>
      </w:pPr>
      <w:r w:rsidRPr="00680833">
        <w:rPr>
          <w:rFonts w:ascii="Tahoma" w:hAnsi="Tahoma" w:cs="Tahoma"/>
          <w:sz w:val="26"/>
          <w:szCs w:val="26"/>
        </w:rPr>
        <w:t xml:space="preserve">People listened calmly and attentively. After the speech, the </w:t>
      </w:r>
      <w:r w:rsidR="0015329A" w:rsidRPr="00680833">
        <w:rPr>
          <w:rFonts w:ascii="Tahoma" w:hAnsi="Tahoma" w:cs="Tahoma"/>
          <w:sz w:val="26"/>
          <w:szCs w:val="26"/>
        </w:rPr>
        <w:t>villagers were</w:t>
      </w:r>
      <w:r w:rsidRPr="00680833">
        <w:rPr>
          <w:rFonts w:ascii="Tahoma" w:hAnsi="Tahoma" w:cs="Tahoma"/>
          <w:sz w:val="26"/>
          <w:szCs w:val="26"/>
        </w:rPr>
        <w:t xml:space="preserve"> divided into small groups. Some groups were assigned the task of clearing the </w:t>
      </w:r>
      <w:r w:rsidR="0015329A" w:rsidRPr="00680833">
        <w:rPr>
          <w:rFonts w:ascii="Tahoma" w:hAnsi="Tahoma" w:cs="Tahoma"/>
          <w:sz w:val="26"/>
          <w:szCs w:val="26"/>
        </w:rPr>
        <w:t>bushes</w:t>
      </w:r>
      <w:r w:rsidRPr="00680833">
        <w:rPr>
          <w:rFonts w:ascii="Tahoma" w:hAnsi="Tahoma" w:cs="Tahoma"/>
          <w:sz w:val="26"/>
          <w:szCs w:val="26"/>
        </w:rPr>
        <w:t xml:space="preserve"> around the trees and along the paths. Others were asked to collect plastic bags and bottles and cut the long </w:t>
      </w:r>
      <w:r w:rsidR="0015329A" w:rsidRPr="00680833">
        <w:rPr>
          <w:rFonts w:ascii="Tahoma" w:hAnsi="Tahoma" w:cs="Tahoma"/>
          <w:sz w:val="26"/>
          <w:szCs w:val="26"/>
        </w:rPr>
        <w:t>grass</w:t>
      </w:r>
      <w:r w:rsidRPr="00680833">
        <w:rPr>
          <w:rFonts w:ascii="Tahoma" w:hAnsi="Tahoma" w:cs="Tahoma"/>
          <w:sz w:val="26"/>
          <w:szCs w:val="26"/>
        </w:rPr>
        <w:t xml:space="preserve"> around the village. </w:t>
      </w:r>
      <w:r w:rsidR="0015329A" w:rsidRPr="00680833">
        <w:rPr>
          <w:rFonts w:ascii="Tahoma" w:hAnsi="Tahoma" w:cs="Tahoma"/>
          <w:sz w:val="26"/>
          <w:szCs w:val="26"/>
        </w:rPr>
        <w:t>So</w:t>
      </w:r>
      <w:r w:rsidRPr="00680833">
        <w:rPr>
          <w:rFonts w:ascii="Tahoma" w:hAnsi="Tahoma" w:cs="Tahoma"/>
          <w:sz w:val="26"/>
          <w:szCs w:val="26"/>
        </w:rPr>
        <w:t xml:space="preserve">me </w:t>
      </w:r>
      <w:r w:rsidR="0015329A" w:rsidRPr="00680833">
        <w:rPr>
          <w:rFonts w:ascii="Tahoma" w:hAnsi="Tahoma" w:cs="Tahoma"/>
          <w:sz w:val="26"/>
          <w:szCs w:val="26"/>
        </w:rPr>
        <w:t>strong people volunteered to dig trenches to allow rain water to flow freely. People sang happily while they were working. It took them about four hours to finish the task, but they did not look tired. They also did not complain because they knew that, if they had not done the job thoroughly, they would not have beautiful and health surroundings.</w:t>
      </w:r>
    </w:p>
    <w:p w:rsidR="0015329A" w:rsidRDefault="0015329A" w:rsidP="00331B7D">
      <w:pPr>
        <w:jc w:val="both"/>
        <w:rPr>
          <w:rFonts w:ascii="Tahoma" w:hAnsi="Tahoma" w:cs="Tahoma"/>
        </w:rPr>
      </w:pPr>
    </w:p>
    <w:p w:rsidR="0015329A" w:rsidRPr="00680833" w:rsidRDefault="0015329A" w:rsidP="00680833">
      <w:pPr>
        <w:ind w:right="-900"/>
        <w:jc w:val="both"/>
        <w:rPr>
          <w:rFonts w:ascii="Tahoma" w:hAnsi="Tahoma" w:cs="Tahoma"/>
          <w:sz w:val="26"/>
          <w:szCs w:val="26"/>
        </w:rPr>
      </w:pPr>
      <w:r w:rsidRPr="00680833">
        <w:rPr>
          <w:rFonts w:ascii="Tahoma" w:hAnsi="Tahoma" w:cs="Tahoma"/>
          <w:sz w:val="26"/>
          <w:szCs w:val="26"/>
        </w:rPr>
        <w:t xml:space="preserve">Questions </w:t>
      </w:r>
    </w:p>
    <w:p w:rsidR="0015329A" w:rsidRPr="00680833" w:rsidRDefault="0015329A" w:rsidP="000D7F8F">
      <w:pPr>
        <w:pStyle w:val="ListParagraph"/>
        <w:numPr>
          <w:ilvl w:val="0"/>
          <w:numId w:val="47"/>
        </w:numPr>
        <w:ind w:right="-900"/>
        <w:jc w:val="both"/>
        <w:rPr>
          <w:rFonts w:ascii="Tahoma" w:hAnsi="Tahoma" w:cs="Tahoma"/>
          <w:sz w:val="26"/>
          <w:szCs w:val="26"/>
        </w:rPr>
      </w:pPr>
      <w:r w:rsidRPr="00680833">
        <w:rPr>
          <w:rFonts w:ascii="Tahoma" w:hAnsi="Tahoma" w:cs="Tahoma"/>
          <w:sz w:val="26"/>
          <w:szCs w:val="26"/>
        </w:rPr>
        <w:t>What day of the week did the villagers meet to clean the village surroundings?</w:t>
      </w:r>
    </w:p>
    <w:p w:rsidR="0015329A" w:rsidRPr="00680833" w:rsidRDefault="0015329A" w:rsidP="000D7F8F">
      <w:pPr>
        <w:pStyle w:val="ListParagraph"/>
        <w:numPr>
          <w:ilvl w:val="0"/>
          <w:numId w:val="47"/>
        </w:numPr>
        <w:ind w:right="-900"/>
        <w:jc w:val="both"/>
        <w:rPr>
          <w:rFonts w:ascii="Tahoma" w:hAnsi="Tahoma" w:cs="Tahoma"/>
          <w:sz w:val="26"/>
          <w:szCs w:val="26"/>
        </w:rPr>
      </w:pPr>
      <w:r w:rsidRPr="00680833">
        <w:rPr>
          <w:rFonts w:ascii="Tahoma" w:hAnsi="Tahoma" w:cs="Tahoma"/>
          <w:sz w:val="26"/>
          <w:szCs w:val="26"/>
        </w:rPr>
        <w:t>Who participated in the cleaning task?</w:t>
      </w:r>
    </w:p>
    <w:p w:rsidR="0015329A" w:rsidRPr="00680833" w:rsidRDefault="0015329A" w:rsidP="000D7F8F">
      <w:pPr>
        <w:pStyle w:val="ListParagraph"/>
        <w:numPr>
          <w:ilvl w:val="0"/>
          <w:numId w:val="47"/>
        </w:numPr>
        <w:ind w:right="-900"/>
        <w:jc w:val="both"/>
        <w:rPr>
          <w:rFonts w:ascii="Tahoma" w:hAnsi="Tahoma" w:cs="Tahoma"/>
          <w:sz w:val="26"/>
          <w:szCs w:val="26"/>
        </w:rPr>
      </w:pPr>
      <w:r w:rsidRPr="00680833">
        <w:rPr>
          <w:rFonts w:ascii="Tahoma" w:hAnsi="Tahoma" w:cs="Tahoma"/>
          <w:sz w:val="26"/>
          <w:szCs w:val="26"/>
        </w:rPr>
        <w:t>What tools did they use to clean their surrounding?</w:t>
      </w:r>
    </w:p>
    <w:p w:rsidR="0015329A" w:rsidRPr="00680833" w:rsidRDefault="0015329A" w:rsidP="000D7F8F">
      <w:pPr>
        <w:pStyle w:val="ListParagraph"/>
        <w:numPr>
          <w:ilvl w:val="0"/>
          <w:numId w:val="47"/>
        </w:numPr>
        <w:ind w:right="-900"/>
        <w:jc w:val="both"/>
        <w:rPr>
          <w:rFonts w:ascii="Tahoma" w:hAnsi="Tahoma" w:cs="Tahoma"/>
          <w:sz w:val="26"/>
          <w:szCs w:val="26"/>
        </w:rPr>
      </w:pPr>
      <w:r w:rsidRPr="00680833">
        <w:rPr>
          <w:rFonts w:ascii="Tahoma" w:hAnsi="Tahoma" w:cs="Tahoma"/>
          <w:sz w:val="26"/>
          <w:szCs w:val="26"/>
        </w:rPr>
        <w:t>What two things did the village chairperson talk about?</w:t>
      </w:r>
    </w:p>
    <w:p w:rsidR="0015329A" w:rsidRPr="00680833" w:rsidRDefault="0015329A" w:rsidP="000D7F8F">
      <w:pPr>
        <w:pStyle w:val="ListParagraph"/>
        <w:numPr>
          <w:ilvl w:val="0"/>
          <w:numId w:val="47"/>
        </w:numPr>
        <w:ind w:right="-900"/>
        <w:jc w:val="both"/>
        <w:rPr>
          <w:rFonts w:ascii="Tahoma" w:hAnsi="Tahoma" w:cs="Tahoma"/>
          <w:sz w:val="26"/>
          <w:szCs w:val="26"/>
        </w:rPr>
      </w:pPr>
      <w:r w:rsidRPr="00680833">
        <w:rPr>
          <w:rFonts w:ascii="Tahoma" w:hAnsi="Tahoma" w:cs="Tahoma"/>
          <w:sz w:val="26"/>
          <w:szCs w:val="26"/>
        </w:rPr>
        <w:t>What three things did the health officer talk to the villagers about?</w:t>
      </w:r>
    </w:p>
    <w:p w:rsidR="003B63EB" w:rsidRPr="00680833" w:rsidRDefault="003B63EB" w:rsidP="00680833">
      <w:pPr>
        <w:ind w:right="-900"/>
        <w:jc w:val="both"/>
        <w:rPr>
          <w:rFonts w:ascii="Tahoma" w:hAnsi="Tahoma" w:cs="Tahoma"/>
          <w:sz w:val="26"/>
          <w:szCs w:val="26"/>
        </w:rPr>
      </w:pPr>
    </w:p>
    <w:p w:rsidR="0015329A" w:rsidRPr="00680833" w:rsidRDefault="0015329A" w:rsidP="00680833">
      <w:pPr>
        <w:ind w:right="-900"/>
        <w:jc w:val="both"/>
        <w:rPr>
          <w:rFonts w:ascii="Tahoma" w:hAnsi="Tahoma" w:cs="Tahoma"/>
          <w:b/>
          <w:sz w:val="26"/>
          <w:szCs w:val="26"/>
        </w:rPr>
      </w:pPr>
      <w:r w:rsidRPr="00680833">
        <w:rPr>
          <w:rFonts w:ascii="Tahoma" w:hAnsi="Tahoma" w:cs="Tahoma"/>
          <w:b/>
          <w:sz w:val="26"/>
          <w:szCs w:val="26"/>
        </w:rPr>
        <w:t xml:space="preserve">Vocabulary practice </w:t>
      </w:r>
    </w:p>
    <w:p w:rsidR="0015329A" w:rsidRPr="00680833" w:rsidRDefault="0015329A" w:rsidP="00680833">
      <w:pPr>
        <w:ind w:right="-900"/>
        <w:jc w:val="both"/>
        <w:rPr>
          <w:rFonts w:ascii="Tahoma" w:hAnsi="Tahoma" w:cs="Tahoma"/>
          <w:sz w:val="26"/>
          <w:szCs w:val="26"/>
        </w:rPr>
      </w:pPr>
      <w:r w:rsidRPr="00680833">
        <w:rPr>
          <w:rFonts w:ascii="Tahoma" w:hAnsi="Tahoma" w:cs="Tahoma"/>
          <w:sz w:val="26"/>
          <w:szCs w:val="26"/>
        </w:rPr>
        <w:t xml:space="preserve">a) </w:t>
      </w:r>
      <w:r w:rsidR="00011CF7" w:rsidRPr="00680833">
        <w:rPr>
          <w:rFonts w:ascii="Tahoma" w:hAnsi="Tahoma" w:cs="Tahoma"/>
          <w:sz w:val="26"/>
          <w:szCs w:val="26"/>
        </w:rPr>
        <w:t>Match</w:t>
      </w:r>
      <w:r w:rsidRPr="00680833">
        <w:rPr>
          <w:rFonts w:ascii="Tahoma" w:hAnsi="Tahoma" w:cs="Tahoma"/>
          <w:sz w:val="26"/>
          <w:szCs w:val="26"/>
        </w:rPr>
        <w:t xml:space="preserve"> the words in column X with their meanings in column Y</w:t>
      </w:r>
    </w:p>
    <w:tbl>
      <w:tblPr>
        <w:tblStyle w:val="TableGrid"/>
        <w:tblW w:w="9270" w:type="dxa"/>
        <w:tblInd w:w="468" w:type="dxa"/>
        <w:tblLook w:val="04A0"/>
      </w:tblPr>
      <w:tblGrid>
        <w:gridCol w:w="450"/>
        <w:gridCol w:w="1710"/>
        <w:gridCol w:w="990"/>
        <w:gridCol w:w="446"/>
        <w:gridCol w:w="5674"/>
      </w:tblGrid>
      <w:tr w:rsidR="0015329A" w:rsidRPr="00680833" w:rsidTr="00680833">
        <w:tc>
          <w:tcPr>
            <w:tcW w:w="450" w:type="dxa"/>
          </w:tcPr>
          <w:p w:rsidR="0015329A" w:rsidRPr="00680833" w:rsidRDefault="0015329A" w:rsidP="00680833">
            <w:pPr>
              <w:ind w:right="-900"/>
              <w:jc w:val="both"/>
              <w:rPr>
                <w:rFonts w:ascii="Tahoma" w:hAnsi="Tahoma" w:cs="Tahoma"/>
                <w:sz w:val="26"/>
                <w:szCs w:val="26"/>
              </w:rPr>
            </w:pPr>
            <w:r w:rsidRPr="00680833">
              <w:rPr>
                <w:rFonts w:ascii="Tahoma" w:hAnsi="Tahoma" w:cs="Tahoma"/>
                <w:sz w:val="26"/>
                <w:szCs w:val="26"/>
              </w:rPr>
              <w:t xml:space="preserve">No </w:t>
            </w:r>
          </w:p>
        </w:tc>
        <w:tc>
          <w:tcPr>
            <w:tcW w:w="1710" w:type="dxa"/>
          </w:tcPr>
          <w:p w:rsidR="0015329A" w:rsidRPr="00680833" w:rsidRDefault="0015329A" w:rsidP="00680833">
            <w:pPr>
              <w:ind w:right="-900"/>
              <w:jc w:val="both"/>
              <w:rPr>
                <w:rFonts w:ascii="Tahoma" w:hAnsi="Tahoma" w:cs="Tahoma"/>
                <w:sz w:val="26"/>
                <w:szCs w:val="26"/>
              </w:rPr>
            </w:pPr>
            <w:r w:rsidRPr="00680833">
              <w:rPr>
                <w:rFonts w:ascii="Tahoma" w:hAnsi="Tahoma" w:cs="Tahoma"/>
                <w:sz w:val="26"/>
                <w:szCs w:val="26"/>
              </w:rPr>
              <w:t>Column X</w:t>
            </w:r>
          </w:p>
        </w:tc>
        <w:tc>
          <w:tcPr>
            <w:tcW w:w="990"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 xml:space="preserve">Answers </w:t>
            </w:r>
          </w:p>
        </w:tc>
        <w:tc>
          <w:tcPr>
            <w:tcW w:w="446"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 xml:space="preserve">No </w:t>
            </w:r>
          </w:p>
        </w:tc>
        <w:tc>
          <w:tcPr>
            <w:tcW w:w="5674"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Column Y</w:t>
            </w:r>
          </w:p>
        </w:tc>
      </w:tr>
      <w:tr w:rsidR="0015329A" w:rsidRPr="00680833" w:rsidTr="00680833">
        <w:tc>
          <w:tcPr>
            <w:tcW w:w="450" w:type="dxa"/>
          </w:tcPr>
          <w:p w:rsidR="0015329A" w:rsidRPr="00680833" w:rsidRDefault="0015329A" w:rsidP="00680833">
            <w:pPr>
              <w:ind w:right="-900"/>
              <w:jc w:val="both"/>
              <w:rPr>
                <w:rFonts w:ascii="Tahoma" w:hAnsi="Tahoma" w:cs="Tahoma"/>
                <w:sz w:val="26"/>
                <w:szCs w:val="26"/>
              </w:rPr>
            </w:pPr>
          </w:p>
        </w:tc>
        <w:tc>
          <w:tcPr>
            <w:tcW w:w="1710" w:type="dxa"/>
          </w:tcPr>
          <w:p w:rsidR="0015329A" w:rsidRPr="00680833" w:rsidRDefault="0015329A" w:rsidP="00680833">
            <w:pPr>
              <w:ind w:right="-900"/>
              <w:jc w:val="both"/>
              <w:rPr>
                <w:rFonts w:ascii="Tahoma" w:hAnsi="Tahoma" w:cs="Tahoma"/>
                <w:b/>
                <w:sz w:val="26"/>
                <w:szCs w:val="26"/>
              </w:rPr>
            </w:pPr>
            <w:r w:rsidRPr="00680833">
              <w:rPr>
                <w:rFonts w:ascii="Tahoma" w:hAnsi="Tahoma" w:cs="Tahoma"/>
                <w:b/>
                <w:sz w:val="26"/>
                <w:szCs w:val="26"/>
              </w:rPr>
              <w:t xml:space="preserve">Words </w:t>
            </w:r>
          </w:p>
        </w:tc>
        <w:tc>
          <w:tcPr>
            <w:tcW w:w="990" w:type="dxa"/>
          </w:tcPr>
          <w:p w:rsidR="0015329A" w:rsidRPr="00680833" w:rsidRDefault="0015329A" w:rsidP="00680833">
            <w:pPr>
              <w:ind w:right="-900"/>
              <w:jc w:val="both"/>
              <w:rPr>
                <w:rFonts w:ascii="Tahoma" w:hAnsi="Tahoma" w:cs="Tahoma"/>
                <w:sz w:val="26"/>
                <w:szCs w:val="26"/>
              </w:rPr>
            </w:pPr>
          </w:p>
        </w:tc>
        <w:tc>
          <w:tcPr>
            <w:tcW w:w="446" w:type="dxa"/>
          </w:tcPr>
          <w:p w:rsidR="0015329A" w:rsidRPr="00680833" w:rsidRDefault="0015329A" w:rsidP="00680833">
            <w:pPr>
              <w:ind w:right="-900"/>
              <w:jc w:val="both"/>
              <w:rPr>
                <w:rFonts w:ascii="Tahoma" w:hAnsi="Tahoma" w:cs="Tahoma"/>
                <w:sz w:val="26"/>
                <w:szCs w:val="26"/>
              </w:rPr>
            </w:pPr>
          </w:p>
        </w:tc>
        <w:tc>
          <w:tcPr>
            <w:tcW w:w="5674" w:type="dxa"/>
          </w:tcPr>
          <w:p w:rsidR="0015329A" w:rsidRPr="00680833" w:rsidRDefault="00D95F72" w:rsidP="00680833">
            <w:pPr>
              <w:ind w:right="-900"/>
              <w:jc w:val="both"/>
              <w:rPr>
                <w:rFonts w:ascii="Tahoma" w:hAnsi="Tahoma" w:cs="Tahoma"/>
                <w:b/>
                <w:sz w:val="26"/>
                <w:szCs w:val="26"/>
              </w:rPr>
            </w:pPr>
            <w:r w:rsidRPr="00680833">
              <w:rPr>
                <w:rFonts w:ascii="Tahoma" w:hAnsi="Tahoma" w:cs="Tahoma"/>
                <w:b/>
                <w:sz w:val="26"/>
                <w:szCs w:val="26"/>
              </w:rPr>
              <w:t xml:space="preserve">Their meanings </w:t>
            </w:r>
          </w:p>
        </w:tc>
      </w:tr>
      <w:tr w:rsidR="0015329A" w:rsidRPr="00680833" w:rsidTr="00680833">
        <w:tc>
          <w:tcPr>
            <w:tcW w:w="450"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lastRenderedPageBreak/>
              <w:t>1</w:t>
            </w:r>
          </w:p>
        </w:tc>
        <w:tc>
          <w:tcPr>
            <w:tcW w:w="1710" w:type="dxa"/>
          </w:tcPr>
          <w:p w:rsidR="0015329A" w:rsidRPr="00680833" w:rsidRDefault="0015329A" w:rsidP="00680833">
            <w:pPr>
              <w:ind w:right="-900"/>
              <w:jc w:val="both"/>
              <w:rPr>
                <w:rFonts w:ascii="Tahoma" w:hAnsi="Tahoma" w:cs="Tahoma"/>
                <w:sz w:val="26"/>
                <w:szCs w:val="26"/>
              </w:rPr>
            </w:pPr>
            <w:r w:rsidRPr="00680833">
              <w:rPr>
                <w:rFonts w:ascii="Tahoma" w:hAnsi="Tahoma" w:cs="Tahoma"/>
                <w:sz w:val="26"/>
                <w:szCs w:val="26"/>
              </w:rPr>
              <w:t>Surroundings</w:t>
            </w:r>
          </w:p>
        </w:tc>
        <w:tc>
          <w:tcPr>
            <w:tcW w:w="990" w:type="dxa"/>
          </w:tcPr>
          <w:p w:rsidR="0015329A" w:rsidRPr="00680833" w:rsidRDefault="0015329A" w:rsidP="00680833">
            <w:pPr>
              <w:ind w:right="-900"/>
              <w:jc w:val="both"/>
              <w:rPr>
                <w:rFonts w:ascii="Tahoma" w:hAnsi="Tahoma" w:cs="Tahoma"/>
                <w:sz w:val="26"/>
                <w:szCs w:val="26"/>
              </w:rPr>
            </w:pPr>
          </w:p>
        </w:tc>
        <w:tc>
          <w:tcPr>
            <w:tcW w:w="446"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i</w:t>
            </w:r>
          </w:p>
        </w:tc>
        <w:tc>
          <w:tcPr>
            <w:tcW w:w="5674"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not moving</w:t>
            </w:r>
          </w:p>
        </w:tc>
      </w:tr>
      <w:tr w:rsidR="0015329A" w:rsidRPr="00680833" w:rsidTr="00680833">
        <w:tc>
          <w:tcPr>
            <w:tcW w:w="450"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2</w:t>
            </w:r>
          </w:p>
        </w:tc>
        <w:tc>
          <w:tcPr>
            <w:tcW w:w="1710" w:type="dxa"/>
          </w:tcPr>
          <w:p w:rsidR="0015329A" w:rsidRPr="00680833" w:rsidRDefault="0015329A" w:rsidP="00680833">
            <w:pPr>
              <w:ind w:right="-900"/>
              <w:jc w:val="both"/>
              <w:rPr>
                <w:rFonts w:ascii="Tahoma" w:hAnsi="Tahoma" w:cs="Tahoma"/>
                <w:sz w:val="26"/>
                <w:szCs w:val="26"/>
              </w:rPr>
            </w:pPr>
            <w:r w:rsidRPr="00680833">
              <w:rPr>
                <w:rFonts w:ascii="Tahoma" w:hAnsi="Tahoma" w:cs="Tahoma"/>
                <w:sz w:val="26"/>
                <w:szCs w:val="26"/>
              </w:rPr>
              <w:t xml:space="preserve">Prevent </w:t>
            </w:r>
          </w:p>
        </w:tc>
        <w:tc>
          <w:tcPr>
            <w:tcW w:w="990" w:type="dxa"/>
          </w:tcPr>
          <w:p w:rsidR="0015329A" w:rsidRPr="00680833" w:rsidRDefault="0015329A" w:rsidP="00680833">
            <w:pPr>
              <w:ind w:right="-900"/>
              <w:jc w:val="both"/>
              <w:rPr>
                <w:rFonts w:ascii="Tahoma" w:hAnsi="Tahoma" w:cs="Tahoma"/>
                <w:sz w:val="26"/>
                <w:szCs w:val="26"/>
              </w:rPr>
            </w:pPr>
          </w:p>
        </w:tc>
        <w:tc>
          <w:tcPr>
            <w:tcW w:w="446"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ii</w:t>
            </w:r>
          </w:p>
        </w:tc>
        <w:tc>
          <w:tcPr>
            <w:tcW w:w="5674"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make someone pay money as a punishment</w:t>
            </w:r>
          </w:p>
        </w:tc>
      </w:tr>
      <w:tr w:rsidR="0015329A" w:rsidRPr="00680833" w:rsidTr="00680833">
        <w:tc>
          <w:tcPr>
            <w:tcW w:w="450"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3</w:t>
            </w:r>
          </w:p>
        </w:tc>
        <w:tc>
          <w:tcPr>
            <w:tcW w:w="1710"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Machetes</w:t>
            </w:r>
          </w:p>
        </w:tc>
        <w:tc>
          <w:tcPr>
            <w:tcW w:w="990" w:type="dxa"/>
          </w:tcPr>
          <w:p w:rsidR="0015329A" w:rsidRPr="00680833" w:rsidRDefault="0015329A" w:rsidP="00680833">
            <w:pPr>
              <w:ind w:right="-900"/>
              <w:jc w:val="both"/>
              <w:rPr>
                <w:rFonts w:ascii="Tahoma" w:hAnsi="Tahoma" w:cs="Tahoma"/>
                <w:sz w:val="26"/>
                <w:szCs w:val="26"/>
              </w:rPr>
            </w:pPr>
          </w:p>
        </w:tc>
        <w:tc>
          <w:tcPr>
            <w:tcW w:w="446"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iii</w:t>
            </w:r>
          </w:p>
        </w:tc>
        <w:tc>
          <w:tcPr>
            <w:tcW w:w="5674"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long, narrow holes dug in the ground</w:t>
            </w:r>
          </w:p>
        </w:tc>
      </w:tr>
      <w:tr w:rsidR="0015329A" w:rsidRPr="00680833" w:rsidTr="00680833">
        <w:tc>
          <w:tcPr>
            <w:tcW w:w="450"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4</w:t>
            </w:r>
          </w:p>
        </w:tc>
        <w:tc>
          <w:tcPr>
            <w:tcW w:w="1710"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Hoes</w:t>
            </w:r>
          </w:p>
        </w:tc>
        <w:tc>
          <w:tcPr>
            <w:tcW w:w="990" w:type="dxa"/>
          </w:tcPr>
          <w:p w:rsidR="0015329A" w:rsidRPr="00680833" w:rsidRDefault="0015329A" w:rsidP="00680833">
            <w:pPr>
              <w:ind w:right="-900"/>
              <w:jc w:val="both"/>
              <w:rPr>
                <w:rFonts w:ascii="Tahoma" w:hAnsi="Tahoma" w:cs="Tahoma"/>
                <w:sz w:val="26"/>
                <w:szCs w:val="26"/>
              </w:rPr>
            </w:pPr>
          </w:p>
        </w:tc>
        <w:tc>
          <w:tcPr>
            <w:tcW w:w="446"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iv</w:t>
            </w:r>
          </w:p>
        </w:tc>
        <w:tc>
          <w:tcPr>
            <w:tcW w:w="5674"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take part in an activity or event</w:t>
            </w:r>
          </w:p>
        </w:tc>
      </w:tr>
      <w:tr w:rsidR="0015329A" w:rsidRPr="00680833" w:rsidTr="00680833">
        <w:tc>
          <w:tcPr>
            <w:tcW w:w="450"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5</w:t>
            </w:r>
          </w:p>
        </w:tc>
        <w:tc>
          <w:tcPr>
            <w:tcW w:w="1710"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Team</w:t>
            </w:r>
          </w:p>
        </w:tc>
        <w:tc>
          <w:tcPr>
            <w:tcW w:w="990" w:type="dxa"/>
          </w:tcPr>
          <w:p w:rsidR="0015329A" w:rsidRPr="00680833" w:rsidRDefault="0015329A" w:rsidP="00680833">
            <w:pPr>
              <w:ind w:right="-900"/>
              <w:jc w:val="both"/>
              <w:rPr>
                <w:rFonts w:ascii="Tahoma" w:hAnsi="Tahoma" w:cs="Tahoma"/>
                <w:sz w:val="26"/>
                <w:szCs w:val="26"/>
              </w:rPr>
            </w:pPr>
          </w:p>
        </w:tc>
        <w:tc>
          <w:tcPr>
            <w:tcW w:w="446"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v</w:t>
            </w:r>
          </w:p>
        </w:tc>
        <w:tc>
          <w:tcPr>
            <w:tcW w:w="5674"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 xml:space="preserve">an area that has not been cleared </w:t>
            </w:r>
          </w:p>
        </w:tc>
      </w:tr>
      <w:tr w:rsidR="0015329A" w:rsidRPr="00680833" w:rsidTr="00680833">
        <w:tc>
          <w:tcPr>
            <w:tcW w:w="450"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6</w:t>
            </w:r>
          </w:p>
        </w:tc>
        <w:tc>
          <w:tcPr>
            <w:tcW w:w="1710"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Stagnant</w:t>
            </w:r>
          </w:p>
        </w:tc>
        <w:tc>
          <w:tcPr>
            <w:tcW w:w="990" w:type="dxa"/>
          </w:tcPr>
          <w:p w:rsidR="0015329A" w:rsidRPr="00680833" w:rsidRDefault="0015329A" w:rsidP="00680833">
            <w:pPr>
              <w:ind w:right="-900"/>
              <w:jc w:val="both"/>
              <w:rPr>
                <w:rFonts w:ascii="Tahoma" w:hAnsi="Tahoma" w:cs="Tahoma"/>
                <w:sz w:val="26"/>
                <w:szCs w:val="26"/>
              </w:rPr>
            </w:pPr>
          </w:p>
        </w:tc>
        <w:tc>
          <w:tcPr>
            <w:tcW w:w="446"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vi</w:t>
            </w:r>
          </w:p>
        </w:tc>
        <w:tc>
          <w:tcPr>
            <w:tcW w:w="5674"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 xml:space="preserve">large knives used as weapons or tools </w:t>
            </w:r>
          </w:p>
        </w:tc>
      </w:tr>
      <w:tr w:rsidR="0015329A" w:rsidRPr="00680833" w:rsidTr="00680833">
        <w:tc>
          <w:tcPr>
            <w:tcW w:w="450"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7</w:t>
            </w:r>
          </w:p>
        </w:tc>
        <w:tc>
          <w:tcPr>
            <w:tcW w:w="1710"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Fine</w:t>
            </w:r>
          </w:p>
        </w:tc>
        <w:tc>
          <w:tcPr>
            <w:tcW w:w="990" w:type="dxa"/>
          </w:tcPr>
          <w:p w:rsidR="0015329A" w:rsidRPr="00680833" w:rsidRDefault="0015329A" w:rsidP="00680833">
            <w:pPr>
              <w:ind w:right="-900"/>
              <w:jc w:val="both"/>
              <w:rPr>
                <w:rFonts w:ascii="Tahoma" w:hAnsi="Tahoma" w:cs="Tahoma"/>
                <w:sz w:val="26"/>
                <w:szCs w:val="26"/>
              </w:rPr>
            </w:pPr>
          </w:p>
        </w:tc>
        <w:tc>
          <w:tcPr>
            <w:tcW w:w="446"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vii</w:t>
            </w:r>
          </w:p>
        </w:tc>
        <w:tc>
          <w:tcPr>
            <w:tcW w:w="5674"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 xml:space="preserve">areas around </w:t>
            </w:r>
          </w:p>
        </w:tc>
      </w:tr>
      <w:tr w:rsidR="0015329A" w:rsidRPr="00680833" w:rsidTr="00680833">
        <w:tc>
          <w:tcPr>
            <w:tcW w:w="450"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8</w:t>
            </w:r>
          </w:p>
        </w:tc>
        <w:tc>
          <w:tcPr>
            <w:tcW w:w="1710"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Participate</w:t>
            </w:r>
          </w:p>
        </w:tc>
        <w:tc>
          <w:tcPr>
            <w:tcW w:w="990" w:type="dxa"/>
          </w:tcPr>
          <w:p w:rsidR="0015329A" w:rsidRPr="00680833" w:rsidRDefault="0015329A" w:rsidP="00680833">
            <w:pPr>
              <w:ind w:right="-900"/>
              <w:jc w:val="both"/>
              <w:rPr>
                <w:rFonts w:ascii="Tahoma" w:hAnsi="Tahoma" w:cs="Tahoma"/>
                <w:sz w:val="26"/>
                <w:szCs w:val="26"/>
              </w:rPr>
            </w:pPr>
          </w:p>
        </w:tc>
        <w:tc>
          <w:tcPr>
            <w:tcW w:w="446"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viii</w:t>
            </w:r>
          </w:p>
        </w:tc>
        <w:tc>
          <w:tcPr>
            <w:tcW w:w="5674" w:type="dxa"/>
          </w:tcPr>
          <w:p w:rsidR="0015329A" w:rsidRPr="00680833" w:rsidRDefault="00011CF7" w:rsidP="00680833">
            <w:pPr>
              <w:ind w:right="-900"/>
              <w:jc w:val="both"/>
              <w:rPr>
                <w:rFonts w:ascii="Tahoma" w:hAnsi="Tahoma" w:cs="Tahoma"/>
                <w:sz w:val="26"/>
                <w:szCs w:val="26"/>
              </w:rPr>
            </w:pPr>
            <w:r w:rsidRPr="00680833">
              <w:rPr>
                <w:rFonts w:ascii="Tahoma" w:hAnsi="Tahoma" w:cs="Tahoma"/>
                <w:sz w:val="26"/>
                <w:szCs w:val="26"/>
              </w:rPr>
              <w:t>protect</w:t>
            </w:r>
            <w:r w:rsidR="00D95F72" w:rsidRPr="00680833">
              <w:rPr>
                <w:rFonts w:ascii="Tahoma" w:hAnsi="Tahoma" w:cs="Tahoma"/>
                <w:sz w:val="26"/>
                <w:szCs w:val="26"/>
              </w:rPr>
              <w:t xml:space="preserve"> from</w:t>
            </w:r>
          </w:p>
        </w:tc>
      </w:tr>
      <w:tr w:rsidR="0015329A" w:rsidRPr="00680833" w:rsidTr="00680833">
        <w:tc>
          <w:tcPr>
            <w:tcW w:w="450"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9</w:t>
            </w:r>
          </w:p>
        </w:tc>
        <w:tc>
          <w:tcPr>
            <w:tcW w:w="1710"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Trenches</w:t>
            </w:r>
          </w:p>
        </w:tc>
        <w:tc>
          <w:tcPr>
            <w:tcW w:w="990" w:type="dxa"/>
          </w:tcPr>
          <w:p w:rsidR="0015329A" w:rsidRPr="00680833" w:rsidRDefault="0015329A" w:rsidP="00680833">
            <w:pPr>
              <w:ind w:right="-900"/>
              <w:jc w:val="both"/>
              <w:rPr>
                <w:rFonts w:ascii="Tahoma" w:hAnsi="Tahoma" w:cs="Tahoma"/>
                <w:sz w:val="26"/>
                <w:szCs w:val="26"/>
              </w:rPr>
            </w:pPr>
          </w:p>
        </w:tc>
        <w:tc>
          <w:tcPr>
            <w:tcW w:w="446"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ix</w:t>
            </w:r>
          </w:p>
        </w:tc>
        <w:tc>
          <w:tcPr>
            <w:tcW w:w="5674"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tools used for cultivating or clearing the ground</w:t>
            </w:r>
          </w:p>
        </w:tc>
      </w:tr>
      <w:tr w:rsidR="0015329A" w:rsidRPr="00680833" w:rsidTr="00680833">
        <w:tc>
          <w:tcPr>
            <w:tcW w:w="450"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10</w:t>
            </w:r>
          </w:p>
        </w:tc>
        <w:tc>
          <w:tcPr>
            <w:tcW w:w="1710"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 xml:space="preserve">Bush </w:t>
            </w:r>
          </w:p>
        </w:tc>
        <w:tc>
          <w:tcPr>
            <w:tcW w:w="990" w:type="dxa"/>
          </w:tcPr>
          <w:p w:rsidR="0015329A" w:rsidRPr="00680833" w:rsidRDefault="0015329A" w:rsidP="00680833">
            <w:pPr>
              <w:ind w:right="-900"/>
              <w:jc w:val="both"/>
              <w:rPr>
                <w:rFonts w:ascii="Tahoma" w:hAnsi="Tahoma" w:cs="Tahoma"/>
                <w:sz w:val="26"/>
                <w:szCs w:val="26"/>
              </w:rPr>
            </w:pPr>
          </w:p>
        </w:tc>
        <w:tc>
          <w:tcPr>
            <w:tcW w:w="446"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x</w:t>
            </w:r>
          </w:p>
        </w:tc>
        <w:tc>
          <w:tcPr>
            <w:tcW w:w="5674" w:type="dxa"/>
          </w:tcPr>
          <w:p w:rsidR="0015329A" w:rsidRPr="00680833" w:rsidRDefault="00D95F72" w:rsidP="00680833">
            <w:pPr>
              <w:ind w:right="-900"/>
              <w:jc w:val="both"/>
              <w:rPr>
                <w:rFonts w:ascii="Tahoma" w:hAnsi="Tahoma" w:cs="Tahoma"/>
                <w:sz w:val="26"/>
                <w:szCs w:val="26"/>
              </w:rPr>
            </w:pPr>
            <w:r w:rsidRPr="00680833">
              <w:rPr>
                <w:rFonts w:ascii="Tahoma" w:hAnsi="Tahoma" w:cs="Tahoma"/>
                <w:sz w:val="26"/>
                <w:szCs w:val="26"/>
              </w:rPr>
              <w:t>a group of people working together</w:t>
            </w:r>
          </w:p>
        </w:tc>
      </w:tr>
    </w:tbl>
    <w:p w:rsidR="00D95F72" w:rsidRPr="00680833" w:rsidRDefault="00D95F72" w:rsidP="00680833">
      <w:pPr>
        <w:ind w:right="-900"/>
        <w:jc w:val="both"/>
        <w:rPr>
          <w:rFonts w:ascii="Tahoma" w:hAnsi="Tahoma" w:cs="Tahoma"/>
          <w:sz w:val="26"/>
          <w:szCs w:val="26"/>
        </w:rPr>
      </w:pPr>
    </w:p>
    <w:p w:rsidR="00B30ABA" w:rsidRPr="00680833" w:rsidRDefault="00B30ABA" w:rsidP="00680833">
      <w:pPr>
        <w:ind w:right="-900"/>
        <w:jc w:val="both"/>
        <w:rPr>
          <w:rFonts w:ascii="Tahoma" w:hAnsi="Tahoma" w:cs="Tahoma"/>
          <w:sz w:val="26"/>
          <w:szCs w:val="26"/>
        </w:rPr>
      </w:pPr>
      <w:r w:rsidRPr="00680833">
        <w:rPr>
          <w:rFonts w:ascii="Tahoma" w:hAnsi="Tahoma" w:cs="Tahoma"/>
          <w:sz w:val="26"/>
          <w:szCs w:val="26"/>
        </w:rPr>
        <w:t>b). Select the words from the box below to complete the sentences that follow</w:t>
      </w:r>
    </w:p>
    <w:tbl>
      <w:tblPr>
        <w:tblStyle w:val="TableGrid"/>
        <w:tblW w:w="0" w:type="auto"/>
        <w:tblInd w:w="468" w:type="dxa"/>
        <w:tblLook w:val="04A0"/>
      </w:tblPr>
      <w:tblGrid>
        <w:gridCol w:w="1620"/>
        <w:gridCol w:w="1454"/>
        <w:gridCol w:w="1336"/>
        <w:gridCol w:w="1620"/>
        <w:gridCol w:w="1674"/>
      </w:tblGrid>
      <w:tr w:rsidR="00B30ABA" w:rsidRPr="00680833" w:rsidTr="00B30ABA">
        <w:tc>
          <w:tcPr>
            <w:tcW w:w="1620" w:type="dxa"/>
          </w:tcPr>
          <w:p w:rsidR="00B30ABA" w:rsidRPr="00680833" w:rsidRDefault="00B30ABA" w:rsidP="00680833">
            <w:pPr>
              <w:ind w:right="-900"/>
              <w:jc w:val="both"/>
              <w:rPr>
                <w:rFonts w:ascii="Tahoma" w:hAnsi="Tahoma" w:cs="Tahoma"/>
                <w:sz w:val="26"/>
                <w:szCs w:val="26"/>
              </w:rPr>
            </w:pPr>
            <w:r w:rsidRPr="00680833">
              <w:rPr>
                <w:rFonts w:ascii="Tahoma" w:hAnsi="Tahoma" w:cs="Tahoma"/>
                <w:sz w:val="26"/>
                <w:szCs w:val="26"/>
              </w:rPr>
              <w:t>harmful</w:t>
            </w:r>
          </w:p>
        </w:tc>
        <w:tc>
          <w:tcPr>
            <w:tcW w:w="1454" w:type="dxa"/>
          </w:tcPr>
          <w:p w:rsidR="00B30ABA" w:rsidRPr="00680833" w:rsidRDefault="00B30ABA" w:rsidP="00680833">
            <w:pPr>
              <w:ind w:right="-900"/>
              <w:jc w:val="both"/>
              <w:rPr>
                <w:rFonts w:ascii="Tahoma" w:hAnsi="Tahoma" w:cs="Tahoma"/>
                <w:sz w:val="26"/>
                <w:szCs w:val="26"/>
              </w:rPr>
            </w:pPr>
            <w:r w:rsidRPr="00680833">
              <w:rPr>
                <w:rFonts w:ascii="Tahoma" w:hAnsi="Tahoma" w:cs="Tahoma"/>
                <w:sz w:val="26"/>
                <w:szCs w:val="26"/>
              </w:rPr>
              <w:t>dirt</w:t>
            </w:r>
          </w:p>
        </w:tc>
        <w:tc>
          <w:tcPr>
            <w:tcW w:w="1336" w:type="dxa"/>
          </w:tcPr>
          <w:p w:rsidR="00B30ABA" w:rsidRPr="00680833" w:rsidRDefault="00B30ABA" w:rsidP="00680833">
            <w:pPr>
              <w:ind w:right="-900"/>
              <w:jc w:val="both"/>
              <w:rPr>
                <w:rFonts w:ascii="Tahoma" w:hAnsi="Tahoma" w:cs="Tahoma"/>
                <w:sz w:val="26"/>
                <w:szCs w:val="26"/>
              </w:rPr>
            </w:pPr>
            <w:r w:rsidRPr="00680833">
              <w:rPr>
                <w:rFonts w:ascii="Tahoma" w:hAnsi="Tahoma" w:cs="Tahoma"/>
                <w:sz w:val="26"/>
                <w:szCs w:val="26"/>
              </w:rPr>
              <w:t xml:space="preserve">Throwing </w:t>
            </w:r>
          </w:p>
        </w:tc>
        <w:tc>
          <w:tcPr>
            <w:tcW w:w="1620" w:type="dxa"/>
          </w:tcPr>
          <w:p w:rsidR="00B30ABA" w:rsidRPr="00680833" w:rsidRDefault="00B30ABA" w:rsidP="00680833">
            <w:pPr>
              <w:ind w:right="-900"/>
              <w:jc w:val="both"/>
              <w:rPr>
                <w:rFonts w:ascii="Tahoma" w:hAnsi="Tahoma" w:cs="Tahoma"/>
                <w:sz w:val="26"/>
                <w:szCs w:val="26"/>
              </w:rPr>
            </w:pPr>
            <w:r w:rsidRPr="00680833">
              <w:rPr>
                <w:rFonts w:ascii="Tahoma" w:hAnsi="Tahoma" w:cs="Tahoma"/>
                <w:sz w:val="26"/>
                <w:szCs w:val="26"/>
              </w:rPr>
              <w:t xml:space="preserve">Poisoned </w:t>
            </w:r>
          </w:p>
        </w:tc>
        <w:tc>
          <w:tcPr>
            <w:tcW w:w="1620" w:type="dxa"/>
          </w:tcPr>
          <w:p w:rsidR="00B30ABA" w:rsidRPr="00680833" w:rsidRDefault="00B30ABA" w:rsidP="00680833">
            <w:pPr>
              <w:ind w:right="-900"/>
              <w:jc w:val="both"/>
              <w:rPr>
                <w:rFonts w:ascii="Tahoma" w:hAnsi="Tahoma" w:cs="Tahoma"/>
                <w:sz w:val="26"/>
                <w:szCs w:val="26"/>
              </w:rPr>
            </w:pPr>
            <w:r w:rsidRPr="00680833">
              <w:rPr>
                <w:rFonts w:ascii="Tahoma" w:hAnsi="Tahoma" w:cs="Tahoma"/>
                <w:sz w:val="26"/>
                <w:szCs w:val="26"/>
              </w:rPr>
              <w:t>Neat</w:t>
            </w:r>
          </w:p>
        </w:tc>
      </w:tr>
      <w:tr w:rsidR="00B30ABA" w:rsidRPr="00680833" w:rsidTr="00B30ABA">
        <w:tc>
          <w:tcPr>
            <w:tcW w:w="1620" w:type="dxa"/>
          </w:tcPr>
          <w:p w:rsidR="00B30ABA" w:rsidRPr="00680833" w:rsidRDefault="00B30ABA" w:rsidP="00331B7D">
            <w:pPr>
              <w:jc w:val="both"/>
              <w:rPr>
                <w:rFonts w:ascii="Tahoma" w:hAnsi="Tahoma" w:cs="Tahoma"/>
                <w:sz w:val="26"/>
                <w:szCs w:val="26"/>
              </w:rPr>
            </w:pPr>
            <w:r w:rsidRPr="00680833">
              <w:rPr>
                <w:rFonts w:ascii="Tahoma" w:hAnsi="Tahoma" w:cs="Tahoma"/>
                <w:sz w:val="26"/>
                <w:szCs w:val="26"/>
              </w:rPr>
              <w:t>rubbish</w:t>
            </w:r>
          </w:p>
        </w:tc>
        <w:tc>
          <w:tcPr>
            <w:tcW w:w="1454" w:type="dxa"/>
          </w:tcPr>
          <w:p w:rsidR="00B30ABA" w:rsidRPr="00680833" w:rsidRDefault="00B30ABA" w:rsidP="00331B7D">
            <w:pPr>
              <w:jc w:val="both"/>
              <w:rPr>
                <w:rFonts w:ascii="Tahoma" w:hAnsi="Tahoma" w:cs="Tahoma"/>
                <w:sz w:val="26"/>
                <w:szCs w:val="26"/>
              </w:rPr>
            </w:pPr>
            <w:r w:rsidRPr="00680833">
              <w:rPr>
                <w:rFonts w:ascii="Tahoma" w:hAnsi="Tahoma" w:cs="Tahoma"/>
                <w:sz w:val="26"/>
                <w:szCs w:val="26"/>
              </w:rPr>
              <w:t>dust</w:t>
            </w:r>
          </w:p>
        </w:tc>
        <w:tc>
          <w:tcPr>
            <w:tcW w:w="1336" w:type="dxa"/>
          </w:tcPr>
          <w:p w:rsidR="00B30ABA" w:rsidRPr="00680833" w:rsidRDefault="00B30ABA" w:rsidP="00331B7D">
            <w:pPr>
              <w:jc w:val="both"/>
              <w:rPr>
                <w:rFonts w:ascii="Tahoma" w:hAnsi="Tahoma" w:cs="Tahoma"/>
                <w:sz w:val="26"/>
                <w:szCs w:val="26"/>
              </w:rPr>
            </w:pPr>
            <w:r w:rsidRPr="00680833">
              <w:rPr>
                <w:rFonts w:ascii="Tahoma" w:hAnsi="Tahoma" w:cs="Tahoma"/>
                <w:sz w:val="26"/>
                <w:szCs w:val="26"/>
              </w:rPr>
              <w:t>dustbins</w:t>
            </w:r>
          </w:p>
        </w:tc>
        <w:tc>
          <w:tcPr>
            <w:tcW w:w="1620" w:type="dxa"/>
          </w:tcPr>
          <w:p w:rsidR="00B30ABA" w:rsidRPr="00680833" w:rsidRDefault="00B30ABA" w:rsidP="00331B7D">
            <w:pPr>
              <w:jc w:val="both"/>
              <w:rPr>
                <w:rFonts w:ascii="Tahoma" w:hAnsi="Tahoma" w:cs="Tahoma"/>
                <w:sz w:val="26"/>
                <w:szCs w:val="26"/>
              </w:rPr>
            </w:pPr>
            <w:r w:rsidRPr="00680833">
              <w:rPr>
                <w:rFonts w:ascii="Tahoma" w:hAnsi="Tahoma" w:cs="Tahoma"/>
                <w:sz w:val="26"/>
                <w:szCs w:val="26"/>
              </w:rPr>
              <w:t xml:space="preserve">Disposable </w:t>
            </w:r>
          </w:p>
        </w:tc>
        <w:tc>
          <w:tcPr>
            <w:tcW w:w="1620" w:type="dxa"/>
          </w:tcPr>
          <w:p w:rsidR="00B30ABA" w:rsidRPr="00680833" w:rsidRDefault="00B30ABA" w:rsidP="00331B7D">
            <w:pPr>
              <w:jc w:val="both"/>
              <w:rPr>
                <w:rFonts w:ascii="Tahoma" w:hAnsi="Tahoma" w:cs="Tahoma"/>
                <w:sz w:val="26"/>
                <w:szCs w:val="26"/>
              </w:rPr>
            </w:pPr>
            <w:r w:rsidRPr="00680833">
              <w:rPr>
                <w:rFonts w:ascii="Tahoma" w:hAnsi="Tahoma" w:cs="Tahoma"/>
                <w:sz w:val="26"/>
                <w:szCs w:val="26"/>
              </w:rPr>
              <w:t xml:space="preserve">Containment </w:t>
            </w:r>
          </w:p>
        </w:tc>
      </w:tr>
    </w:tbl>
    <w:p w:rsidR="00B30ABA" w:rsidRPr="00111211" w:rsidRDefault="00B30ABA" w:rsidP="00111211">
      <w:pPr>
        <w:ind w:right="-900"/>
        <w:jc w:val="both"/>
        <w:rPr>
          <w:rFonts w:ascii="Tahoma" w:hAnsi="Tahoma" w:cs="Tahoma"/>
          <w:sz w:val="26"/>
          <w:szCs w:val="26"/>
        </w:rPr>
      </w:pPr>
    </w:p>
    <w:p w:rsidR="00B30ABA" w:rsidRPr="00111211" w:rsidRDefault="00B30ABA" w:rsidP="000D7F8F">
      <w:pPr>
        <w:pStyle w:val="ListParagraph"/>
        <w:numPr>
          <w:ilvl w:val="0"/>
          <w:numId w:val="89"/>
        </w:numPr>
        <w:ind w:right="-900"/>
        <w:jc w:val="both"/>
        <w:rPr>
          <w:rFonts w:ascii="Tahoma" w:hAnsi="Tahoma" w:cs="Tahoma"/>
          <w:sz w:val="26"/>
          <w:szCs w:val="26"/>
        </w:rPr>
      </w:pPr>
      <w:r w:rsidRPr="00111211">
        <w:rPr>
          <w:rFonts w:ascii="Tahoma" w:hAnsi="Tahoma" w:cs="Tahoma"/>
          <w:sz w:val="26"/>
          <w:szCs w:val="26"/>
        </w:rPr>
        <w:t>We have a lot of ……….. at our school.</w:t>
      </w:r>
    </w:p>
    <w:p w:rsidR="00B30ABA" w:rsidRPr="00111211" w:rsidRDefault="00B30ABA" w:rsidP="000D7F8F">
      <w:pPr>
        <w:pStyle w:val="ListParagraph"/>
        <w:numPr>
          <w:ilvl w:val="0"/>
          <w:numId w:val="89"/>
        </w:numPr>
        <w:ind w:right="-900"/>
        <w:jc w:val="both"/>
        <w:rPr>
          <w:rFonts w:ascii="Tahoma" w:hAnsi="Tahoma" w:cs="Tahoma"/>
          <w:sz w:val="26"/>
          <w:szCs w:val="26"/>
        </w:rPr>
      </w:pPr>
      <w:r w:rsidRPr="00111211">
        <w:rPr>
          <w:rFonts w:ascii="Tahoma" w:hAnsi="Tahoma" w:cs="Tahoma"/>
          <w:sz w:val="26"/>
          <w:szCs w:val="26"/>
        </w:rPr>
        <w:t>Anna wipes the ……….. off her desk.</w:t>
      </w:r>
    </w:p>
    <w:p w:rsidR="00B30ABA" w:rsidRPr="00111211" w:rsidRDefault="00B30ABA" w:rsidP="000D7F8F">
      <w:pPr>
        <w:pStyle w:val="ListParagraph"/>
        <w:numPr>
          <w:ilvl w:val="0"/>
          <w:numId w:val="89"/>
        </w:numPr>
        <w:ind w:right="-900"/>
        <w:jc w:val="both"/>
        <w:rPr>
          <w:rFonts w:ascii="Tahoma" w:hAnsi="Tahoma" w:cs="Tahoma"/>
          <w:sz w:val="26"/>
          <w:szCs w:val="26"/>
        </w:rPr>
      </w:pPr>
      <w:r w:rsidRPr="00111211">
        <w:rPr>
          <w:rFonts w:ascii="Tahoma" w:hAnsi="Tahoma" w:cs="Tahoma"/>
          <w:sz w:val="26"/>
          <w:szCs w:val="26"/>
        </w:rPr>
        <w:t>People throw ……….. everywhere and make the surroundings dirty.</w:t>
      </w:r>
    </w:p>
    <w:p w:rsidR="00B30ABA" w:rsidRPr="00111211" w:rsidRDefault="00B30ABA" w:rsidP="000D7F8F">
      <w:pPr>
        <w:pStyle w:val="ListParagraph"/>
        <w:numPr>
          <w:ilvl w:val="0"/>
          <w:numId w:val="89"/>
        </w:numPr>
        <w:ind w:right="-900"/>
        <w:jc w:val="both"/>
        <w:rPr>
          <w:rFonts w:ascii="Tahoma" w:hAnsi="Tahoma" w:cs="Tahoma"/>
          <w:sz w:val="26"/>
          <w:szCs w:val="26"/>
        </w:rPr>
      </w:pPr>
      <w:r w:rsidRPr="00111211">
        <w:rPr>
          <w:rFonts w:ascii="Tahoma" w:hAnsi="Tahoma" w:cs="Tahoma"/>
          <w:sz w:val="26"/>
          <w:szCs w:val="26"/>
        </w:rPr>
        <w:t>Don’t drink …………. Water.</w:t>
      </w:r>
    </w:p>
    <w:p w:rsidR="00B30ABA" w:rsidRPr="00111211" w:rsidRDefault="00B30ABA" w:rsidP="000D7F8F">
      <w:pPr>
        <w:pStyle w:val="ListParagraph"/>
        <w:numPr>
          <w:ilvl w:val="0"/>
          <w:numId w:val="89"/>
        </w:numPr>
        <w:ind w:right="-900"/>
        <w:jc w:val="both"/>
        <w:rPr>
          <w:rFonts w:ascii="Tahoma" w:hAnsi="Tahoma" w:cs="Tahoma"/>
          <w:sz w:val="26"/>
          <w:szCs w:val="26"/>
        </w:rPr>
      </w:pPr>
      <w:r w:rsidRPr="00111211">
        <w:rPr>
          <w:rFonts w:ascii="Tahoma" w:hAnsi="Tahoma" w:cs="Tahoma"/>
          <w:sz w:val="26"/>
          <w:szCs w:val="26"/>
        </w:rPr>
        <w:t>My little brother uses………… nappies.</w:t>
      </w:r>
    </w:p>
    <w:p w:rsidR="00B30ABA" w:rsidRPr="00111211" w:rsidRDefault="00B30ABA" w:rsidP="000D7F8F">
      <w:pPr>
        <w:pStyle w:val="ListParagraph"/>
        <w:numPr>
          <w:ilvl w:val="0"/>
          <w:numId w:val="89"/>
        </w:numPr>
        <w:ind w:right="-900"/>
        <w:jc w:val="both"/>
        <w:rPr>
          <w:rFonts w:ascii="Tahoma" w:hAnsi="Tahoma" w:cs="Tahoma"/>
          <w:sz w:val="26"/>
          <w:szCs w:val="26"/>
        </w:rPr>
      </w:pPr>
      <w:r w:rsidRPr="00111211">
        <w:rPr>
          <w:rFonts w:ascii="Tahoma" w:hAnsi="Tahoma" w:cs="Tahoma"/>
          <w:sz w:val="26"/>
          <w:szCs w:val="26"/>
        </w:rPr>
        <w:t>They are ……… the rubbish in the pit.</w:t>
      </w:r>
    </w:p>
    <w:p w:rsidR="00B30ABA" w:rsidRPr="00111211" w:rsidRDefault="00B30ABA" w:rsidP="000D7F8F">
      <w:pPr>
        <w:pStyle w:val="ListParagraph"/>
        <w:numPr>
          <w:ilvl w:val="0"/>
          <w:numId w:val="89"/>
        </w:numPr>
        <w:ind w:right="-900"/>
        <w:jc w:val="both"/>
        <w:rPr>
          <w:rFonts w:ascii="Tahoma" w:hAnsi="Tahoma" w:cs="Tahoma"/>
          <w:sz w:val="26"/>
          <w:szCs w:val="26"/>
        </w:rPr>
      </w:pPr>
      <w:r w:rsidRPr="00111211">
        <w:rPr>
          <w:rFonts w:ascii="Tahoma" w:hAnsi="Tahoma" w:cs="Tahoma"/>
          <w:sz w:val="26"/>
          <w:szCs w:val="26"/>
        </w:rPr>
        <w:t>Living in dirty surroundings is …………………</w:t>
      </w:r>
    </w:p>
    <w:p w:rsidR="00B30ABA" w:rsidRPr="00111211" w:rsidRDefault="00B30ABA" w:rsidP="00111211">
      <w:pPr>
        <w:ind w:right="-900"/>
        <w:jc w:val="both"/>
        <w:rPr>
          <w:rFonts w:ascii="Tahoma" w:hAnsi="Tahoma" w:cs="Tahoma"/>
          <w:sz w:val="26"/>
          <w:szCs w:val="26"/>
        </w:rPr>
      </w:pPr>
    </w:p>
    <w:p w:rsidR="00D95F72" w:rsidRPr="00111211" w:rsidRDefault="00D95F72" w:rsidP="00111211">
      <w:pPr>
        <w:ind w:right="-900"/>
        <w:jc w:val="both"/>
        <w:rPr>
          <w:rFonts w:ascii="Tahoma" w:hAnsi="Tahoma" w:cs="Tahoma"/>
          <w:b/>
          <w:sz w:val="26"/>
          <w:szCs w:val="26"/>
        </w:rPr>
      </w:pPr>
      <w:r w:rsidRPr="00111211">
        <w:rPr>
          <w:rFonts w:ascii="Tahoma" w:hAnsi="Tahoma" w:cs="Tahoma"/>
          <w:b/>
          <w:sz w:val="26"/>
          <w:szCs w:val="26"/>
        </w:rPr>
        <w:t xml:space="preserve">Language practice </w:t>
      </w:r>
    </w:p>
    <w:p w:rsidR="00303E3C" w:rsidRPr="00111211" w:rsidRDefault="00D95F72" w:rsidP="00111211">
      <w:pPr>
        <w:ind w:right="-900"/>
        <w:jc w:val="both"/>
        <w:rPr>
          <w:rFonts w:ascii="Tahoma" w:hAnsi="Tahoma" w:cs="Tahoma"/>
          <w:sz w:val="26"/>
          <w:szCs w:val="26"/>
        </w:rPr>
      </w:pPr>
      <w:r w:rsidRPr="00111211">
        <w:rPr>
          <w:rFonts w:ascii="Tahoma" w:hAnsi="Tahoma" w:cs="Tahoma"/>
          <w:sz w:val="26"/>
          <w:szCs w:val="26"/>
        </w:rPr>
        <w:t>Expressing</w:t>
      </w:r>
      <w:r w:rsidR="005873D5" w:rsidRPr="00111211">
        <w:rPr>
          <w:rFonts w:ascii="Tahoma" w:hAnsi="Tahoma" w:cs="Tahoma"/>
          <w:sz w:val="26"/>
          <w:szCs w:val="26"/>
        </w:rPr>
        <w:t xml:space="preserve"> C</w:t>
      </w:r>
      <w:r w:rsidRPr="00111211">
        <w:rPr>
          <w:rFonts w:ascii="Tahoma" w:hAnsi="Tahoma" w:cs="Tahoma"/>
          <w:sz w:val="26"/>
          <w:szCs w:val="26"/>
        </w:rPr>
        <w:t>ondition</w:t>
      </w:r>
    </w:p>
    <w:p w:rsidR="005873D5" w:rsidRPr="00111211" w:rsidRDefault="005873D5" w:rsidP="00111211">
      <w:pPr>
        <w:ind w:right="-900"/>
        <w:jc w:val="both"/>
        <w:rPr>
          <w:rFonts w:ascii="Tahoma" w:hAnsi="Tahoma" w:cs="Tahoma"/>
          <w:sz w:val="26"/>
          <w:szCs w:val="26"/>
          <w:u w:val="single"/>
        </w:rPr>
      </w:pPr>
      <w:r w:rsidRPr="00111211">
        <w:rPr>
          <w:rFonts w:ascii="Tahoma" w:hAnsi="Tahoma" w:cs="Tahoma"/>
          <w:sz w:val="26"/>
          <w:szCs w:val="26"/>
          <w:u w:val="single"/>
        </w:rPr>
        <w:t>Conditional Sentences</w:t>
      </w:r>
    </w:p>
    <w:p w:rsidR="005873D5" w:rsidRPr="00111211" w:rsidRDefault="005873D5" w:rsidP="00111211">
      <w:pPr>
        <w:ind w:right="-900"/>
        <w:jc w:val="both"/>
        <w:rPr>
          <w:rFonts w:ascii="Tahoma" w:hAnsi="Tahoma" w:cs="Tahoma"/>
          <w:sz w:val="26"/>
          <w:szCs w:val="26"/>
        </w:rPr>
      </w:pPr>
      <w:r w:rsidRPr="00111211">
        <w:rPr>
          <w:rFonts w:ascii="Tahoma" w:hAnsi="Tahoma" w:cs="Tahoma"/>
          <w:sz w:val="26"/>
          <w:szCs w:val="26"/>
        </w:rPr>
        <w:t xml:space="preserve">A condition </w:t>
      </w:r>
    </w:p>
    <w:p w:rsidR="005873D5" w:rsidRPr="00111211" w:rsidRDefault="00011CF7" w:rsidP="00111211">
      <w:pPr>
        <w:ind w:right="-900" w:firstLine="720"/>
        <w:jc w:val="both"/>
        <w:rPr>
          <w:rFonts w:ascii="Tahoma" w:hAnsi="Tahoma" w:cs="Tahoma"/>
          <w:b/>
          <w:sz w:val="26"/>
          <w:szCs w:val="26"/>
        </w:rPr>
      </w:pPr>
      <w:r w:rsidRPr="00111211">
        <w:rPr>
          <w:rFonts w:ascii="Tahoma" w:hAnsi="Tahoma" w:cs="Tahoma"/>
          <w:sz w:val="26"/>
          <w:szCs w:val="26"/>
        </w:rPr>
        <w:t>Is</w:t>
      </w:r>
      <w:r w:rsidR="005873D5" w:rsidRPr="00111211">
        <w:rPr>
          <w:rFonts w:ascii="Tahoma" w:hAnsi="Tahoma" w:cs="Tahoma"/>
          <w:sz w:val="26"/>
          <w:szCs w:val="26"/>
        </w:rPr>
        <w:t xml:space="preserve"> something that has to be fulfilled first before something else could happen.</w:t>
      </w:r>
    </w:p>
    <w:p w:rsidR="005873D5" w:rsidRPr="00111211" w:rsidRDefault="005873D5" w:rsidP="00111211">
      <w:pPr>
        <w:ind w:right="-900"/>
        <w:jc w:val="both"/>
        <w:rPr>
          <w:rFonts w:ascii="Tahoma" w:hAnsi="Tahoma" w:cs="Tahoma"/>
          <w:sz w:val="26"/>
          <w:szCs w:val="26"/>
          <w:u w:val="single"/>
        </w:rPr>
      </w:pPr>
      <w:r w:rsidRPr="00111211">
        <w:rPr>
          <w:rFonts w:ascii="Tahoma" w:hAnsi="Tahoma" w:cs="Tahoma"/>
          <w:sz w:val="26"/>
          <w:szCs w:val="26"/>
          <w:u w:val="single"/>
        </w:rPr>
        <w:t>Example</w:t>
      </w:r>
    </w:p>
    <w:p w:rsidR="005873D5" w:rsidRPr="00111211" w:rsidRDefault="005873D5" w:rsidP="00111211">
      <w:pPr>
        <w:ind w:right="-900"/>
        <w:jc w:val="both"/>
        <w:rPr>
          <w:rFonts w:ascii="Tahoma" w:hAnsi="Tahoma" w:cs="Tahoma"/>
          <w:sz w:val="26"/>
          <w:szCs w:val="26"/>
        </w:rPr>
      </w:pPr>
      <w:r w:rsidRPr="00111211">
        <w:rPr>
          <w:rFonts w:ascii="Tahoma" w:hAnsi="Tahoma" w:cs="Tahoma"/>
          <w:sz w:val="26"/>
          <w:szCs w:val="26"/>
        </w:rPr>
        <w:t>If you don’t pay school fees, you will not sit for the exams.</w:t>
      </w:r>
    </w:p>
    <w:p w:rsidR="005873D5" w:rsidRPr="00111211" w:rsidRDefault="005873D5" w:rsidP="00111211">
      <w:pPr>
        <w:ind w:right="-900"/>
        <w:jc w:val="both"/>
        <w:rPr>
          <w:rFonts w:ascii="Tahoma" w:hAnsi="Tahoma" w:cs="Tahoma"/>
          <w:sz w:val="26"/>
          <w:szCs w:val="26"/>
        </w:rPr>
      </w:pPr>
      <w:r w:rsidRPr="00111211">
        <w:rPr>
          <w:rFonts w:ascii="Tahoma" w:hAnsi="Tahoma" w:cs="Tahoma"/>
          <w:sz w:val="26"/>
          <w:szCs w:val="26"/>
        </w:rPr>
        <w:t>That is to say: You have to pay fees first so that you can be allowed to sit for exams.</w:t>
      </w:r>
    </w:p>
    <w:p w:rsidR="00C05CBA" w:rsidRPr="00111211" w:rsidRDefault="00C05CBA" w:rsidP="000D7F8F">
      <w:pPr>
        <w:pStyle w:val="ListParagraph"/>
        <w:numPr>
          <w:ilvl w:val="0"/>
          <w:numId w:val="88"/>
        </w:numPr>
        <w:ind w:right="-900"/>
        <w:jc w:val="both"/>
        <w:rPr>
          <w:rFonts w:ascii="Tahoma" w:hAnsi="Tahoma" w:cs="Tahoma"/>
          <w:sz w:val="26"/>
          <w:szCs w:val="26"/>
        </w:rPr>
      </w:pPr>
      <w:r w:rsidRPr="00111211">
        <w:rPr>
          <w:rFonts w:ascii="Tahoma" w:hAnsi="Tahoma" w:cs="Tahoma"/>
          <w:sz w:val="26"/>
          <w:szCs w:val="26"/>
        </w:rPr>
        <w:t>If you study hard</w:t>
      </w:r>
      <w:r w:rsidR="00111211">
        <w:rPr>
          <w:rFonts w:ascii="Tahoma" w:hAnsi="Tahoma" w:cs="Tahoma"/>
          <w:sz w:val="26"/>
          <w:szCs w:val="26"/>
        </w:rPr>
        <w:t>,</w:t>
      </w:r>
      <w:r w:rsidRPr="00111211">
        <w:rPr>
          <w:rFonts w:ascii="Tahoma" w:hAnsi="Tahoma" w:cs="Tahoma"/>
          <w:sz w:val="26"/>
          <w:szCs w:val="26"/>
        </w:rPr>
        <w:t xml:space="preserve"> you will pass your exams.</w:t>
      </w:r>
    </w:p>
    <w:p w:rsidR="00C05CBA" w:rsidRPr="00111211" w:rsidRDefault="00111211" w:rsidP="000D7F8F">
      <w:pPr>
        <w:pStyle w:val="ListParagraph"/>
        <w:numPr>
          <w:ilvl w:val="0"/>
          <w:numId w:val="88"/>
        </w:numPr>
        <w:ind w:right="-900"/>
        <w:jc w:val="both"/>
        <w:rPr>
          <w:rFonts w:ascii="Tahoma" w:hAnsi="Tahoma" w:cs="Tahoma"/>
          <w:sz w:val="26"/>
          <w:szCs w:val="26"/>
        </w:rPr>
      </w:pPr>
      <w:r>
        <w:rPr>
          <w:rFonts w:ascii="Tahoma" w:hAnsi="Tahoma" w:cs="Tahoma"/>
          <w:sz w:val="26"/>
          <w:szCs w:val="26"/>
        </w:rPr>
        <w:t>If Z</w:t>
      </w:r>
      <w:r w:rsidR="00C05CBA" w:rsidRPr="00111211">
        <w:rPr>
          <w:rFonts w:ascii="Tahoma" w:hAnsi="Tahoma" w:cs="Tahoma"/>
          <w:sz w:val="26"/>
          <w:szCs w:val="26"/>
        </w:rPr>
        <w:t>ainabu sleeps early</w:t>
      </w:r>
      <w:r>
        <w:rPr>
          <w:rFonts w:ascii="Tahoma" w:hAnsi="Tahoma" w:cs="Tahoma"/>
          <w:sz w:val="26"/>
          <w:szCs w:val="26"/>
        </w:rPr>
        <w:t>,</w:t>
      </w:r>
      <w:r w:rsidR="00C05CBA" w:rsidRPr="00111211">
        <w:rPr>
          <w:rFonts w:ascii="Tahoma" w:hAnsi="Tahoma" w:cs="Tahoma"/>
          <w:sz w:val="26"/>
          <w:szCs w:val="26"/>
        </w:rPr>
        <w:t xml:space="preserve"> she will wake up early.</w:t>
      </w:r>
    </w:p>
    <w:p w:rsidR="00C05CBA" w:rsidRPr="00111211" w:rsidRDefault="00C05CBA" w:rsidP="000D7F8F">
      <w:pPr>
        <w:pStyle w:val="ListParagraph"/>
        <w:numPr>
          <w:ilvl w:val="0"/>
          <w:numId w:val="88"/>
        </w:numPr>
        <w:ind w:right="-900"/>
        <w:jc w:val="both"/>
        <w:rPr>
          <w:rFonts w:ascii="Tahoma" w:hAnsi="Tahoma" w:cs="Tahoma"/>
          <w:sz w:val="26"/>
          <w:szCs w:val="26"/>
        </w:rPr>
      </w:pPr>
      <w:r w:rsidRPr="00111211">
        <w:rPr>
          <w:rFonts w:ascii="Tahoma" w:hAnsi="Tahoma" w:cs="Tahoma"/>
          <w:sz w:val="26"/>
          <w:szCs w:val="26"/>
        </w:rPr>
        <w:t>If Hassan drives a car</w:t>
      </w:r>
      <w:r w:rsidR="00111211">
        <w:rPr>
          <w:rFonts w:ascii="Tahoma" w:hAnsi="Tahoma" w:cs="Tahoma"/>
          <w:sz w:val="26"/>
          <w:szCs w:val="26"/>
        </w:rPr>
        <w:t>,</w:t>
      </w:r>
      <w:r w:rsidRPr="00111211">
        <w:rPr>
          <w:rFonts w:ascii="Tahoma" w:hAnsi="Tahoma" w:cs="Tahoma"/>
          <w:sz w:val="26"/>
          <w:szCs w:val="26"/>
        </w:rPr>
        <w:t xml:space="preserve"> we will arrive on time.</w:t>
      </w:r>
    </w:p>
    <w:p w:rsidR="005873D5" w:rsidRPr="00111211" w:rsidRDefault="00AD3178" w:rsidP="000D7F8F">
      <w:pPr>
        <w:pStyle w:val="ListParagraph"/>
        <w:numPr>
          <w:ilvl w:val="0"/>
          <w:numId w:val="67"/>
        </w:numPr>
        <w:ind w:right="-900"/>
        <w:jc w:val="both"/>
        <w:rPr>
          <w:rFonts w:ascii="Tahoma" w:hAnsi="Tahoma" w:cs="Tahoma"/>
          <w:sz w:val="26"/>
          <w:szCs w:val="26"/>
        </w:rPr>
      </w:pPr>
      <w:r w:rsidRPr="00111211">
        <w:rPr>
          <w:rFonts w:ascii="Tahoma" w:hAnsi="Tahoma" w:cs="Tahoma"/>
          <w:sz w:val="26"/>
          <w:szCs w:val="26"/>
          <w:u w:val="single"/>
        </w:rPr>
        <w:t>If, unless or in case</w:t>
      </w:r>
      <w:r w:rsidRPr="00111211">
        <w:rPr>
          <w:rFonts w:ascii="Tahoma" w:hAnsi="Tahoma" w:cs="Tahoma"/>
          <w:sz w:val="26"/>
          <w:szCs w:val="26"/>
        </w:rPr>
        <w:t xml:space="preserve"> are the common words used in conditional sentences.</w:t>
      </w:r>
    </w:p>
    <w:p w:rsidR="00D95F72" w:rsidRPr="00111211" w:rsidRDefault="00D95F72" w:rsidP="00111211">
      <w:pPr>
        <w:ind w:right="-900"/>
        <w:jc w:val="both"/>
        <w:rPr>
          <w:rFonts w:ascii="Tahoma" w:hAnsi="Tahoma" w:cs="Tahoma"/>
          <w:sz w:val="26"/>
          <w:szCs w:val="26"/>
        </w:rPr>
      </w:pPr>
    </w:p>
    <w:p w:rsidR="00D95F72" w:rsidRPr="00111211" w:rsidRDefault="00D33F65" w:rsidP="00111211">
      <w:pPr>
        <w:ind w:right="-900"/>
        <w:jc w:val="both"/>
        <w:rPr>
          <w:rFonts w:ascii="Tahoma" w:hAnsi="Tahoma" w:cs="Tahoma"/>
          <w:b/>
          <w:sz w:val="26"/>
          <w:szCs w:val="26"/>
        </w:rPr>
      </w:pPr>
      <w:r w:rsidRPr="00111211">
        <w:rPr>
          <w:rFonts w:ascii="Tahoma" w:hAnsi="Tahoma" w:cs="Tahoma"/>
          <w:b/>
          <w:sz w:val="26"/>
          <w:szCs w:val="26"/>
        </w:rPr>
        <w:t xml:space="preserve">2. </w:t>
      </w:r>
      <w:r w:rsidR="00AD3178" w:rsidRPr="00111211">
        <w:rPr>
          <w:rFonts w:ascii="Tahoma" w:hAnsi="Tahoma" w:cs="Tahoma"/>
          <w:b/>
          <w:sz w:val="26"/>
          <w:szCs w:val="26"/>
        </w:rPr>
        <w:t xml:space="preserve">Types of conditional sentences </w:t>
      </w:r>
    </w:p>
    <w:p w:rsidR="00AD3178" w:rsidRPr="00111211" w:rsidRDefault="00AD3178" w:rsidP="00111211">
      <w:pPr>
        <w:ind w:right="-900"/>
        <w:jc w:val="both"/>
        <w:rPr>
          <w:rFonts w:ascii="Tahoma" w:hAnsi="Tahoma" w:cs="Tahoma"/>
          <w:sz w:val="26"/>
          <w:szCs w:val="26"/>
        </w:rPr>
      </w:pPr>
      <w:r w:rsidRPr="00111211">
        <w:rPr>
          <w:rFonts w:ascii="Tahoma" w:hAnsi="Tahoma" w:cs="Tahoma"/>
          <w:sz w:val="26"/>
          <w:szCs w:val="26"/>
        </w:rPr>
        <w:t>There are three types of conditional sentences.</w:t>
      </w:r>
    </w:p>
    <w:p w:rsidR="00AD3178" w:rsidRPr="00111211" w:rsidRDefault="008A3B59" w:rsidP="00111211">
      <w:pPr>
        <w:ind w:right="-900"/>
        <w:jc w:val="both"/>
        <w:rPr>
          <w:rFonts w:ascii="Tahoma" w:hAnsi="Tahoma" w:cs="Tahoma"/>
          <w:b/>
          <w:sz w:val="26"/>
          <w:szCs w:val="26"/>
        </w:rPr>
      </w:pPr>
      <w:r w:rsidRPr="00111211">
        <w:rPr>
          <w:rFonts w:ascii="Tahoma" w:hAnsi="Tahoma" w:cs="Tahoma"/>
          <w:b/>
          <w:sz w:val="26"/>
          <w:szCs w:val="26"/>
        </w:rPr>
        <w:t xml:space="preserve">i). </w:t>
      </w:r>
      <w:r w:rsidR="00AD3178" w:rsidRPr="00111211">
        <w:rPr>
          <w:rFonts w:ascii="Tahoma" w:hAnsi="Tahoma" w:cs="Tahoma"/>
          <w:b/>
          <w:sz w:val="26"/>
          <w:szCs w:val="26"/>
        </w:rPr>
        <w:t xml:space="preserve">Conditional sentences (type </w:t>
      </w:r>
      <w:r w:rsidR="00070459" w:rsidRPr="00111211">
        <w:rPr>
          <w:rFonts w:ascii="Tahoma" w:hAnsi="Tahoma" w:cs="Tahoma"/>
          <w:b/>
          <w:sz w:val="26"/>
          <w:szCs w:val="26"/>
        </w:rPr>
        <w:t>1</w:t>
      </w:r>
      <w:r w:rsidR="00AD3178" w:rsidRPr="00111211">
        <w:rPr>
          <w:rFonts w:ascii="Tahoma" w:hAnsi="Tahoma" w:cs="Tahoma"/>
          <w:b/>
          <w:sz w:val="26"/>
          <w:szCs w:val="26"/>
        </w:rPr>
        <w:t>)</w:t>
      </w:r>
    </w:p>
    <w:p w:rsidR="00AD3178" w:rsidRPr="00111211" w:rsidRDefault="00AD3178" w:rsidP="00111211">
      <w:pPr>
        <w:ind w:right="-900"/>
        <w:jc w:val="both"/>
        <w:rPr>
          <w:rFonts w:ascii="Tahoma" w:hAnsi="Tahoma" w:cs="Tahoma"/>
          <w:sz w:val="26"/>
          <w:szCs w:val="26"/>
        </w:rPr>
      </w:pPr>
      <w:r w:rsidRPr="00111211">
        <w:rPr>
          <w:rFonts w:ascii="Tahoma" w:hAnsi="Tahoma" w:cs="Tahoma"/>
          <w:sz w:val="26"/>
          <w:szCs w:val="26"/>
        </w:rPr>
        <w:lastRenderedPageBreak/>
        <w:t xml:space="preserve">This refers to the future. An </w:t>
      </w:r>
      <w:r w:rsidR="005B59F2" w:rsidRPr="00111211">
        <w:rPr>
          <w:rFonts w:ascii="Tahoma" w:hAnsi="Tahoma" w:cs="Tahoma"/>
          <w:sz w:val="26"/>
          <w:szCs w:val="26"/>
        </w:rPr>
        <w:t>action</w:t>
      </w:r>
      <w:r w:rsidRPr="00111211">
        <w:rPr>
          <w:rFonts w:ascii="Tahoma" w:hAnsi="Tahoma" w:cs="Tahoma"/>
          <w:sz w:val="26"/>
          <w:szCs w:val="26"/>
        </w:rPr>
        <w:t xml:space="preserve"> in the future will only happen if a certain condi</w:t>
      </w:r>
      <w:r w:rsidR="00366C07" w:rsidRPr="00111211">
        <w:rPr>
          <w:rFonts w:ascii="Tahoma" w:hAnsi="Tahoma" w:cs="Tahoma"/>
          <w:sz w:val="26"/>
          <w:szCs w:val="26"/>
        </w:rPr>
        <w:t>tion is fulfilled by that time.</w:t>
      </w:r>
    </w:p>
    <w:p w:rsidR="00AD3178" w:rsidRPr="00111211" w:rsidRDefault="00AD3178" w:rsidP="00111211">
      <w:pPr>
        <w:ind w:right="-900"/>
        <w:jc w:val="both"/>
        <w:rPr>
          <w:rFonts w:ascii="Tahoma" w:hAnsi="Tahoma" w:cs="Tahoma"/>
          <w:sz w:val="26"/>
          <w:szCs w:val="26"/>
        </w:rPr>
      </w:pPr>
      <w:r w:rsidRPr="00111211">
        <w:rPr>
          <w:rFonts w:ascii="Tahoma" w:hAnsi="Tahoma" w:cs="Tahoma"/>
          <w:sz w:val="26"/>
          <w:szCs w:val="26"/>
        </w:rPr>
        <w:t>If  +  simple present   + will ( future tense)</w:t>
      </w:r>
    </w:p>
    <w:p w:rsidR="00AD3178" w:rsidRPr="00111211" w:rsidRDefault="00AD3178" w:rsidP="00111211">
      <w:pPr>
        <w:ind w:right="-900"/>
        <w:jc w:val="both"/>
        <w:rPr>
          <w:rFonts w:ascii="Tahoma" w:hAnsi="Tahoma" w:cs="Tahoma"/>
          <w:sz w:val="26"/>
          <w:szCs w:val="26"/>
        </w:rPr>
      </w:pPr>
      <w:r w:rsidRPr="00111211">
        <w:rPr>
          <w:rFonts w:ascii="Tahoma" w:hAnsi="Tahoma" w:cs="Tahoma"/>
          <w:sz w:val="26"/>
          <w:szCs w:val="26"/>
        </w:rPr>
        <w:t>Example</w:t>
      </w:r>
    </w:p>
    <w:p w:rsidR="00AD3178" w:rsidRPr="00111211" w:rsidRDefault="00AD3178" w:rsidP="000D7F8F">
      <w:pPr>
        <w:pStyle w:val="ListParagraph"/>
        <w:numPr>
          <w:ilvl w:val="0"/>
          <w:numId w:val="48"/>
        </w:numPr>
        <w:ind w:right="-900"/>
        <w:jc w:val="both"/>
        <w:rPr>
          <w:rFonts w:ascii="Tahoma" w:hAnsi="Tahoma" w:cs="Tahoma"/>
          <w:sz w:val="26"/>
          <w:szCs w:val="26"/>
        </w:rPr>
      </w:pPr>
      <w:r w:rsidRPr="00111211">
        <w:rPr>
          <w:rFonts w:ascii="Tahoma" w:hAnsi="Tahoma" w:cs="Tahoma"/>
          <w:sz w:val="26"/>
          <w:szCs w:val="26"/>
        </w:rPr>
        <w:t>If I call him, he will come.</w:t>
      </w:r>
    </w:p>
    <w:p w:rsidR="00AD3178" w:rsidRPr="00111211" w:rsidRDefault="00AD3178" w:rsidP="000D7F8F">
      <w:pPr>
        <w:pStyle w:val="ListParagraph"/>
        <w:numPr>
          <w:ilvl w:val="0"/>
          <w:numId w:val="48"/>
        </w:numPr>
        <w:ind w:right="-900"/>
        <w:jc w:val="both"/>
        <w:rPr>
          <w:rFonts w:ascii="Tahoma" w:hAnsi="Tahoma" w:cs="Tahoma"/>
          <w:sz w:val="26"/>
          <w:szCs w:val="26"/>
        </w:rPr>
      </w:pPr>
      <w:r w:rsidRPr="00111211">
        <w:rPr>
          <w:rFonts w:ascii="Tahoma" w:hAnsi="Tahoma" w:cs="Tahoma"/>
          <w:sz w:val="26"/>
          <w:szCs w:val="26"/>
        </w:rPr>
        <w:t>If you throw a stone in the water, it will sink.</w:t>
      </w:r>
    </w:p>
    <w:p w:rsidR="00AD3178" w:rsidRPr="00111211" w:rsidRDefault="00AD3178" w:rsidP="000D7F8F">
      <w:pPr>
        <w:pStyle w:val="ListParagraph"/>
        <w:numPr>
          <w:ilvl w:val="0"/>
          <w:numId w:val="48"/>
        </w:numPr>
        <w:ind w:right="-900"/>
        <w:jc w:val="both"/>
        <w:rPr>
          <w:rFonts w:ascii="Tahoma" w:hAnsi="Tahoma" w:cs="Tahoma"/>
          <w:sz w:val="26"/>
          <w:szCs w:val="26"/>
        </w:rPr>
      </w:pPr>
      <w:r w:rsidRPr="00111211">
        <w:rPr>
          <w:rFonts w:ascii="Tahoma" w:hAnsi="Tahoma" w:cs="Tahoma"/>
          <w:sz w:val="26"/>
          <w:szCs w:val="26"/>
        </w:rPr>
        <w:t>If you heat butter, it will melt.</w:t>
      </w:r>
    </w:p>
    <w:p w:rsidR="00046081" w:rsidRPr="00111211" w:rsidRDefault="00046081" w:rsidP="00111211">
      <w:pPr>
        <w:pStyle w:val="ListParagraph"/>
        <w:ind w:right="-900"/>
        <w:jc w:val="both"/>
        <w:rPr>
          <w:rFonts w:ascii="Tahoma" w:hAnsi="Tahoma" w:cs="Tahoma"/>
          <w:sz w:val="26"/>
          <w:szCs w:val="26"/>
        </w:rPr>
      </w:pPr>
    </w:p>
    <w:p w:rsidR="00751406" w:rsidRPr="00111211" w:rsidRDefault="00046081" w:rsidP="00111211">
      <w:pPr>
        <w:ind w:right="-900"/>
        <w:jc w:val="both"/>
        <w:rPr>
          <w:rFonts w:ascii="Tahoma" w:hAnsi="Tahoma" w:cs="Tahoma"/>
          <w:b/>
          <w:sz w:val="26"/>
          <w:szCs w:val="26"/>
        </w:rPr>
      </w:pPr>
      <w:r w:rsidRPr="00111211">
        <w:rPr>
          <w:rFonts w:ascii="Tahoma" w:hAnsi="Tahoma" w:cs="Tahoma"/>
          <w:b/>
          <w:sz w:val="26"/>
          <w:szCs w:val="26"/>
        </w:rPr>
        <w:t>Exercises</w:t>
      </w:r>
    </w:p>
    <w:p w:rsidR="00751406" w:rsidRPr="00111211" w:rsidRDefault="00C14E0D" w:rsidP="00111211">
      <w:pPr>
        <w:ind w:right="-900"/>
        <w:jc w:val="both"/>
        <w:rPr>
          <w:rFonts w:ascii="Tahoma" w:hAnsi="Tahoma" w:cs="Tahoma"/>
          <w:sz w:val="26"/>
          <w:szCs w:val="26"/>
        </w:rPr>
      </w:pPr>
      <w:r w:rsidRPr="00111211">
        <w:rPr>
          <w:rFonts w:ascii="Tahoma" w:hAnsi="Tahoma" w:cs="Tahoma"/>
          <w:sz w:val="26"/>
          <w:szCs w:val="26"/>
        </w:rPr>
        <w:t>a). Make 10</w:t>
      </w:r>
      <w:r w:rsidR="00751406" w:rsidRPr="00111211">
        <w:rPr>
          <w:rFonts w:ascii="Tahoma" w:hAnsi="Tahoma" w:cs="Tahoma"/>
          <w:sz w:val="26"/>
          <w:szCs w:val="26"/>
        </w:rPr>
        <w:t xml:space="preserve"> Conditional sentences type 1 </w:t>
      </w:r>
    </w:p>
    <w:p w:rsidR="00751406" w:rsidRPr="00111211" w:rsidRDefault="00751406" w:rsidP="00111211">
      <w:pPr>
        <w:ind w:right="-900"/>
        <w:jc w:val="both"/>
        <w:rPr>
          <w:rFonts w:ascii="Tahoma" w:hAnsi="Tahoma" w:cs="Tahoma"/>
          <w:sz w:val="26"/>
          <w:szCs w:val="26"/>
        </w:rPr>
      </w:pPr>
    </w:p>
    <w:p w:rsidR="00070459" w:rsidRPr="00111211" w:rsidRDefault="00751406" w:rsidP="00111211">
      <w:pPr>
        <w:ind w:right="-900"/>
        <w:jc w:val="both"/>
        <w:rPr>
          <w:rFonts w:ascii="Tahoma" w:hAnsi="Tahoma" w:cs="Tahoma"/>
          <w:sz w:val="26"/>
          <w:szCs w:val="26"/>
        </w:rPr>
      </w:pPr>
      <w:r w:rsidRPr="00111211">
        <w:rPr>
          <w:rFonts w:ascii="Tahoma" w:hAnsi="Tahoma" w:cs="Tahoma"/>
          <w:sz w:val="26"/>
          <w:szCs w:val="26"/>
        </w:rPr>
        <w:t xml:space="preserve">b). </w:t>
      </w:r>
      <w:r w:rsidR="00070459" w:rsidRPr="00111211">
        <w:rPr>
          <w:rFonts w:ascii="Tahoma" w:hAnsi="Tahoma" w:cs="Tahoma"/>
          <w:sz w:val="26"/>
          <w:szCs w:val="26"/>
        </w:rPr>
        <w:t>Complete the conditional sentences type 1 by changing the verbs provided in the brackets into the correct form</w:t>
      </w:r>
    </w:p>
    <w:p w:rsidR="00070459" w:rsidRPr="00111211" w:rsidRDefault="008A3B59" w:rsidP="000D7F8F">
      <w:pPr>
        <w:pStyle w:val="ListParagraph"/>
        <w:numPr>
          <w:ilvl w:val="0"/>
          <w:numId w:val="51"/>
        </w:numPr>
        <w:ind w:right="-900"/>
        <w:jc w:val="both"/>
        <w:rPr>
          <w:rFonts w:ascii="Tahoma" w:hAnsi="Tahoma" w:cs="Tahoma"/>
          <w:sz w:val="26"/>
          <w:szCs w:val="26"/>
        </w:rPr>
      </w:pPr>
      <w:r w:rsidRPr="00111211">
        <w:rPr>
          <w:rFonts w:ascii="Tahoma" w:hAnsi="Tahoma" w:cs="Tahoma"/>
          <w:sz w:val="26"/>
          <w:szCs w:val="26"/>
        </w:rPr>
        <w:t>If you</w:t>
      </w:r>
      <w:r w:rsidR="00192DF5" w:rsidRPr="00111211">
        <w:rPr>
          <w:rFonts w:ascii="Tahoma" w:hAnsi="Tahoma" w:cs="Tahoma"/>
          <w:sz w:val="26"/>
          <w:szCs w:val="26"/>
        </w:rPr>
        <w:t>_____</w:t>
      </w:r>
      <w:r w:rsidRPr="00111211">
        <w:rPr>
          <w:rFonts w:ascii="Tahoma" w:hAnsi="Tahoma" w:cs="Tahoma"/>
          <w:sz w:val="26"/>
          <w:szCs w:val="26"/>
        </w:rPr>
        <w:t xml:space="preserve"> (send) this lett</w:t>
      </w:r>
      <w:r w:rsidR="00192DF5" w:rsidRPr="00111211">
        <w:rPr>
          <w:rFonts w:ascii="Tahoma" w:hAnsi="Tahoma" w:cs="Tahoma"/>
          <w:sz w:val="26"/>
          <w:szCs w:val="26"/>
        </w:rPr>
        <w:t>e</w:t>
      </w:r>
      <w:r w:rsidRPr="00111211">
        <w:rPr>
          <w:rFonts w:ascii="Tahoma" w:hAnsi="Tahoma" w:cs="Tahoma"/>
          <w:sz w:val="26"/>
          <w:szCs w:val="26"/>
        </w:rPr>
        <w:t>r now, she</w:t>
      </w:r>
      <w:r w:rsidR="00192DF5" w:rsidRPr="00111211">
        <w:rPr>
          <w:rFonts w:ascii="Tahoma" w:hAnsi="Tahoma" w:cs="Tahoma"/>
          <w:sz w:val="26"/>
          <w:szCs w:val="26"/>
        </w:rPr>
        <w:t>_______</w:t>
      </w:r>
      <w:r w:rsidRPr="00111211">
        <w:rPr>
          <w:rFonts w:ascii="Tahoma" w:hAnsi="Tahoma" w:cs="Tahoma"/>
          <w:sz w:val="26"/>
          <w:szCs w:val="26"/>
        </w:rPr>
        <w:t xml:space="preserve"> (receive) it tomorrow.</w:t>
      </w:r>
    </w:p>
    <w:p w:rsidR="008A3B59" w:rsidRPr="00111211" w:rsidRDefault="008A3B59" w:rsidP="000D7F8F">
      <w:pPr>
        <w:pStyle w:val="ListParagraph"/>
        <w:numPr>
          <w:ilvl w:val="0"/>
          <w:numId w:val="51"/>
        </w:numPr>
        <w:ind w:right="-900"/>
        <w:jc w:val="both"/>
        <w:rPr>
          <w:rFonts w:ascii="Tahoma" w:hAnsi="Tahoma" w:cs="Tahoma"/>
          <w:sz w:val="26"/>
          <w:szCs w:val="26"/>
        </w:rPr>
      </w:pPr>
      <w:r w:rsidRPr="00111211">
        <w:rPr>
          <w:rFonts w:ascii="Tahoma" w:hAnsi="Tahoma" w:cs="Tahoma"/>
          <w:sz w:val="26"/>
          <w:szCs w:val="26"/>
        </w:rPr>
        <w:t xml:space="preserve">If I </w:t>
      </w:r>
      <w:r w:rsidR="00192DF5" w:rsidRPr="00111211">
        <w:rPr>
          <w:rFonts w:ascii="Tahoma" w:hAnsi="Tahoma" w:cs="Tahoma"/>
          <w:sz w:val="26"/>
          <w:szCs w:val="26"/>
        </w:rPr>
        <w:t>_______</w:t>
      </w:r>
      <w:r w:rsidRPr="00111211">
        <w:rPr>
          <w:rFonts w:ascii="Tahoma" w:hAnsi="Tahoma" w:cs="Tahoma"/>
          <w:sz w:val="26"/>
          <w:szCs w:val="26"/>
        </w:rPr>
        <w:t xml:space="preserve">(do) this test, I </w:t>
      </w:r>
      <w:r w:rsidR="00192DF5" w:rsidRPr="00111211">
        <w:rPr>
          <w:rFonts w:ascii="Tahoma" w:hAnsi="Tahoma" w:cs="Tahoma"/>
          <w:sz w:val="26"/>
          <w:szCs w:val="26"/>
        </w:rPr>
        <w:t>________</w:t>
      </w:r>
      <w:r w:rsidRPr="00111211">
        <w:rPr>
          <w:rFonts w:ascii="Tahoma" w:hAnsi="Tahoma" w:cs="Tahoma"/>
          <w:sz w:val="26"/>
          <w:szCs w:val="26"/>
        </w:rPr>
        <w:t>(improve) my English.</w:t>
      </w:r>
    </w:p>
    <w:p w:rsidR="008A3B59" w:rsidRPr="00111211" w:rsidRDefault="008A3B59" w:rsidP="000D7F8F">
      <w:pPr>
        <w:pStyle w:val="ListParagraph"/>
        <w:numPr>
          <w:ilvl w:val="0"/>
          <w:numId w:val="51"/>
        </w:numPr>
        <w:ind w:right="-900"/>
        <w:jc w:val="both"/>
        <w:rPr>
          <w:rFonts w:ascii="Tahoma" w:hAnsi="Tahoma" w:cs="Tahoma"/>
          <w:sz w:val="26"/>
          <w:szCs w:val="26"/>
        </w:rPr>
      </w:pPr>
      <w:r w:rsidRPr="00111211">
        <w:rPr>
          <w:rFonts w:ascii="Tahoma" w:hAnsi="Tahoma" w:cs="Tahoma"/>
          <w:sz w:val="26"/>
          <w:szCs w:val="26"/>
        </w:rPr>
        <w:t xml:space="preserve">If I </w:t>
      </w:r>
      <w:r w:rsidR="00192DF5" w:rsidRPr="00111211">
        <w:rPr>
          <w:rFonts w:ascii="Tahoma" w:hAnsi="Tahoma" w:cs="Tahoma"/>
          <w:sz w:val="26"/>
          <w:szCs w:val="26"/>
        </w:rPr>
        <w:t>________</w:t>
      </w:r>
      <w:r w:rsidRPr="00111211">
        <w:rPr>
          <w:rFonts w:ascii="Tahoma" w:hAnsi="Tahoma" w:cs="Tahoma"/>
          <w:sz w:val="26"/>
          <w:szCs w:val="26"/>
        </w:rPr>
        <w:t xml:space="preserve">(find) your ring, I </w:t>
      </w:r>
      <w:r w:rsidR="00192DF5" w:rsidRPr="00111211">
        <w:rPr>
          <w:rFonts w:ascii="Tahoma" w:hAnsi="Tahoma" w:cs="Tahoma"/>
          <w:sz w:val="26"/>
          <w:szCs w:val="26"/>
        </w:rPr>
        <w:t>________(give) it back to</w:t>
      </w:r>
      <w:r w:rsidRPr="00111211">
        <w:rPr>
          <w:rFonts w:ascii="Tahoma" w:hAnsi="Tahoma" w:cs="Tahoma"/>
          <w:sz w:val="26"/>
          <w:szCs w:val="26"/>
        </w:rPr>
        <w:t xml:space="preserve"> you.</w:t>
      </w:r>
    </w:p>
    <w:p w:rsidR="008A3B59" w:rsidRPr="00111211" w:rsidRDefault="008A3B59" w:rsidP="000D7F8F">
      <w:pPr>
        <w:pStyle w:val="ListParagraph"/>
        <w:numPr>
          <w:ilvl w:val="0"/>
          <w:numId w:val="51"/>
        </w:numPr>
        <w:ind w:right="-900"/>
        <w:jc w:val="both"/>
        <w:rPr>
          <w:rFonts w:ascii="Tahoma" w:hAnsi="Tahoma" w:cs="Tahoma"/>
          <w:sz w:val="26"/>
          <w:szCs w:val="26"/>
        </w:rPr>
      </w:pPr>
      <w:r w:rsidRPr="00111211">
        <w:rPr>
          <w:rFonts w:ascii="Tahoma" w:hAnsi="Tahoma" w:cs="Tahoma"/>
          <w:sz w:val="26"/>
          <w:szCs w:val="26"/>
        </w:rPr>
        <w:t xml:space="preserve">Salma </w:t>
      </w:r>
      <w:r w:rsidR="00192DF5" w:rsidRPr="00111211">
        <w:rPr>
          <w:rFonts w:ascii="Tahoma" w:hAnsi="Tahoma" w:cs="Tahoma"/>
          <w:sz w:val="26"/>
          <w:szCs w:val="26"/>
        </w:rPr>
        <w:t>________</w:t>
      </w:r>
      <w:r w:rsidRPr="00111211">
        <w:rPr>
          <w:rFonts w:ascii="Tahoma" w:hAnsi="Tahoma" w:cs="Tahoma"/>
          <w:sz w:val="26"/>
          <w:szCs w:val="26"/>
        </w:rPr>
        <w:t>(go) shopping if she</w:t>
      </w:r>
      <w:r w:rsidR="00192DF5" w:rsidRPr="00111211">
        <w:rPr>
          <w:rFonts w:ascii="Tahoma" w:hAnsi="Tahoma" w:cs="Tahoma"/>
          <w:sz w:val="26"/>
          <w:szCs w:val="26"/>
        </w:rPr>
        <w:t>_______</w:t>
      </w:r>
      <w:r w:rsidRPr="00111211">
        <w:rPr>
          <w:rFonts w:ascii="Tahoma" w:hAnsi="Tahoma" w:cs="Tahoma"/>
          <w:sz w:val="26"/>
          <w:szCs w:val="26"/>
        </w:rPr>
        <w:t xml:space="preserve"> (have) time in the afternoon.</w:t>
      </w:r>
    </w:p>
    <w:p w:rsidR="008A3B59" w:rsidRPr="00111211" w:rsidRDefault="008A3B59" w:rsidP="000D7F8F">
      <w:pPr>
        <w:pStyle w:val="ListParagraph"/>
        <w:numPr>
          <w:ilvl w:val="0"/>
          <w:numId w:val="51"/>
        </w:numPr>
        <w:ind w:right="-900"/>
        <w:jc w:val="both"/>
        <w:rPr>
          <w:rFonts w:ascii="Tahoma" w:hAnsi="Tahoma" w:cs="Tahoma"/>
          <w:sz w:val="26"/>
          <w:szCs w:val="26"/>
        </w:rPr>
      </w:pPr>
      <w:r w:rsidRPr="00111211">
        <w:rPr>
          <w:rFonts w:ascii="Tahoma" w:hAnsi="Tahoma" w:cs="Tahoma"/>
          <w:sz w:val="26"/>
          <w:szCs w:val="26"/>
        </w:rPr>
        <w:t>Simon</w:t>
      </w:r>
      <w:r w:rsidR="00192DF5" w:rsidRPr="00111211">
        <w:rPr>
          <w:rFonts w:ascii="Tahoma" w:hAnsi="Tahoma" w:cs="Tahoma"/>
          <w:sz w:val="26"/>
          <w:szCs w:val="26"/>
        </w:rPr>
        <w:t>_______</w:t>
      </w:r>
      <w:r w:rsidRPr="00111211">
        <w:rPr>
          <w:rFonts w:ascii="Tahoma" w:hAnsi="Tahoma" w:cs="Tahoma"/>
          <w:sz w:val="26"/>
          <w:szCs w:val="26"/>
        </w:rPr>
        <w:t xml:space="preserve">(go) to London next week if he </w:t>
      </w:r>
      <w:r w:rsidR="00192DF5" w:rsidRPr="00111211">
        <w:rPr>
          <w:rFonts w:ascii="Tahoma" w:hAnsi="Tahoma" w:cs="Tahoma"/>
          <w:sz w:val="26"/>
          <w:szCs w:val="26"/>
        </w:rPr>
        <w:t>________</w:t>
      </w:r>
      <w:r w:rsidRPr="00111211">
        <w:rPr>
          <w:rFonts w:ascii="Tahoma" w:hAnsi="Tahoma" w:cs="Tahoma"/>
          <w:sz w:val="26"/>
          <w:szCs w:val="26"/>
        </w:rPr>
        <w:t>(get) an air ticket.</w:t>
      </w:r>
    </w:p>
    <w:p w:rsidR="00192DF5" w:rsidRPr="00111211" w:rsidRDefault="00192DF5" w:rsidP="000D7F8F">
      <w:pPr>
        <w:pStyle w:val="ListParagraph"/>
        <w:numPr>
          <w:ilvl w:val="0"/>
          <w:numId w:val="51"/>
        </w:numPr>
        <w:ind w:right="-900"/>
        <w:jc w:val="both"/>
        <w:rPr>
          <w:rFonts w:ascii="Tahoma" w:hAnsi="Tahoma" w:cs="Tahoma"/>
          <w:sz w:val="26"/>
          <w:szCs w:val="26"/>
        </w:rPr>
      </w:pPr>
      <w:r w:rsidRPr="00111211">
        <w:rPr>
          <w:rFonts w:ascii="Tahoma" w:hAnsi="Tahoma" w:cs="Tahoma"/>
          <w:sz w:val="26"/>
          <w:szCs w:val="26"/>
        </w:rPr>
        <w:t>If I ______(go) out tonight,  ______(go) to the cinema.</w:t>
      </w:r>
    </w:p>
    <w:p w:rsidR="00192DF5" w:rsidRPr="00111211" w:rsidRDefault="00192DF5" w:rsidP="000D7F8F">
      <w:pPr>
        <w:pStyle w:val="ListParagraph"/>
        <w:numPr>
          <w:ilvl w:val="0"/>
          <w:numId w:val="51"/>
        </w:numPr>
        <w:ind w:right="-900"/>
        <w:jc w:val="both"/>
        <w:rPr>
          <w:rFonts w:ascii="Tahoma" w:hAnsi="Tahoma" w:cs="Tahoma"/>
          <w:sz w:val="26"/>
          <w:szCs w:val="26"/>
        </w:rPr>
      </w:pPr>
      <w:r w:rsidRPr="00111211">
        <w:rPr>
          <w:rFonts w:ascii="Tahoma" w:hAnsi="Tahoma" w:cs="Tahoma"/>
          <w:sz w:val="26"/>
          <w:szCs w:val="26"/>
        </w:rPr>
        <w:t>If you _______(get) back late, I ________(be) angry.</w:t>
      </w:r>
    </w:p>
    <w:p w:rsidR="00192DF5" w:rsidRPr="00111211" w:rsidRDefault="00192DF5" w:rsidP="000D7F8F">
      <w:pPr>
        <w:pStyle w:val="ListParagraph"/>
        <w:numPr>
          <w:ilvl w:val="0"/>
          <w:numId w:val="51"/>
        </w:numPr>
        <w:tabs>
          <w:tab w:val="left" w:pos="810"/>
        </w:tabs>
        <w:ind w:right="-900"/>
        <w:jc w:val="both"/>
        <w:rPr>
          <w:rFonts w:ascii="Tahoma" w:hAnsi="Tahoma" w:cs="Tahoma"/>
          <w:sz w:val="26"/>
          <w:szCs w:val="26"/>
        </w:rPr>
      </w:pPr>
      <w:r w:rsidRPr="00111211">
        <w:rPr>
          <w:rFonts w:ascii="Tahoma" w:hAnsi="Tahoma" w:cs="Tahoma"/>
          <w:sz w:val="26"/>
          <w:szCs w:val="26"/>
        </w:rPr>
        <w:t>I ________(come)early, if you______(ant).</w:t>
      </w:r>
    </w:p>
    <w:p w:rsidR="00192DF5" w:rsidRPr="00111211" w:rsidRDefault="00192DF5" w:rsidP="000D7F8F">
      <w:pPr>
        <w:pStyle w:val="ListParagraph"/>
        <w:numPr>
          <w:ilvl w:val="0"/>
          <w:numId w:val="51"/>
        </w:numPr>
        <w:tabs>
          <w:tab w:val="left" w:pos="810"/>
        </w:tabs>
        <w:ind w:right="-900"/>
        <w:jc w:val="both"/>
        <w:rPr>
          <w:rFonts w:ascii="Tahoma" w:hAnsi="Tahoma" w:cs="Tahoma"/>
          <w:sz w:val="26"/>
          <w:szCs w:val="26"/>
        </w:rPr>
      </w:pPr>
      <w:r w:rsidRPr="00111211">
        <w:rPr>
          <w:rFonts w:ascii="Tahoma" w:hAnsi="Tahoma" w:cs="Tahoma"/>
          <w:sz w:val="26"/>
          <w:szCs w:val="26"/>
        </w:rPr>
        <w:t>They _________(go) to the party, if they_______(be) invited.</w:t>
      </w:r>
    </w:p>
    <w:p w:rsidR="00192DF5" w:rsidRPr="00111211" w:rsidRDefault="00192DF5" w:rsidP="000D7F8F">
      <w:pPr>
        <w:pStyle w:val="ListParagraph"/>
        <w:numPr>
          <w:ilvl w:val="0"/>
          <w:numId w:val="51"/>
        </w:numPr>
        <w:tabs>
          <w:tab w:val="left" w:pos="810"/>
        </w:tabs>
        <w:ind w:right="-900"/>
        <w:jc w:val="both"/>
        <w:rPr>
          <w:rFonts w:ascii="Tahoma" w:hAnsi="Tahoma" w:cs="Tahoma"/>
          <w:sz w:val="26"/>
          <w:szCs w:val="26"/>
        </w:rPr>
      </w:pPr>
      <w:r w:rsidRPr="00111211">
        <w:rPr>
          <w:rFonts w:ascii="Tahoma" w:hAnsi="Tahoma" w:cs="Tahoma"/>
          <w:sz w:val="26"/>
          <w:szCs w:val="26"/>
        </w:rPr>
        <w:t>She _________(stay) in London, if she ________(get) a job.</w:t>
      </w:r>
    </w:p>
    <w:p w:rsidR="00192DF5" w:rsidRPr="00111211" w:rsidRDefault="00192DF5" w:rsidP="000D7F8F">
      <w:pPr>
        <w:pStyle w:val="ListParagraph"/>
        <w:numPr>
          <w:ilvl w:val="0"/>
          <w:numId w:val="51"/>
        </w:numPr>
        <w:tabs>
          <w:tab w:val="left" w:pos="810"/>
        </w:tabs>
        <w:ind w:right="-900"/>
        <w:jc w:val="both"/>
        <w:rPr>
          <w:rFonts w:ascii="Tahoma" w:hAnsi="Tahoma" w:cs="Tahoma"/>
          <w:sz w:val="26"/>
          <w:szCs w:val="26"/>
        </w:rPr>
      </w:pPr>
      <w:r w:rsidRPr="00111211">
        <w:rPr>
          <w:rFonts w:ascii="Tahoma" w:hAnsi="Tahoma" w:cs="Tahoma"/>
          <w:sz w:val="26"/>
          <w:szCs w:val="26"/>
        </w:rPr>
        <w:t xml:space="preserve">He ________(not/ get) a better job, if he </w:t>
      </w:r>
      <w:r w:rsidR="00C14E0D" w:rsidRPr="00111211">
        <w:rPr>
          <w:rFonts w:ascii="Tahoma" w:hAnsi="Tahoma" w:cs="Tahoma"/>
          <w:sz w:val="26"/>
          <w:szCs w:val="26"/>
        </w:rPr>
        <w:t>_____ (not/pass) that exam.</w:t>
      </w:r>
    </w:p>
    <w:p w:rsidR="00C14E0D" w:rsidRPr="00111211" w:rsidRDefault="00C14E0D" w:rsidP="000D7F8F">
      <w:pPr>
        <w:pStyle w:val="ListParagraph"/>
        <w:numPr>
          <w:ilvl w:val="0"/>
          <w:numId w:val="51"/>
        </w:numPr>
        <w:tabs>
          <w:tab w:val="left" w:pos="810"/>
        </w:tabs>
        <w:ind w:right="-900"/>
        <w:jc w:val="both"/>
        <w:rPr>
          <w:rFonts w:ascii="Tahoma" w:hAnsi="Tahoma" w:cs="Tahoma"/>
          <w:sz w:val="26"/>
          <w:szCs w:val="26"/>
        </w:rPr>
      </w:pPr>
      <w:r w:rsidRPr="00111211">
        <w:rPr>
          <w:rFonts w:ascii="Tahoma" w:hAnsi="Tahoma" w:cs="Tahoma"/>
          <w:sz w:val="26"/>
          <w:szCs w:val="26"/>
        </w:rPr>
        <w:t>I _______(buy) a new dress, if I ___________(have) enough money.</w:t>
      </w:r>
    </w:p>
    <w:p w:rsidR="00C14E0D" w:rsidRPr="00111211" w:rsidRDefault="00C14E0D" w:rsidP="000D7F8F">
      <w:pPr>
        <w:pStyle w:val="ListParagraph"/>
        <w:numPr>
          <w:ilvl w:val="0"/>
          <w:numId w:val="51"/>
        </w:numPr>
        <w:tabs>
          <w:tab w:val="left" w:pos="810"/>
        </w:tabs>
        <w:ind w:right="-900"/>
        <w:jc w:val="both"/>
        <w:rPr>
          <w:rFonts w:ascii="Tahoma" w:hAnsi="Tahoma" w:cs="Tahoma"/>
          <w:sz w:val="26"/>
          <w:szCs w:val="26"/>
        </w:rPr>
      </w:pPr>
      <w:r w:rsidRPr="00111211">
        <w:rPr>
          <w:rFonts w:ascii="Tahoma" w:hAnsi="Tahoma" w:cs="Tahoma"/>
          <w:sz w:val="26"/>
          <w:szCs w:val="26"/>
        </w:rPr>
        <w:t>She __________ (cook) dinner, if you________(go) to the supermarket.</w:t>
      </w:r>
    </w:p>
    <w:p w:rsidR="00C14E0D" w:rsidRPr="00111211" w:rsidRDefault="00C14E0D" w:rsidP="000D7F8F">
      <w:pPr>
        <w:pStyle w:val="ListParagraph"/>
        <w:numPr>
          <w:ilvl w:val="0"/>
          <w:numId w:val="51"/>
        </w:numPr>
        <w:tabs>
          <w:tab w:val="left" w:pos="810"/>
        </w:tabs>
        <w:ind w:right="-900"/>
        <w:jc w:val="both"/>
        <w:rPr>
          <w:rFonts w:ascii="Tahoma" w:hAnsi="Tahoma" w:cs="Tahoma"/>
          <w:sz w:val="26"/>
          <w:szCs w:val="26"/>
        </w:rPr>
      </w:pPr>
      <w:r w:rsidRPr="00111211">
        <w:rPr>
          <w:rFonts w:ascii="Tahoma" w:hAnsi="Tahoma" w:cs="Tahoma"/>
          <w:sz w:val="26"/>
          <w:szCs w:val="26"/>
        </w:rPr>
        <w:t>We _______(be) late if we __________(not/hurry).</w:t>
      </w:r>
    </w:p>
    <w:p w:rsidR="00C14E0D" w:rsidRPr="00111211" w:rsidRDefault="00C14E0D" w:rsidP="000D7F8F">
      <w:pPr>
        <w:pStyle w:val="ListParagraph"/>
        <w:numPr>
          <w:ilvl w:val="0"/>
          <w:numId w:val="51"/>
        </w:numPr>
        <w:tabs>
          <w:tab w:val="left" w:pos="810"/>
        </w:tabs>
        <w:ind w:right="-900"/>
        <w:jc w:val="both"/>
        <w:rPr>
          <w:rFonts w:ascii="Tahoma" w:hAnsi="Tahoma" w:cs="Tahoma"/>
          <w:sz w:val="26"/>
          <w:szCs w:val="26"/>
        </w:rPr>
      </w:pPr>
      <w:r w:rsidRPr="00111211">
        <w:rPr>
          <w:rFonts w:ascii="Tahoma" w:hAnsi="Tahoma" w:cs="Tahoma"/>
          <w:sz w:val="26"/>
          <w:szCs w:val="26"/>
        </w:rPr>
        <w:t>She _________ (take) a taxi, if it ________(rain).</w:t>
      </w:r>
    </w:p>
    <w:p w:rsidR="008A3B59" w:rsidRPr="00111211" w:rsidRDefault="008A3B59" w:rsidP="00111211">
      <w:pPr>
        <w:ind w:left="360" w:right="-900"/>
        <w:jc w:val="both"/>
        <w:rPr>
          <w:rFonts w:ascii="Tahoma" w:hAnsi="Tahoma" w:cs="Tahoma"/>
          <w:sz w:val="26"/>
          <w:szCs w:val="26"/>
        </w:rPr>
      </w:pPr>
    </w:p>
    <w:p w:rsidR="00AD3178" w:rsidRPr="00111211" w:rsidRDefault="008A3B59" w:rsidP="00111211">
      <w:pPr>
        <w:ind w:right="-900"/>
        <w:jc w:val="both"/>
        <w:rPr>
          <w:rFonts w:ascii="Tahoma" w:hAnsi="Tahoma" w:cs="Tahoma"/>
          <w:b/>
          <w:sz w:val="26"/>
          <w:szCs w:val="26"/>
        </w:rPr>
      </w:pPr>
      <w:r w:rsidRPr="00111211">
        <w:rPr>
          <w:rFonts w:ascii="Tahoma" w:hAnsi="Tahoma" w:cs="Tahoma"/>
          <w:b/>
          <w:sz w:val="26"/>
          <w:szCs w:val="26"/>
        </w:rPr>
        <w:t xml:space="preserve">ii). </w:t>
      </w:r>
      <w:r w:rsidR="00070459" w:rsidRPr="00111211">
        <w:rPr>
          <w:rFonts w:ascii="Tahoma" w:hAnsi="Tahoma" w:cs="Tahoma"/>
          <w:b/>
          <w:sz w:val="26"/>
          <w:szCs w:val="26"/>
        </w:rPr>
        <w:t>Conditional sentences (type 2)</w:t>
      </w:r>
    </w:p>
    <w:p w:rsidR="00070459" w:rsidRPr="00111211" w:rsidRDefault="00070459" w:rsidP="00111211">
      <w:pPr>
        <w:ind w:right="-900"/>
        <w:jc w:val="both"/>
        <w:rPr>
          <w:rFonts w:ascii="Tahoma" w:hAnsi="Tahoma" w:cs="Tahoma"/>
          <w:sz w:val="26"/>
          <w:szCs w:val="26"/>
        </w:rPr>
      </w:pPr>
      <w:r w:rsidRPr="00111211">
        <w:rPr>
          <w:rFonts w:ascii="Tahoma" w:hAnsi="Tahoma" w:cs="Tahoma"/>
          <w:sz w:val="26"/>
          <w:szCs w:val="26"/>
        </w:rPr>
        <w:t>This refers to the situation whereby an action could happen if the present situation was different. In this case it is possible but very unlikely that the condition will be fulfilled.</w:t>
      </w:r>
    </w:p>
    <w:p w:rsidR="00070459" w:rsidRPr="00111211" w:rsidRDefault="00070459" w:rsidP="00111211">
      <w:pPr>
        <w:ind w:right="-900"/>
        <w:jc w:val="both"/>
        <w:rPr>
          <w:rFonts w:ascii="Tahoma" w:hAnsi="Tahoma" w:cs="Tahoma"/>
          <w:sz w:val="26"/>
          <w:szCs w:val="26"/>
        </w:rPr>
      </w:pPr>
      <w:r w:rsidRPr="00111211">
        <w:rPr>
          <w:rFonts w:ascii="Tahoma" w:hAnsi="Tahoma" w:cs="Tahoma"/>
          <w:sz w:val="26"/>
          <w:szCs w:val="26"/>
        </w:rPr>
        <w:t>If   +   simple past   +  would   +  infinitive verb</w:t>
      </w:r>
    </w:p>
    <w:p w:rsidR="00070459" w:rsidRPr="00111211" w:rsidRDefault="00070459" w:rsidP="00111211">
      <w:pPr>
        <w:ind w:right="-900"/>
        <w:jc w:val="both"/>
        <w:rPr>
          <w:rFonts w:ascii="Tahoma" w:hAnsi="Tahoma" w:cs="Tahoma"/>
          <w:sz w:val="26"/>
          <w:szCs w:val="26"/>
        </w:rPr>
      </w:pPr>
      <w:r w:rsidRPr="00111211">
        <w:rPr>
          <w:rFonts w:ascii="Tahoma" w:hAnsi="Tahoma" w:cs="Tahoma"/>
          <w:sz w:val="26"/>
          <w:szCs w:val="26"/>
        </w:rPr>
        <w:t xml:space="preserve">Examples </w:t>
      </w:r>
    </w:p>
    <w:p w:rsidR="00070459" w:rsidRPr="00111211" w:rsidRDefault="00070459" w:rsidP="000D7F8F">
      <w:pPr>
        <w:pStyle w:val="ListParagraph"/>
        <w:numPr>
          <w:ilvl w:val="0"/>
          <w:numId w:val="49"/>
        </w:numPr>
        <w:ind w:right="-900"/>
        <w:jc w:val="both"/>
        <w:rPr>
          <w:rFonts w:ascii="Tahoma" w:hAnsi="Tahoma" w:cs="Tahoma"/>
          <w:sz w:val="26"/>
          <w:szCs w:val="26"/>
        </w:rPr>
      </w:pPr>
      <w:r w:rsidRPr="00111211">
        <w:rPr>
          <w:rFonts w:ascii="Tahoma" w:hAnsi="Tahoma" w:cs="Tahoma"/>
          <w:sz w:val="26"/>
          <w:szCs w:val="26"/>
        </w:rPr>
        <w:t>If I had a car, I would take you to him.</w:t>
      </w:r>
    </w:p>
    <w:p w:rsidR="00070459" w:rsidRPr="00111211" w:rsidRDefault="00070459" w:rsidP="000D7F8F">
      <w:pPr>
        <w:pStyle w:val="ListParagraph"/>
        <w:numPr>
          <w:ilvl w:val="0"/>
          <w:numId w:val="49"/>
        </w:numPr>
        <w:ind w:right="-900"/>
        <w:jc w:val="both"/>
        <w:rPr>
          <w:rFonts w:ascii="Tahoma" w:hAnsi="Tahoma" w:cs="Tahoma"/>
          <w:sz w:val="26"/>
          <w:szCs w:val="26"/>
        </w:rPr>
      </w:pPr>
      <w:r w:rsidRPr="00111211">
        <w:rPr>
          <w:rFonts w:ascii="Tahoma" w:hAnsi="Tahoma" w:cs="Tahoma"/>
          <w:sz w:val="26"/>
          <w:szCs w:val="26"/>
        </w:rPr>
        <w:t>If I tried hard, I would pass the test.</w:t>
      </w:r>
    </w:p>
    <w:p w:rsidR="00C14E0D" w:rsidRPr="00111211" w:rsidRDefault="00C14E0D" w:rsidP="00111211">
      <w:pPr>
        <w:pStyle w:val="ListParagraph"/>
        <w:ind w:right="-900"/>
        <w:jc w:val="both"/>
        <w:rPr>
          <w:rFonts w:ascii="Tahoma" w:hAnsi="Tahoma" w:cs="Tahoma"/>
          <w:sz w:val="26"/>
          <w:szCs w:val="26"/>
        </w:rPr>
      </w:pPr>
    </w:p>
    <w:p w:rsidR="00751406" w:rsidRPr="00111211" w:rsidRDefault="00C14E0D" w:rsidP="00111211">
      <w:pPr>
        <w:ind w:right="-900"/>
        <w:jc w:val="both"/>
        <w:rPr>
          <w:rFonts w:ascii="Tahoma" w:hAnsi="Tahoma" w:cs="Tahoma"/>
          <w:b/>
          <w:sz w:val="26"/>
          <w:szCs w:val="26"/>
        </w:rPr>
      </w:pPr>
      <w:r w:rsidRPr="00111211">
        <w:rPr>
          <w:rFonts w:ascii="Tahoma" w:hAnsi="Tahoma" w:cs="Tahoma"/>
          <w:b/>
          <w:sz w:val="26"/>
          <w:szCs w:val="26"/>
        </w:rPr>
        <w:t>Exercises.</w:t>
      </w:r>
    </w:p>
    <w:p w:rsidR="00070459" w:rsidRPr="00111211" w:rsidRDefault="00C14E0D" w:rsidP="00111211">
      <w:pPr>
        <w:ind w:right="-900"/>
        <w:jc w:val="both"/>
        <w:rPr>
          <w:rFonts w:ascii="Tahoma" w:hAnsi="Tahoma" w:cs="Tahoma"/>
          <w:sz w:val="26"/>
          <w:szCs w:val="26"/>
        </w:rPr>
      </w:pPr>
      <w:r w:rsidRPr="00111211">
        <w:rPr>
          <w:rFonts w:ascii="Tahoma" w:hAnsi="Tahoma" w:cs="Tahoma"/>
          <w:sz w:val="26"/>
          <w:szCs w:val="26"/>
        </w:rPr>
        <w:t>a). Make 10</w:t>
      </w:r>
      <w:r w:rsidR="00751406" w:rsidRPr="00111211">
        <w:rPr>
          <w:rFonts w:ascii="Tahoma" w:hAnsi="Tahoma" w:cs="Tahoma"/>
          <w:sz w:val="26"/>
          <w:szCs w:val="26"/>
        </w:rPr>
        <w:t xml:space="preserve"> Conditional sentences type 2</w:t>
      </w:r>
    </w:p>
    <w:p w:rsidR="005003C2" w:rsidRDefault="005003C2" w:rsidP="00111211">
      <w:pPr>
        <w:ind w:right="-900"/>
        <w:jc w:val="both"/>
        <w:rPr>
          <w:rFonts w:ascii="Tahoma" w:hAnsi="Tahoma" w:cs="Tahoma"/>
          <w:sz w:val="26"/>
          <w:szCs w:val="26"/>
        </w:rPr>
      </w:pPr>
    </w:p>
    <w:p w:rsidR="005003C2" w:rsidRPr="005003C2" w:rsidRDefault="005003C2" w:rsidP="005003C2">
      <w:pPr>
        <w:rPr>
          <w:rFonts w:ascii="Tahoma" w:hAnsi="Tahoma" w:cs="Tahoma"/>
          <w:sz w:val="26"/>
          <w:szCs w:val="26"/>
        </w:rPr>
      </w:pPr>
    </w:p>
    <w:p w:rsidR="005003C2" w:rsidRPr="005003C2" w:rsidRDefault="005003C2" w:rsidP="005003C2">
      <w:pPr>
        <w:rPr>
          <w:rFonts w:ascii="Tahoma" w:hAnsi="Tahoma" w:cs="Tahoma"/>
          <w:sz w:val="26"/>
          <w:szCs w:val="26"/>
        </w:rPr>
      </w:pPr>
    </w:p>
    <w:p w:rsidR="005003C2" w:rsidRDefault="005003C2" w:rsidP="005003C2">
      <w:pPr>
        <w:rPr>
          <w:rFonts w:ascii="Tahoma" w:hAnsi="Tahoma" w:cs="Tahoma"/>
          <w:sz w:val="26"/>
          <w:szCs w:val="26"/>
        </w:rPr>
      </w:pPr>
    </w:p>
    <w:p w:rsidR="00751406" w:rsidRPr="005003C2" w:rsidRDefault="005003C2" w:rsidP="005003C2">
      <w:pPr>
        <w:rPr>
          <w:b/>
          <w:color w:val="00B0F0"/>
          <w:sz w:val="40"/>
          <w:szCs w:val="40"/>
        </w:rPr>
      </w:pPr>
      <w:r>
        <w:rPr>
          <w:rFonts w:ascii="Tahoma" w:hAnsi="Tahoma" w:cs="Tahoma"/>
          <w:sz w:val="26"/>
          <w:szCs w:val="26"/>
        </w:rPr>
        <w:t xml:space="preserve">              </w:t>
      </w:r>
      <w:r w:rsidRPr="005003C2">
        <w:rPr>
          <w:b/>
          <w:color w:val="00B0F0"/>
          <w:sz w:val="40"/>
          <w:szCs w:val="40"/>
        </w:rPr>
        <w:t xml:space="preserve">KWA MIENDELEZO TUONE INBOX </w:t>
      </w:r>
    </w:p>
    <w:p w:rsidR="005003C2" w:rsidRPr="005003C2" w:rsidRDefault="005003C2" w:rsidP="005003C2">
      <w:pPr>
        <w:rPr>
          <w:b/>
          <w:color w:val="00B0F0"/>
          <w:sz w:val="40"/>
          <w:szCs w:val="40"/>
        </w:rPr>
      </w:pPr>
    </w:p>
    <w:p w:rsidR="005003C2" w:rsidRPr="005003C2" w:rsidRDefault="005003C2" w:rsidP="005003C2">
      <w:pPr>
        <w:rPr>
          <w:b/>
          <w:color w:val="00B0F0"/>
          <w:sz w:val="40"/>
          <w:szCs w:val="40"/>
        </w:rPr>
      </w:pPr>
      <w:r w:rsidRPr="005003C2">
        <w:rPr>
          <w:b/>
          <w:color w:val="00B0F0"/>
          <w:sz w:val="40"/>
          <w:szCs w:val="40"/>
        </w:rPr>
        <w:t xml:space="preserve">                           0747249620</w:t>
      </w:r>
    </w:p>
    <w:sectPr w:rsidR="005003C2" w:rsidRPr="005003C2" w:rsidSect="00756398">
      <w:headerReference w:type="default" r:id="rId12"/>
      <w:footerReference w:type="default" r:id="rId13"/>
      <w:pgSz w:w="12240" w:h="15840"/>
      <w:pgMar w:top="311" w:right="1800" w:bottom="1440" w:left="1800" w:header="720" w:footer="720" w:gutter="0"/>
      <w:pgBorders w:display="firstPage" w:offsetFrom="page">
        <w:top w:val="thinThickThinMediumGap" w:sz="36" w:space="31" w:color="auto"/>
        <w:left w:val="thinThickThinMediumGap" w:sz="36" w:space="31" w:color="auto"/>
        <w:bottom w:val="thinThickThinMediumGap" w:sz="36" w:space="31" w:color="auto"/>
        <w:right w:val="thinThickThinMediumGap" w:sz="36" w:space="31"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DC4" w:rsidRDefault="00C50DC4" w:rsidP="00222D97">
      <w:r>
        <w:separator/>
      </w:r>
    </w:p>
  </w:endnote>
  <w:endnote w:type="continuationSeparator" w:id="1">
    <w:p w:rsidR="00C50DC4" w:rsidRDefault="00C50DC4" w:rsidP="00222D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7430"/>
      <w:docPartObj>
        <w:docPartGallery w:val="Page Numbers (Bottom of Page)"/>
        <w:docPartUnique/>
      </w:docPartObj>
    </w:sdtPr>
    <w:sdtContent>
      <w:p w:rsidR="009D3014" w:rsidRDefault="000633FD">
        <w:pPr>
          <w:pStyle w:val="Footer"/>
          <w:jc w:val="center"/>
        </w:pPr>
        <w:r>
          <w:fldChar w:fldCharType="begin"/>
        </w:r>
        <w:r w:rsidR="009D30CA">
          <w:instrText xml:space="preserve"> PAGE   \* MERGEFORMAT </w:instrText>
        </w:r>
        <w:r>
          <w:fldChar w:fldCharType="separate"/>
        </w:r>
        <w:r w:rsidR="00C92280">
          <w:rPr>
            <w:noProof/>
          </w:rPr>
          <w:t>1</w:t>
        </w:r>
        <w:r>
          <w:rPr>
            <w:noProof/>
          </w:rPr>
          <w:fldChar w:fldCharType="end"/>
        </w:r>
      </w:p>
    </w:sdtContent>
  </w:sdt>
  <w:p w:rsidR="009D3014" w:rsidRDefault="009D30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DC4" w:rsidRDefault="00C50DC4" w:rsidP="00222D97">
      <w:r>
        <w:separator/>
      </w:r>
    </w:p>
  </w:footnote>
  <w:footnote w:type="continuationSeparator" w:id="1">
    <w:p w:rsidR="00C50DC4" w:rsidRDefault="00C50DC4" w:rsidP="00222D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014" w:rsidRDefault="009D3014">
    <w:pPr>
      <w:pStyle w:val="Header"/>
    </w:pPr>
  </w:p>
  <w:p w:rsidR="009D3014" w:rsidRDefault="009D3014" w:rsidP="00ED0E61">
    <w:pPr>
      <w:pStyle w:val="Header"/>
      <w:ind w:firstLin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64ADB4E"/>
    <w:lvl w:ilvl="0">
      <w:start w:val="1"/>
      <w:numFmt w:val="decimal"/>
      <w:pStyle w:val="ListNumber5"/>
      <w:lvlText w:val="%1."/>
      <w:lvlJc w:val="left"/>
      <w:pPr>
        <w:tabs>
          <w:tab w:val="num" w:pos="3150"/>
        </w:tabs>
        <w:ind w:left="3150" w:hanging="360"/>
      </w:pPr>
    </w:lvl>
  </w:abstractNum>
  <w:abstractNum w:abstractNumId="1">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869DB"/>
    <w:multiLevelType w:val="hybridMultilevel"/>
    <w:tmpl w:val="F7A03EFC"/>
    <w:lvl w:ilvl="0" w:tplc="E1E244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02712F5"/>
    <w:multiLevelType w:val="hybridMultilevel"/>
    <w:tmpl w:val="5A169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915EAF"/>
    <w:multiLevelType w:val="hybridMultilevel"/>
    <w:tmpl w:val="30709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9D3652"/>
    <w:multiLevelType w:val="hybridMultilevel"/>
    <w:tmpl w:val="6DBC4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15263F1"/>
    <w:multiLevelType w:val="hybridMultilevel"/>
    <w:tmpl w:val="B77CB4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0188624A"/>
    <w:multiLevelType w:val="hybridMultilevel"/>
    <w:tmpl w:val="055E5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1FC48A6"/>
    <w:multiLevelType w:val="hybridMultilevel"/>
    <w:tmpl w:val="7C6A9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25822A7"/>
    <w:multiLevelType w:val="hybridMultilevel"/>
    <w:tmpl w:val="D8E20738"/>
    <w:lvl w:ilvl="0" w:tplc="E1E244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33F3227"/>
    <w:multiLevelType w:val="hybridMultilevel"/>
    <w:tmpl w:val="7EC01446"/>
    <w:lvl w:ilvl="0" w:tplc="40B0FA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03917676"/>
    <w:multiLevelType w:val="hybridMultilevel"/>
    <w:tmpl w:val="B3242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3E47860"/>
    <w:multiLevelType w:val="hybridMultilevel"/>
    <w:tmpl w:val="8AB27AE0"/>
    <w:lvl w:ilvl="0" w:tplc="40B0FA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42B1041"/>
    <w:multiLevelType w:val="hybridMultilevel"/>
    <w:tmpl w:val="6792E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437513B"/>
    <w:multiLevelType w:val="hybridMultilevel"/>
    <w:tmpl w:val="1B68A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4C6486D"/>
    <w:multiLevelType w:val="hybridMultilevel"/>
    <w:tmpl w:val="5E08C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4C773C8"/>
    <w:multiLevelType w:val="hybridMultilevel"/>
    <w:tmpl w:val="1C4C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054A155F"/>
    <w:multiLevelType w:val="hybridMultilevel"/>
    <w:tmpl w:val="47F03880"/>
    <w:lvl w:ilvl="0" w:tplc="40B0FA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05DC74DC"/>
    <w:multiLevelType w:val="hybridMultilevel"/>
    <w:tmpl w:val="E5E2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63A072F"/>
    <w:multiLevelType w:val="hybridMultilevel"/>
    <w:tmpl w:val="A39E609E"/>
    <w:lvl w:ilvl="0" w:tplc="483EC86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784771F"/>
    <w:multiLevelType w:val="hybridMultilevel"/>
    <w:tmpl w:val="A72C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86F3C42"/>
    <w:multiLevelType w:val="hybridMultilevel"/>
    <w:tmpl w:val="E97E1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8B13165"/>
    <w:multiLevelType w:val="hybridMultilevel"/>
    <w:tmpl w:val="31A4D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8DB7590"/>
    <w:multiLevelType w:val="hybridMultilevel"/>
    <w:tmpl w:val="7D081298"/>
    <w:lvl w:ilvl="0" w:tplc="3EBC281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8E27FDA"/>
    <w:multiLevelType w:val="hybridMultilevel"/>
    <w:tmpl w:val="DC066C20"/>
    <w:lvl w:ilvl="0" w:tplc="558437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0A5F09D7"/>
    <w:multiLevelType w:val="hybridMultilevel"/>
    <w:tmpl w:val="322062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0A9E0B50"/>
    <w:multiLevelType w:val="hybridMultilevel"/>
    <w:tmpl w:val="52866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B352903"/>
    <w:multiLevelType w:val="hybridMultilevel"/>
    <w:tmpl w:val="6DCE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C1F22CE"/>
    <w:multiLevelType w:val="hybridMultilevel"/>
    <w:tmpl w:val="33548248"/>
    <w:lvl w:ilvl="0" w:tplc="3EBC281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C6B239C"/>
    <w:multiLevelType w:val="hybridMultilevel"/>
    <w:tmpl w:val="A5C6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CA36AC0"/>
    <w:multiLevelType w:val="hybridMultilevel"/>
    <w:tmpl w:val="452C3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D3F62FC"/>
    <w:multiLevelType w:val="hybridMultilevel"/>
    <w:tmpl w:val="64382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DE53ED4"/>
    <w:multiLevelType w:val="hybridMultilevel"/>
    <w:tmpl w:val="46464030"/>
    <w:lvl w:ilvl="0" w:tplc="3EBC281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DFB7904"/>
    <w:multiLevelType w:val="hybridMultilevel"/>
    <w:tmpl w:val="BC0CB622"/>
    <w:lvl w:ilvl="0" w:tplc="67466B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0E0A4DC5"/>
    <w:multiLevelType w:val="hybridMultilevel"/>
    <w:tmpl w:val="7E32E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E2C6830"/>
    <w:multiLevelType w:val="hybridMultilevel"/>
    <w:tmpl w:val="7BC48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E952BD9"/>
    <w:multiLevelType w:val="hybridMultilevel"/>
    <w:tmpl w:val="D298AD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0E9D4750"/>
    <w:multiLevelType w:val="hybridMultilevel"/>
    <w:tmpl w:val="0AA47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EBC681C"/>
    <w:multiLevelType w:val="hybridMultilevel"/>
    <w:tmpl w:val="57501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0EE33DD6"/>
    <w:multiLevelType w:val="hybridMultilevel"/>
    <w:tmpl w:val="3CBC5712"/>
    <w:lvl w:ilvl="0" w:tplc="E1E244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0EE76BD0"/>
    <w:multiLevelType w:val="hybridMultilevel"/>
    <w:tmpl w:val="8E0872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50">
    <w:nsid w:val="0EF15A19"/>
    <w:multiLevelType w:val="hybridMultilevel"/>
    <w:tmpl w:val="894CAD66"/>
    <w:lvl w:ilvl="0" w:tplc="0409000F">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1">
    <w:nsid w:val="0F310EBA"/>
    <w:multiLevelType w:val="hybridMultilevel"/>
    <w:tmpl w:val="89FAE7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0F9C0085"/>
    <w:multiLevelType w:val="hybridMultilevel"/>
    <w:tmpl w:val="4FBC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FD6272C"/>
    <w:multiLevelType w:val="hybridMultilevel"/>
    <w:tmpl w:val="5F84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0912B96"/>
    <w:multiLevelType w:val="hybridMultilevel"/>
    <w:tmpl w:val="9DA69744"/>
    <w:lvl w:ilvl="0" w:tplc="993E58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0C62DF4"/>
    <w:multiLevelType w:val="hybridMultilevel"/>
    <w:tmpl w:val="4672F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0D02748"/>
    <w:multiLevelType w:val="hybridMultilevel"/>
    <w:tmpl w:val="3DAC4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116B58A9"/>
    <w:multiLevelType w:val="hybridMultilevel"/>
    <w:tmpl w:val="EEA01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1AD4FA0"/>
    <w:multiLevelType w:val="hybridMultilevel"/>
    <w:tmpl w:val="3F1689E2"/>
    <w:lvl w:ilvl="0" w:tplc="67466B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120A4F28"/>
    <w:multiLevelType w:val="hybridMultilevel"/>
    <w:tmpl w:val="F656DE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21906B6"/>
    <w:multiLevelType w:val="hybridMultilevel"/>
    <w:tmpl w:val="BE265054"/>
    <w:lvl w:ilvl="0" w:tplc="40B0FA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12544BA6"/>
    <w:multiLevelType w:val="hybridMultilevel"/>
    <w:tmpl w:val="DDE40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29D5446"/>
    <w:multiLevelType w:val="hybridMultilevel"/>
    <w:tmpl w:val="DA94F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12A45E8C"/>
    <w:multiLevelType w:val="hybridMultilevel"/>
    <w:tmpl w:val="FCE46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A43095"/>
    <w:multiLevelType w:val="multilevel"/>
    <w:tmpl w:val="519AD2AC"/>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5">
    <w:nsid w:val="14966019"/>
    <w:multiLevelType w:val="hybridMultilevel"/>
    <w:tmpl w:val="D914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4C46766"/>
    <w:multiLevelType w:val="hybridMultilevel"/>
    <w:tmpl w:val="5B58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5115CBC"/>
    <w:multiLevelType w:val="hybridMultilevel"/>
    <w:tmpl w:val="A03EE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564485E"/>
    <w:multiLevelType w:val="hybridMultilevel"/>
    <w:tmpl w:val="1D301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15BA36FB"/>
    <w:multiLevelType w:val="hybridMultilevel"/>
    <w:tmpl w:val="EF785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16336196"/>
    <w:multiLevelType w:val="hybridMultilevel"/>
    <w:tmpl w:val="3AC89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7221DEB"/>
    <w:multiLevelType w:val="hybridMultilevel"/>
    <w:tmpl w:val="03C27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85D5288"/>
    <w:multiLevelType w:val="hybridMultilevel"/>
    <w:tmpl w:val="82F0AD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8A34CCF"/>
    <w:multiLevelType w:val="hybridMultilevel"/>
    <w:tmpl w:val="0D828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18DE2F6D"/>
    <w:multiLevelType w:val="hybridMultilevel"/>
    <w:tmpl w:val="0A780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19CE23A8"/>
    <w:multiLevelType w:val="hybridMultilevel"/>
    <w:tmpl w:val="5770D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19F21D57"/>
    <w:multiLevelType w:val="hybridMultilevel"/>
    <w:tmpl w:val="8ECC8B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1A1F4E19"/>
    <w:multiLevelType w:val="hybridMultilevel"/>
    <w:tmpl w:val="DF86BE80"/>
    <w:lvl w:ilvl="0" w:tplc="D6D09FB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1AE61051"/>
    <w:multiLevelType w:val="hybridMultilevel"/>
    <w:tmpl w:val="5582F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B315C41"/>
    <w:multiLevelType w:val="hybridMultilevel"/>
    <w:tmpl w:val="176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B37410A"/>
    <w:multiLevelType w:val="hybridMultilevel"/>
    <w:tmpl w:val="DA8CDFFA"/>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81">
    <w:nsid w:val="1B501442"/>
    <w:multiLevelType w:val="hybridMultilevel"/>
    <w:tmpl w:val="2DA8E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1B6821E7"/>
    <w:multiLevelType w:val="hybridMultilevel"/>
    <w:tmpl w:val="FE467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1B7B7CF1"/>
    <w:multiLevelType w:val="hybridMultilevel"/>
    <w:tmpl w:val="F6001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1BF131E0"/>
    <w:multiLevelType w:val="hybridMultilevel"/>
    <w:tmpl w:val="14AAF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1D271F70"/>
    <w:multiLevelType w:val="hybridMultilevel"/>
    <w:tmpl w:val="8C36803C"/>
    <w:lvl w:ilvl="0" w:tplc="D6D09FB6">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nsid w:val="1D6C7732"/>
    <w:multiLevelType w:val="multilevel"/>
    <w:tmpl w:val="1F60F69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7">
    <w:nsid w:val="1DA209C3"/>
    <w:multiLevelType w:val="hybridMultilevel"/>
    <w:tmpl w:val="4184D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1EF305F0"/>
    <w:multiLevelType w:val="hybridMultilevel"/>
    <w:tmpl w:val="5F68A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1FE6669D"/>
    <w:multiLevelType w:val="hybridMultilevel"/>
    <w:tmpl w:val="E4D2C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203C5DD8"/>
    <w:multiLevelType w:val="hybridMultilevel"/>
    <w:tmpl w:val="23249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20A87AAB"/>
    <w:multiLevelType w:val="hybridMultilevel"/>
    <w:tmpl w:val="2FFC32DE"/>
    <w:lvl w:ilvl="0" w:tplc="E1E244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211446E4"/>
    <w:multiLevelType w:val="hybridMultilevel"/>
    <w:tmpl w:val="A61C2E32"/>
    <w:lvl w:ilvl="0" w:tplc="40B0FA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nsid w:val="21806A0C"/>
    <w:multiLevelType w:val="hybridMultilevel"/>
    <w:tmpl w:val="36501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221F28AE"/>
    <w:multiLevelType w:val="hybridMultilevel"/>
    <w:tmpl w:val="BCCA1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223044F9"/>
    <w:multiLevelType w:val="hybridMultilevel"/>
    <w:tmpl w:val="55B67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22635CC1"/>
    <w:multiLevelType w:val="hybridMultilevel"/>
    <w:tmpl w:val="9D987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22EE4478"/>
    <w:multiLevelType w:val="hybridMultilevel"/>
    <w:tmpl w:val="8E96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4F21AF4"/>
    <w:multiLevelType w:val="hybridMultilevel"/>
    <w:tmpl w:val="32124BAE"/>
    <w:lvl w:ilvl="0" w:tplc="67466B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25184B5E"/>
    <w:multiLevelType w:val="hybridMultilevel"/>
    <w:tmpl w:val="8E84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66D6AE9"/>
    <w:multiLevelType w:val="hybridMultilevel"/>
    <w:tmpl w:val="7E087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6FD01D6"/>
    <w:multiLevelType w:val="hybridMultilevel"/>
    <w:tmpl w:val="E69EBE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77F75CE"/>
    <w:multiLevelType w:val="hybridMultilevel"/>
    <w:tmpl w:val="0416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79528F6"/>
    <w:multiLevelType w:val="hybridMultilevel"/>
    <w:tmpl w:val="5B765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27BF7A59"/>
    <w:multiLevelType w:val="hybridMultilevel"/>
    <w:tmpl w:val="A65A3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7CB5FF8"/>
    <w:multiLevelType w:val="hybridMultilevel"/>
    <w:tmpl w:val="D2A6E526"/>
    <w:lvl w:ilvl="0" w:tplc="3EBC281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281F629C"/>
    <w:multiLevelType w:val="hybridMultilevel"/>
    <w:tmpl w:val="269A5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8840669"/>
    <w:multiLevelType w:val="hybridMultilevel"/>
    <w:tmpl w:val="21669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28A61933"/>
    <w:multiLevelType w:val="hybridMultilevel"/>
    <w:tmpl w:val="50FC5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28AE4E4C"/>
    <w:multiLevelType w:val="hybridMultilevel"/>
    <w:tmpl w:val="3CC4B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29C17D10"/>
    <w:multiLevelType w:val="hybridMultilevel"/>
    <w:tmpl w:val="6774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9D80201"/>
    <w:multiLevelType w:val="hybridMultilevel"/>
    <w:tmpl w:val="2FEA6E38"/>
    <w:lvl w:ilvl="0" w:tplc="769A4E3C">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nsid w:val="2A6A62F1"/>
    <w:multiLevelType w:val="hybridMultilevel"/>
    <w:tmpl w:val="3A72BB30"/>
    <w:lvl w:ilvl="0" w:tplc="40B0FA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2AF8200F"/>
    <w:multiLevelType w:val="hybridMultilevel"/>
    <w:tmpl w:val="36F80FE4"/>
    <w:lvl w:ilvl="0" w:tplc="C988F6F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2B010BCD"/>
    <w:multiLevelType w:val="hybridMultilevel"/>
    <w:tmpl w:val="BB9E4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2BCA0E73"/>
    <w:multiLevelType w:val="hybridMultilevel"/>
    <w:tmpl w:val="D2DA7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2C4B686A"/>
    <w:multiLevelType w:val="hybridMultilevel"/>
    <w:tmpl w:val="DE3E7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nsid w:val="2CC94731"/>
    <w:multiLevelType w:val="hybridMultilevel"/>
    <w:tmpl w:val="E3561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2D530D93"/>
    <w:multiLevelType w:val="hybridMultilevel"/>
    <w:tmpl w:val="E1A27E6E"/>
    <w:lvl w:ilvl="0" w:tplc="3EBC281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2D8D2979"/>
    <w:multiLevelType w:val="hybridMultilevel"/>
    <w:tmpl w:val="7B922C42"/>
    <w:lvl w:ilvl="0" w:tplc="A53204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2D961AF5"/>
    <w:multiLevelType w:val="hybridMultilevel"/>
    <w:tmpl w:val="33A6D226"/>
    <w:lvl w:ilvl="0" w:tplc="40B0FA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2E164CF9"/>
    <w:multiLevelType w:val="hybridMultilevel"/>
    <w:tmpl w:val="4934D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2E1809D3"/>
    <w:multiLevelType w:val="hybridMultilevel"/>
    <w:tmpl w:val="7430B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2EAF2CD1"/>
    <w:multiLevelType w:val="hybridMultilevel"/>
    <w:tmpl w:val="7BA28F50"/>
    <w:lvl w:ilvl="0" w:tplc="769A4E3C">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F447402"/>
    <w:multiLevelType w:val="hybridMultilevel"/>
    <w:tmpl w:val="90FCB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nsid w:val="2F7145BD"/>
    <w:multiLevelType w:val="hybridMultilevel"/>
    <w:tmpl w:val="90082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FCE3D46"/>
    <w:multiLevelType w:val="hybridMultilevel"/>
    <w:tmpl w:val="7CE85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FD254C6"/>
    <w:multiLevelType w:val="hybridMultilevel"/>
    <w:tmpl w:val="AD4CAA3A"/>
    <w:lvl w:ilvl="0" w:tplc="E1E244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301A1825"/>
    <w:multiLevelType w:val="hybridMultilevel"/>
    <w:tmpl w:val="0D8E802E"/>
    <w:lvl w:ilvl="0" w:tplc="67466B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nsid w:val="30264F89"/>
    <w:multiLevelType w:val="hybridMultilevel"/>
    <w:tmpl w:val="1A14B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14B3C8D"/>
    <w:multiLevelType w:val="hybridMultilevel"/>
    <w:tmpl w:val="31B67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317C15B3"/>
    <w:multiLevelType w:val="hybridMultilevel"/>
    <w:tmpl w:val="3ECC6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31E612A1"/>
    <w:multiLevelType w:val="hybridMultilevel"/>
    <w:tmpl w:val="C39EF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32186CFB"/>
    <w:multiLevelType w:val="hybridMultilevel"/>
    <w:tmpl w:val="5D980D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322159A5"/>
    <w:multiLevelType w:val="hybridMultilevel"/>
    <w:tmpl w:val="BBFA0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32923B75"/>
    <w:multiLevelType w:val="hybridMultilevel"/>
    <w:tmpl w:val="9E1E6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3B97499"/>
    <w:multiLevelType w:val="hybridMultilevel"/>
    <w:tmpl w:val="E9CCC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33BA1554"/>
    <w:multiLevelType w:val="hybridMultilevel"/>
    <w:tmpl w:val="D298B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34A564C9"/>
    <w:multiLevelType w:val="hybridMultilevel"/>
    <w:tmpl w:val="3402B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35250635"/>
    <w:multiLevelType w:val="hybridMultilevel"/>
    <w:tmpl w:val="2AC42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35942843"/>
    <w:multiLevelType w:val="hybridMultilevel"/>
    <w:tmpl w:val="7752E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5A943BB"/>
    <w:multiLevelType w:val="hybridMultilevel"/>
    <w:tmpl w:val="6E042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364B2727"/>
    <w:multiLevelType w:val="hybridMultilevel"/>
    <w:tmpl w:val="C2969B26"/>
    <w:lvl w:ilvl="0" w:tplc="40B0FA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6F5231D"/>
    <w:multiLevelType w:val="hybridMultilevel"/>
    <w:tmpl w:val="BAB4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7CD7E4F"/>
    <w:multiLevelType w:val="hybridMultilevel"/>
    <w:tmpl w:val="F12CA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38E9060F"/>
    <w:multiLevelType w:val="hybridMultilevel"/>
    <w:tmpl w:val="E0D8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38F84E80"/>
    <w:multiLevelType w:val="hybridMultilevel"/>
    <w:tmpl w:val="A0903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390F3A79"/>
    <w:multiLevelType w:val="hybridMultilevel"/>
    <w:tmpl w:val="56C4F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398A16BB"/>
    <w:multiLevelType w:val="hybridMultilevel"/>
    <w:tmpl w:val="8518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39CE5B9B"/>
    <w:multiLevelType w:val="hybridMultilevel"/>
    <w:tmpl w:val="383A7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B69617D"/>
    <w:multiLevelType w:val="hybridMultilevel"/>
    <w:tmpl w:val="A4749B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3BD80C99"/>
    <w:multiLevelType w:val="hybridMultilevel"/>
    <w:tmpl w:val="FE56EF46"/>
    <w:lvl w:ilvl="0" w:tplc="1F6259C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3BE0330E"/>
    <w:multiLevelType w:val="hybridMultilevel"/>
    <w:tmpl w:val="498AABE0"/>
    <w:lvl w:ilvl="0" w:tplc="67466B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3C8B714D"/>
    <w:multiLevelType w:val="hybridMultilevel"/>
    <w:tmpl w:val="DC8C8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3CBB0D58"/>
    <w:multiLevelType w:val="hybridMultilevel"/>
    <w:tmpl w:val="B28AC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3CE44A45"/>
    <w:multiLevelType w:val="hybridMultilevel"/>
    <w:tmpl w:val="E5E896C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6">
    <w:nsid w:val="3CFD7DB0"/>
    <w:multiLevelType w:val="hybridMultilevel"/>
    <w:tmpl w:val="49EC55B0"/>
    <w:lvl w:ilvl="0" w:tplc="1CC27D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3D4D7702"/>
    <w:multiLevelType w:val="hybridMultilevel"/>
    <w:tmpl w:val="FDB48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3E1F7896"/>
    <w:multiLevelType w:val="hybridMultilevel"/>
    <w:tmpl w:val="AC3E4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9">
    <w:nsid w:val="3EF61745"/>
    <w:multiLevelType w:val="hybridMultilevel"/>
    <w:tmpl w:val="66B4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3F9F7C93"/>
    <w:multiLevelType w:val="hybridMultilevel"/>
    <w:tmpl w:val="B08A4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412F6C3D"/>
    <w:multiLevelType w:val="hybridMultilevel"/>
    <w:tmpl w:val="BCB4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16A53F4"/>
    <w:multiLevelType w:val="hybridMultilevel"/>
    <w:tmpl w:val="F27C1B1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3">
    <w:nsid w:val="41B21499"/>
    <w:multiLevelType w:val="hybridMultilevel"/>
    <w:tmpl w:val="99E436AC"/>
    <w:lvl w:ilvl="0" w:tplc="67466B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nsid w:val="43402DAF"/>
    <w:multiLevelType w:val="hybridMultilevel"/>
    <w:tmpl w:val="997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37D57D6"/>
    <w:multiLevelType w:val="hybridMultilevel"/>
    <w:tmpl w:val="D8EC7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43D20A3C"/>
    <w:multiLevelType w:val="hybridMultilevel"/>
    <w:tmpl w:val="7DAA679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7">
    <w:nsid w:val="43EE44AB"/>
    <w:multiLevelType w:val="hybridMultilevel"/>
    <w:tmpl w:val="4AEC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43FC6ACC"/>
    <w:multiLevelType w:val="hybridMultilevel"/>
    <w:tmpl w:val="B8A8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40F47A8"/>
    <w:multiLevelType w:val="hybridMultilevel"/>
    <w:tmpl w:val="84DEA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443A304E"/>
    <w:multiLevelType w:val="hybridMultilevel"/>
    <w:tmpl w:val="A83A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449661C"/>
    <w:multiLevelType w:val="hybridMultilevel"/>
    <w:tmpl w:val="B45E0148"/>
    <w:lvl w:ilvl="0" w:tplc="67466B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nsid w:val="44970959"/>
    <w:multiLevelType w:val="hybridMultilevel"/>
    <w:tmpl w:val="76620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44D013F7"/>
    <w:multiLevelType w:val="hybridMultilevel"/>
    <w:tmpl w:val="19728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44E42831"/>
    <w:multiLevelType w:val="hybridMultilevel"/>
    <w:tmpl w:val="1C565EC8"/>
    <w:lvl w:ilvl="0" w:tplc="91CE36D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453124A5"/>
    <w:multiLevelType w:val="hybridMultilevel"/>
    <w:tmpl w:val="2D9E8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456A2AF6"/>
    <w:multiLevelType w:val="hybridMultilevel"/>
    <w:tmpl w:val="D4C64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nsid w:val="45AD43D5"/>
    <w:multiLevelType w:val="hybridMultilevel"/>
    <w:tmpl w:val="75A6C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45CC5532"/>
    <w:multiLevelType w:val="hybridMultilevel"/>
    <w:tmpl w:val="3F201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461853DD"/>
    <w:multiLevelType w:val="hybridMultilevel"/>
    <w:tmpl w:val="ADC6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67D628A"/>
    <w:multiLevelType w:val="hybridMultilevel"/>
    <w:tmpl w:val="4C745F04"/>
    <w:lvl w:ilvl="0" w:tplc="DDB865D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474574B6"/>
    <w:multiLevelType w:val="hybridMultilevel"/>
    <w:tmpl w:val="88767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47C3558A"/>
    <w:multiLevelType w:val="hybridMultilevel"/>
    <w:tmpl w:val="90DA97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48BC1F7D"/>
    <w:multiLevelType w:val="hybridMultilevel"/>
    <w:tmpl w:val="81F64A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9352CEC"/>
    <w:multiLevelType w:val="hybridMultilevel"/>
    <w:tmpl w:val="4B2A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93660E1"/>
    <w:multiLevelType w:val="hybridMultilevel"/>
    <w:tmpl w:val="C9B49CD0"/>
    <w:lvl w:ilvl="0" w:tplc="7D20D290">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49DE0893"/>
    <w:multiLevelType w:val="hybridMultilevel"/>
    <w:tmpl w:val="E6866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4A107AFE"/>
    <w:multiLevelType w:val="hybridMultilevel"/>
    <w:tmpl w:val="327C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4A695B25"/>
    <w:multiLevelType w:val="hybridMultilevel"/>
    <w:tmpl w:val="485AF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4AB24D24"/>
    <w:multiLevelType w:val="hybridMultilevel"/>
    <w:tmpl w:val="6714C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4BEA2105"/>
    <w:multiLevelType w:val="multilevel"/>
    <w:tmpl w:val="0F9E9096"/>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600" w:hanging="1800"/>
      </w:pPr>
      <w:rPr>
        <w:rFonts w:hint="default"/>
      </w:rPr>
    </w:lvl>
  </w:abstractNum>
  <w:abstractNum w:abstractNumId="191">
    <w:nsid w:val="4BFF27B5"/>
    <w:multiLevelType w:val="hybridMultilevel"/>
    <w:tmpl w:val="E4C01A66"/>
    <w:lvl w:ilvl="0" w:tplc="E2DE04B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4C580C62"/>
    <w:multiLevelType w:val="hybridMultilevel"/>
    <w:tmpl w:val="90F2F7EA"/>
    <w:lvl w:ilvl="0" w:tplc="E1E244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3">
    <w:nsid w:val="4C6511CF"/>
    <w:multiLevelType w:val="hybridMultilevel"/>
    <w:tmpl w:val="B1BCE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4CC01AC1"/>
    <w:multiLevelType w:val="hybridMultilevel"/>
    <w:tmpl w:val="0C9659D8"/>
    <w:lvl w:ilvl="0" w:tplc="B78894EE">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95">
    <w:nsid w:val="4CFB6CD9"/>
    <w:multiLevelType w:val="hybridMultilevel"/>
    <w:tmpl w:val="450EA8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4D81265A"/>
    <w:multiLevelType w:val="hybridMultilevel"/>
    <w:tmpl w:val="398C40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4D835D75"/>
    <w:multiLevelType w:val="hybridMultilevel"/>
    <w:tmpl w:val="2E5262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4E0A0D66"/>
    <w:multiLevelType w:val="hybridMultilevel"/>
    <w:tmpl w:val="348EAC04"/>
    <w:lvl w:ilvl="0" w:tplc="E1E244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9">
    <w:nsid w:val="4E40248A"/>
    <w:multiLevelType w:val="hybridMultilevel"/>
    <w:tmpl w:val="D80035A6"/>
    <w:lvl w:ilvl="0" w:tplc="3EBC281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4E6676C5"/>
    <w:multiLevelType w:val="hybridMultilevel"/>
    <w:tmpl w:val="7E563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4E8F0B56"/>
    <w:multiLevelType w:val="hybridMultilevel"/>
    <w:tmpl w:val="CB9CA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4EF97A54"/>
    <w:multiLevelType w:val="hybridMultilevel"/>
    <w:tmpl w:val="53C08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500D3C46"/>
    <w:multiLevelType w:val="multilevel"/>
    <w:tmpl w:val="0D7470E2"/>
    <w:lvl w:ilvl="0">
      <w:start w:val="1"/>
      <w:numFmt w:val="decimal"/>
      <w:lvlText w:val="%1."/>
      <w:lvlJc w:val="left"/>
      <w:pPr>
        <w:ind w:left="720" w:hanging="360"/>
      </w:pPr>
    </w:lvl>
    <w:lvl w:ilvl="1">
      <w:numFmt w:val="decimal"/>
      <w:isLgl/>
      <w:lvlText w:val="%1.%2."/>
      <w:lvlJc w:val="left"/>
      <w:pPr>
        <w:ind w:left="1080" w:hanging="720"/>
      </w:pPr>
      <w:rPr>
        <w:rFonts w:hint="default"/>
        <w:b w:val="0"/>
        <w:u w:val="none"/>
      </w:rPr>
    </w:lvl>
    <w:lvl w:ilvl="2">
      <w:start w:val="1"/>
      <w:numFmt w:val="decimal"/>
      <w:isLgl/>
      <w:lvlText w:val="%1.%2.%3."/>
      <w:lvlJc w:val="left"/>
      <w:pPr>
        <w:ind w:left="1440" w:hanging="1080"/>
      </w:pPr>
      <w:rPr>
        <w:rFonts w:hint="default"/>
        <w:b w:val="0"/>
        <w:u w:val="none"/>
      </w:rPr>
    </w:lvl>
    <w:lvl w:ilvl="3">
      <w:start w:val="1"/>
      <w:numFmt w:val="decimal"/>
      <w:isLgl/>
      <w:lvlText w:val="%1.%2.%3.%4."/>
      <w:lvlJc w:val="left"/>
      <w:pPr>
        <w:ind w:left="1800" w:hanging="1440"/>
      </w:pPr>
      <w:rPr>
        <w:rFonts w:hint="default"/>
        <w:b w:val="0"/>
        <w:u w:val="none"/>
      </w:rPr>
    </w:lvl>
    <w:lvl w:ilvl="4">
      <w:start w:val="1"/>
      <w:numFmt w:val="decimal"/>
      <w:isLgl/>
      <w:lvlText w:val="%1.%2.%3.%4.%5."/>
      <w:lvlJc w:val="left"/>
      <w:pPr>
        <w:ind w:left="1800" w:hanging="1440"/>
      </w:pPr>
      <w:rPr>
        <w:rFonts w:hint="default"/>
        <w:b w:val="0"/>
        <w:u w:val="none"/>
      </w:rPr>
    </w:lvl>
    <w:lvl w:ilvl="5">
      <w:start w:val="1"/>
      <w:numFmt w:val="decimal"/>
      <w:isLgl/>
      <w:lvlText w:val="%1.%2.%3.%4.%5.%6."/>
      <w:lvlJc w:val="left"/>
      <w:pPr>
        <w:ind w:left="2160" w:hanging="1800"/>
      </w:pPr>
      <w:rPr>
        <w:rFonts w:hint="default"/>
        <w:b w:val="0"/>
        <w:u w:val="none"/>
      </w:rPr>
    </w:lvl>
    <w:lvl w:ilvl="6">
      <w:start w:val="1"/>
      <w:numFmt w:val="decimal"/>
      <w:isLgl/>
      <w:lvlText w:val="%1.%2.%3.%4.%5.%6.%7."/>
      <w:lvlJc w:val="left"/>
      <w:pPr>
        <w:ind w:left="2520" w:hanging="2160"/>
      </w:pPr>
      <w:rPr>
        <w:rFonts w:hint="default"/>
        <w:b w:val="0"/>
        <w:u w:val="none"/>
      </w:rPr>
    </w:lvl>
    <w:lvl w:ilvl="7">
      <w:start w:val="1"/>
      <w:numFmt w:val="decimal"/>
      <w:isLgl/>
      <w:lvlText w:val="%1.%2.%3.%4.%5.%6.%7.%8."/>
      <w:lvlJc w:val="left"/>
      <w:pPr>
        <w:ind w:left="2880" w:hanging="2520"/>
      </w:pPr>
      <w:rPr>
        <w:rFonts w:hint="default"/>
        <w:b w:val="0"/>
        <w:u w:val="none"/>
      </w:rPr>
    </w:lvl>
    <w:lvl w:ilvl="8">
      <w:start w:val="1"/>
      <w:numFmt w:val="decimal"/>
      <w:isLgl/>
      <w:lvlText w:val="%1.%2.%3.%4.%5.%6.%7.%8.%9."/>
      <w:lvlJc w:val="left"/>
      <w:pPr>
        <w:ind w:left="2880" w:hanging="2520"/>
      </w:pPr>
      <w:rPr>
        <w:rFonts w:hint="default"/>
        <w:b w:val="0"/>
        <w:u w:val="none"/>
      </w:rPr>
    </w:lvl>
  </w:abstractNum>
  <w:abstractNum w:abstractNumId="204">
    <w:nsid w:val="503705DD"/>
    <w:multiLevelType w:val="hybridMultilevel"/>
    <w:tmpl w:val="5604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50BA3FBC"/>
    <w:multiLevelType w:val="hybridMultilevel"/>
    <w:tmpl w:val="57DCE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50F63080"/>
    <w:multiLevelType w:val="hybridMultilevel"/>
    <w:tmpl w:val="3F82A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515A2B0A"/>
    <w:multiLevelType w:val="hybridMultilevel"/>
    <w:tmpl w:val="32400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51642BC1"/>
    <w:multiLevelType w:val="hybridMultilevel"/>
    <w:tmpl w:val="E358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1F44449"/>
    <w:multiLevelType w:val="hybridMultilevel"/>
    <w:tmpl w:val="C456C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52246BA6"/>
    <w:multiLevelType w:val="hybridMultilevel"/>
    <w:tmpl w:val="C7A6C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52CE784F"/>
    <w:multiLevelType w:val="hybridMultilevel"/>
    <w:tmpl w:val="5C4C5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52D32A0A"/>
    <w:multiLevelType w:val="hybridMultilevel"/>
    <w:tmpl w:val="D5165B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52E30678"/>
    <w:multiLevelType w:val="hybridMultilevel"/>
    <w:tmpl w:val="A5AA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53617F5A"/>
    <w:multiLevelType w:val="hybridMultilevel"/>
    <w:tmpl w:val="050AA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53E9689E"/>
    <w:multiLevelType w:val="hybridMultilevel"/>
    <w:tmpl w:val="4080F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54C967E0"/>
    <w:multiLevelType w:val="hybridMultilevel"/>
    <w:tmpl w:val="B2E6A2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551C69F1"/>
    <w:multiLevelType w:val="hybridMultilevel"/>
    <w:tmpl w:val="0ED2DE80"/>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18">
    <w:nsid w:val="551F53DB"/>
    <w:multiLevelType w:val="hybridMultilevel"/>
    <w:tmpl w:val="8EF0F352"/>
    <w:lvl w:ilvl="0" w:tplc="40B0FA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9">
    <w:nsid w:val="55574306"/>
    <w:multiLevelType w:val="hybridMultilevel"/>
    <w:tmpl w:val="102CD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0">
    <w:nsid w:val="57495406"/>
    <w:multiLevelType w:val="hybridMultilevel"/>
    <w:tmpl w:val="827A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576B5CB7"/>
    <w:multiLevelType w:val="hybridMultilevel"/>
    <w:tmpl w:val="28165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57912112"/>
    <w:multiLevelType w:val="hybridMultilevel"/>
    <w:tmpl w:val="AB267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57D3755E"/>
    <w:multiLevelType w:val="hybridMultilevel"/>
    <w:tmpl w:val="BFE690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58226154"/>
    <w:multiLevelType w:val="hybridMultilevel"/>
    <w:tmpl w:val="4C1C469A"/>
    <w:lvl w:ilvl="0" w:tplc="0409000F">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25">
    <w:nsid w:val="583651AF"/>
    <w:multiLevelType w:val="hybridMultilevel"/>
    <w:tmpl w:val="CE1A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588E14FC"/>
    <w:multiLevelType w:val="multilevel"/>
    <w:tmpl w:val="A2B4528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7">
    <w:nsid w:val="58CB19F5"/>
    <w:multiLevelType w:val="hybridMultilevel"/>
    <w:tmpl w:val="AA82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59391BE0"/>
    <w:multiLevelType w:val="hybridMultilevel"/>
    <w:tmpl w:val="5F581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593B0657"/>
    <w:multiLevelType w:val="hybridMultilevel"/>
    <w:tmpl w:val="1162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595142F2"/>
    <w:multiLevelType w:val="hybridMultilevel"/>
    <w:tmpl w:val="33107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599F0432"/>
    <w:multiLevelType w:val="hybridMultilevel"/>
    <w:tmpl w:val="9BFCA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5A111122"/>
    <w:multiLevelType w:val="hybridMultilevel"/>
    <w:tmpl w:val="53C08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5A1D423E"/>
    <w:multiLevelType w:val="hybridMultilevel"/>
    <w:tmpl w:val="56C4F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5A757556"/>
    <w:multiLevelType w:val="hybridMultilevel"/>
    <w:tmpl w:val="5C6298A0"/>
    <w:lvl w:ilvl="0" w:tplc="40B0FA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5A82716B"/>
    <w:multiLevelType w:val="hybridMultilevel"/>
    <w:tmpl w:val="9CCCC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5ABC31BD"/>
    <w:multiLevelType w:val="hybridMultilevel"/>
    <w:tmpl w:val="F6001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5B4B089E"/>
    <w:multiLevelType w:val="hybridMultilevel"/>
    <w:tmpl w:val="DF86BE80"/>
    <w:lvl w:ilvl="0" w:tplc="D6D09FB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5B6C77D8"/>
    <w:multiLevelType w:val="hybridMultilevel"/>
    <w:tmpl w:val="0590D914"/>
    <w:lvl w:ilvl="0" w:tplc="40B0FA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5C1B2F0D"/>
    <w:multiLevelType w:val="hybridMultilevel"/>
    <w:tmpl w:val="3492223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0">
    <w:nsid w:val="5C2C4793"/>
    <w:multiLevelType w:val="hybridMultilevel"/>
    <w:tmpl w:val="3BD4BA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5C4C1BD3"/>
    <w:multiLevelType w:val="hybridMultilevel"/>
    <w:tmpl w:val="37D8A272"/>
    <w:lvl w:ilvl="0" w:tplc="763E9CA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5DC6370F"/>
    <w:multiLevelType w:val="hybridMultilevel"/>
    <w:tmpl w:val="FD72A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4">
    <w:nsid w:val="5F5170FF"/>
    <w:multiLevelType w:val="hybridMultilevel"/>
    <w:tmpl w:val="6004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5F90586D"/>
    <w:multiLevelType w:val="hybridMultilevel"/>
    <w:tmpl w:val="685E7E96"/>
    <w:lvl w:ilvl="0" w:tplc="1F625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5FEB1488"/>
    <w:multiLevelType w:val="hybridMultilevel"/>
    <w:tmpl w:val="69B00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6094561A"/>
    <w:multiLevelType w:val="hybridMultilevel"/>
    <w:tmpl w:val="4D60D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60BF40B0"/>
    <w:multiLevelType w:val="hybridMultilevel"/>
    <w:tmpl w:val="8490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610D7D18"/>
    <w:multiLevelType w:val="hybridMultilevel"/>
    <w:tmpl w:val="A77A9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61AB26F8"/>
    <w:multiLevelType w:val="hybridMultilevel"/>
    <w:tmpl w:val="4350A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62232659"/>
    <w:multiLevelType w:val="hybridMultilevel"/>
    <w:tmpl w:val="1534B026"/>
    <w:lvl w:ilvl="0" w:tplc="67466B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2">
    <w:nsid w:val="62B34A7E"/>
    <w:multiLevelType w:val="hybridMultilevel"/>
    <w:tmpl w:val="10060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633833EE"/>
    <w:multiLevelType w:val="hybridMultilevel"/>
    <w:tmpl w:val="D010A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63E337AA"/>
    <w:multiLevelType w:val="hybridMultilevel"/>
    <w:tmpl w:val="477A9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641C419F"/>
    <w:multiLevelType w:val="hybridMultilevel"/>
    <w:tmpl w:val="7B84E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645A1447"/>
    <w:multiLevelType w:val="hybridMultilevel"/>
    <w:tmpl w:val="6C4E7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64EE4D2B"/>
    <w:multiLevelType w:val="hybridMultilevel"/>
    <w:tmpl w:val="7FC41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65636576"/>
    <w:multiLevelType w:val="hybridMultilevel"/>
    <w:tmpl w:val="751E7666"/>
    <w:lvl w:ilvl="0" w:tplc="714E3DF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659C4B36"/>
    <w:multiLevelType w:val="hybridMultilevel"/>
    <w:tmpl w:val="1700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668A139F"/>
    <w:multiLevelType w:val="hybridMultilevel"/>
    <w:tmpl w:val="D994A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nsid w:val="669941A2"/>
    <w:multiLevelType w:val="hybridMultilevel"/>
    <w:tmpl w:val="48065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66B74344"/>
    <w:multiLevelType w:val="hybridMultilevel"/>
    <w:tmpl w:val="A4F2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66DC5215"/>
    <w:multiLevelType w:val="hybridMultilevel"/>
    <w:tmpl w:val="617EA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66DF4F06"/>
    <w:multiLevelType w:val="hybridMultilevel"/>
    <w:tmpl w:val="BC4EA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5">
    <w:nsid w:val="671A1BF9"/>
    <w:multiLevelType w:val="hybridMultilevel"/>
    <w:tmpl w:val="9B8EF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67335F21"/>
    <w:multiLevelType w:val="hybridMultilevel"/>
    <w:tmpl w:val="08982D1E"/>
    <w:lvl w:ilvl="0" w:tplc="67466B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7">
    <w:nsid w:val="67974F61"/>
    <w:multiLevelType w:val="hybridMultilevel"/>
    <w:tmpl w:val="E85CB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nsid w:val="67CE0C81"/>
    <w:multiLevelType w:val="hybridMultilevel"/>
    <w:tmpl w:val="B47816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67F1649D"/>
    <w:multiLevelType w:val="hybridMultilevel"/>
    <w:tmpl w:val="330A9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68FD11B4"/>
    <w:multiLevelType w:val="hybridMultilevel"/>
    <w:tmpl w:val="0FAA6E0E"/>
    <w:lvl w:ilvl="0" w:tplc="3EBC281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692E661E"/>
    <w:multiLevelType w:val="hybridMultilevel"/>
    <w:tmpl w:val="D4A8ED48"/>
    <w:lvl w:ilvl="0" w:tplc="3EBC281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695F3B26"/>
    <w:multiLevelType w:val="hybridMultilevel"/>
    <w:tmpl w:val="E75EC90A"/>
    <w:lvl w:ilvl="0" w:tplc="769A4E3C">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69CC0158"/>
    <w:multiLevelType w:val="hybridMultilevel"/>
    <w:tmpl w:val="9E1E6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6A06243C"/>
    <w:multiLevelType w:val="hybridMultilevel"/>
    <w:tmpl w:val="7BEC7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6A365C75"/>
    <w:multiLevelType w:val="hybridMultilevel"/>
    <w:tmpl w:val="B6903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6A4E6FC0"/>
    <w:multiLevelType w:val="hybridMultilevel"/>
    <w:tmpl w:val="9264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6A8E1960"/>
    <w:multiLevelType w:val="hybridMultilevel"/>
    <w:tmpl w:val="5748D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6AC430B8"/>
    <w:multiLevelType w:val="hybridMultilevel"/>
    <w:tmpl w:val="6F20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6B266546"/>
    <w:multiLevelType w:val="hybridMultilevel"/>
    <w:tmpl w:val="A09E5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nsid w:val="6BAB3C4F"/>
    <w:multiLevelType w:val="hybridMultilevel"/>
    <w:tmpl w:val="B3E28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nsid w:val="6BAB3FA8"/>
    <w:multiLevelType w:val="hybridMultilevel"/>
    <w:tmpl w:val="12FE095E"/>
    <w:lvl w:ilvl="0" w:tplc="40B0FA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6D5230C0"/>
    <w:multiLevelType w:val="hybridMultilevel"/>
    <w:tmpl w:val="FAB0B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6DB762D6"/>
    <w:multiLevelType w:val="hybridMultilevel"/>
    <w:tmpl w:val="2828E7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nsid w:val="6EF16222"/>
    <w:multiLevelType w:val="hybridMultilevel"/>
    <w:tmpl w:val="77187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6F957C68"/>
    <w:multiLevelType w:val="hybridMultilevel"/>
    <w:tmpl w:val="2D546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70106DB9"/>
    <w:multiLevelType w:val="hybridMultilevel"/>
    <w:tmpl w:val="74DED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70497EF5"/>
    <w:multiLevelType w:val="hybridMultilevel"/>
    <w:tmpl w:val="73BA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707B72A0"/>
    <w:multiLevelType w:val="hybridMultilevel"/>
    <w:tmpl w:val="9B5EF8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nsid w:val="70B4699A"/>
    <w:multiLevelType w:val="hybridMultilevel"/>
    <w:tmpl w:val="31E0D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nsid w:val="70F0077E"/>
    <w:multiLevelType w:val="hybridMultilevel"/>
    <w:tmpl w:val="29A6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nsid w:val="70F255D7"/>
    <w:multiLevelType w:val="hybridMultilevel"/>
    <w:tmpl w:val="B61E2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nsid w:val="712A2EEC"/>
    <w:multiLevelType w:val="hybridMultilevel"/>
    <w:tmpl w:val="7C58D272"/>
    <w:lvl w:ilvl="0" w:tplc="9DB469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nsid w:val="716C7958"/>
    <w:multiLevelType w:val="hybridMultilevel"/>
    <w:tmpl w:val="0D62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71D255E5"/>
    <w:multiLevelType w:val="hybridMultilevel"/>
    <w:tmpl w:val="931C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72987631"/>
    <w:multiLevelType w:val="hybridMultilevel"/>
    <w:tmpl w:val="FB28C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72D224A4"/>
    <w:multiLevelType w:val="hybridMultilevel"/>
    <w:tmpl w:val="EA3A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72E63251"/>
    <w:multiLevelType w:val="hybridMultilevel"/>
    <w:tmpl w:val="2940C1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nsid w:val="745A73BB"/>
    <w:multiLevelType w:val="hybridMultilevel"/>
    <w:tmpl w:val="6FB02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74F642D1"/>
    <w:multiLevelType w:val="hybridMultilevel"/>
    <w:tmpl w:val="2AC42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74FC29A7"/>
    <w:multiLevelType w:val="hybridMultilevel"/>
    <w:tmpl w:val="37BEDEF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01">
    <w:nsid w:val="75A57DB9"/>
    <w:multiLevelType w:val="hybridMultilevel"/>
    <w:tmpl w:val="DF685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2">
    <w:nsid w:val="76975E24"/>
    <w:multiLevelType w:val="hybridMultilevel"/>
    <w:tmpl w:val="8AFEA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78390594"/>
    <w:multiLevelType w:val="hybridMultilevel"/>
    <w:tmpl w:val="DE24B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78F23E7C"/>
    <w:multiLevelType w:val="hybridMultilevel"/>
    <w:tmpl w:val="BAA00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7977143A"/>
    <w:multiLevelType w:val="hybridMultilevel"/>
    <w:tmpl w:val="304C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79CA7DE1"/>
    <w:multiLevelType w:val="hybridMultilevel"/>
    <w:tmpl w:val="74EA9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nsid w:val="79D24129"/>
    <w:multiLevelType w:val="hybridMultilevel"/>
    <w:tmpl w:val="5D9214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nsid w:val="7A4612DB"/>
    <w:multiLevelType w:val="hybridMultilevel"/>
    <w:tmpl w:val="9734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nsid w:val="7A544532"/>
    <w:multiLevelType w:val="hybridMultilevel"/>
    <w:tmpl w:val="7D4E9336"/>
    <w:lvl w:ilvl="0" w:tplc="E1E244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0">
    <w:nsid w:val="7A572234"/>
    <w:multiLevelType w:val="hybridMultilevel"/>
    <w:tmpl w:val="82A4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nsid w:val="7D197CA6"/>
    <w:multiLevelType w:val="hybridMultilevel"/>
    <w:tmpl w:val="839EDE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7D1F5276"/>
    <w:multiLevelType w:val="hybridMultilevel"/>
    <w:tmpl w:val="5E22D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7D533AF5"/>
    <w:multiLevelType w:val="hybridMultilevel"/>
    <w:tmpl w:val="27AC5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5">
    <w:nsid w:val="7DA60AD1"/>
    <w:multiLevelType w:val="hybridMultilevel"/>
    <w:tmpl w:val="56321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nsid w:val="7DD1206C"/>
    <w:multiLevelType w:val="hybridMultilevel"/>
    <w:tmpl w:val="4D60BE6C"/>
    <w:lvl w:ilvl="0" w:tplc="558437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7">
    <w:nsid w:val="7E073753"/>
    <w:multiLevelType w:val="hybridMultilevel"/>
    <w:tmpl w:val="78A4CC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8">
    <w:nsid w:val="7E107E16"/>
    <w:multiLevelType w:val="hybridMultilevel"/>
    <w:tmpl w:val="AEAA2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9">
    <w:nsid w:val="7E2D470C"/>
    <w:multiLevelType w:val="hybridMultilevel"/>
    <w:tmpl w:val="A1D4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nsid w:val="7E5E1E61"/>
    <w:multiLevelType w:val="hybridMultilevel"/>
    <w:tmpl w:val="72B274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7EA56394"/>
    <w:multiLevelType w:val="hybridMultilevel"/>
    <w:tmpl w:val="886CF6D8"/>
    <w:lvl w:ilvl="0" w:tplc="67466BD4">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2">
    <w:nsid w:val="7ECF2947"/>
    <w:multiLevelType w:val="hybridMultilevel"/>
    <w:tmpl w:val="F89ADACA"/>
    <w:lvl w:ilvl="0" w:tplc="67466B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3">
    <w:nsid w:val="7ED45A34"/>
    <w:multiLevelType w:val="hybridMultilevel"/>
    <w:tmpl w:val="4E8CC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nsid w:val="7EEB3FA5"/>
    <w:multiLevelType w:val="hybridMultilevel"/>
    <w:tmpl w:val="5BA0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7EF37D1C"/>
    <w:multiLevelType w:val="hybridMultilevel"/>
    <w:tmpl w:val="F1A6F298"/>
    <w:lvl w:ilvl="0" w:tplc="40B0FA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6">
    <w:nsid w:val="7F053D4C"/>
    <w:multiLevelType w:val="hybridMultilevel"/>
    <w:tmpl w:val="D34A3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nsid w:val="7F2168F1"/>
    <w:multiLevelType w:val="hybridMultilevel"/>
    <w:tmpl w:val="70E21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4"/>
  </w:num>
  <w:num w:numId="2">
    <w:abstractNumId w:val="243"/>
  </w:num>
  <w:num w:numId="3">
    <w:abstractNumId w:val="2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0"/>
  </w:num>
  <w:num w:numId="15">
    <w:abstractNumId w:val="96"/>
  </w:num>
  <w:num w:numId="16">
    <w:abstractNumId w:val="196"/>
  </w:num>
  <w:num w:numId="17">
    <w:abstractNumId w:val="49"/>
  </w:num>
  <w:num w:numId="18">
    <w:abstractNumId w:val="312"/>
  </w:num>
  <w:num w:numId="19">
    <w:abstractNumId w:val="214"/>
  </w:num>
  <w:num w:numId="20">
    <w:abstractNumId w:val="64"/>
  </w:num>
  <w:num w:numId="21">
    <w:abstractNumId w:val="27"/>
  </w:num>
  <w:num w:numId="22">
    <w:abstractNumId w:val="61"/>
  </w:num>
  <w:num w:numId="23">
    <w:abstractNumId w:val="67"/>
  </w:num>
  <w:num w:numId="24">
    <w:abstractNumId w:val="22"/>
  </w:num>
  <w:num w:numId="25">
    <w:abstractNumId w:val="261"/>
  </w:num>
  <w:num w:numId="26">
    <w:abstractNumId w:val="223"/>
  </w:num>
  <w:num w:numId="27">
    <w:abstractNumId w:val="72"/>
  </w:num>
  <w:num w:numId="28">
    <w:abstractNumId w:val="297"/>
  </w:num>
  <w:num w:numId="29">
    <w:abstractNumId w:val="246"/>
  </w:num>
  <w:num w:numId="30">
    <w:abstractNumId w:val="55"/>
  </w:num>
  <w:num w:numId="31">
    <w:abstractNumId w:val="232"/>
  </w:num>
  <w:num w:numId="32">
    <w:abstractNumId w:val="11"/>
  </w:num>
  <w:num w:numId="33">
    <w:abstractNumId w:val="43"/>
  </w:num>
  <w:num w:numId="34">
    <w:abstractNumId w:val="182"/>
  </w:num>
  <w:num w:numId="35">
    <w:abstractNumId w:val="118"/>
  </w:num>
  <w:num w:numId="36">
    <w:abstractNumId w:val="105"/>
  </w:num>
  <w:num w:numId="37">
    <w:abstractNumId w:val="271"/>
  </w:num>
  <w:num w:numId="38">
    <w:abstractNumId w:val="205"/>
  </w:num>
  <w:num w:numId="39">
    <w:abstractNumId w:val="77"/>
  </w:num>
  <w:num w:numId="40">
    <w:abstractNumId w:val="237"/>
  </w:num>
  <w:num w:numId="41">
    <w:abstractNumId w:val="226"/>
  </w:num>
  <w:num w:numId="42">
    <w:abstractNumId w:val="86"/>
  </w:num>
  <w:num w:numId="43">
    <w:abstractNumId w:val="131"/>
  </w:num>
  <w:num w:numId="44">
    <w:abstractNumId w:val="126"/>
  </w:num>
  <w:num w:numId="45">
    <w:abstractNumId w:val="282"/>
  </w:num>
  <w:num w:numId="46">
    <w:abstractNumId w:val="153"/>
  </w:num>
  <w:num w:numId="47">
    <w:abstractNumId w:val="39"/>
  </w:num>
  <w:num w:numId="48">
    <w:abstractNumId w:val="149"/>
  </w:num>
  <w:num w:numId="49">
    <w:abstractNumId w:val="307"/>
  </w:num>
  <w:num w:numId="50">
    <w:abstractNumId w:val="254"/>
  </w:num>
  <w:num w:numId="51">
    <w:abstractNumId w:val="115"/>
  </w:num>
  <w:num w:numId="52">
    <w:abstractNumId w:val="211"/>
  </w:num>
  <w:num w:numId="53">
    <w:abstractNumId w:val="200"/>
  </w:num>
  <w:num w:numId="54">
    <w:abstractNumId w:val="242"/>
  </w:num>
  <w:num w:numId="55">
    <w:abstractNumId w:val="280"/>
  </w:num>
  <w:num w:numId="56">
    <w:abstractNumId w:val="40"/>
  </w:num>
  <w:num w:numId="57">
    <w:abstractNumId w:val="213"/>
  </w:num>
  <w:num w:numId="58">
    <w:abstractNumId w:val="327"/>
  </w:num>
  <w:num w:numId="59">
    <w:abstractNumId w:val="225"/>
  </w:num>
  <w:num w:numId="60">
    <w:abstractNumId w:val="138"/>
  </w:num>
  <w:num w:numId="61">
    <w:abstractNumId w:val="154"/>
  </w:num>
  <w:num w:numId="62">
    <w:abstractNumId w:val="256"/>
  </w:num>
  <w:num w:numId="63">
    <w:abstractNumId w:val="315"/>
  </w:num>
  <w:num w:numId="64">
    <w:abstractNumId w:val="94"/>
  </w:num>
  <w:num w:numId="65">
    <w:abstractNumId w:val="85"/>
  </w:num>
  <w:num w:numId="66">
    <w:abstractNumId w:val="47"/>
  </w:num>
  <w:num w:numId="67">
    <w:abstractNumId w:val="324"/>
  </w:num>
  <w:num w:numId="68">
    <w:abstractNumId w:val="73"/>
  </w:num>
  <w:num w:numId="69">
    <w:abstractNumId w:val="323"/>
  </w:num>
  <w:num w:numId="70">
    <w:abstractNumId w:val="221"/>
  </w:num>
  <w:num w:numId="71">
    <w:abstractNumId w:val="273"/>
  </w:num>
  <w:num w:numId="72">
    <w:abstractNumId w:val="112"/>
  </w:num>
  <w:num w:numId="73">
    <w:abstractNumId w:val="120"/>
  </w:num>
  <w:num w:numId="74">
    <w:abstractNumId w:val="60"/>
  </w:num>
  <w:num w:numId="75">
    <w:abstractNumId w:val="234"/>
  </w:num>
  <w:num w:numId="76">
    <w:abstractNumId w:val="238"/>
  </w:num>
  <w:num w:numId="77">
    <w:abstractNumId w:val="20"/>
  </w:num>
  <w:num w:numId="78">
    <w:abstractNumId w:val="142"/>
  </w:num>
  <w:num w:numId="79">
    <w:abstractNumId w:val="281"/>
  </w:num>
  <w:num w:numId="80">
    <w:abstractNumId w:val="135"/>
  </w:num>
  <w:num w:numId="81">
    <w:abstractNumId w:val="259"/>
  </w:num>
  <w:num w:numId="82">
    <w:abstractNumId w:val="139"/>
  </w:num>
  <w:num w:numId="83">
    <w:abstractNumId w:val="92"/>
  </w:num>
  <w:num w:numId="84">
    <w:abstractNumId w:val="218"/>
  </w:num>
  <w:num w:numId="85">
    <w:abstractNumId w:val="26"/>
  </w:num>
  <w:num w:numId="86">
    <w:abstractNumId w:val="325"/>
  </w:num>
  <w:num w:numId="87">
    <w:abstractNumId w:val="18"/>
  </w:num>
  <w:num w:numId="88">
    <w:abstractNumId w:val="195"/>
  </w:num>
  <w:num w:numId="89">
    <w:abstractNumId w:val="144"/>
  </w:num>
  <w:num w:numId="90">
    <w:abstractNumId w:val="202"/>
  </w:num>
  <w:num w:numId="91">
    <w:abstractNumId w:val="272"/>
  </w:num>
  <w:num w:numId="92">
    <w:abstractNumId w:val="290"/>
  </w:num>
  <w:num w:numId="93">
    <w:abstractNumId w:val="201"/>
  </w:num>
  <w:num w:numId="94">
    <w:abstractNumId w:val="233"/>
  </w:num>
  <w:num w:numId="95">
    <w:abstractNumId w:val="147"/>
  </w:num>
  <w:num w:numId="96">
    <w:abstractNumId w:val="203"/>
  </w:num>
  <w:num w:numId="97">
    <w:abstractNumId w:val="194"/>
  </w:num>
  <w:num w:numId="98">
    <w:abstractNumId w:val="236"/>
  </w:num>
  <w:num w:numId="99">
    <w:abstractNumId w:val="299"/>
  </w:num>
  <w:num w:numId="100">
    <w:abstractNumId w:val="21"/>
  </w:num>
  <w:num w:numId="101">
    <w:abstractNumId w:val="295"/>
  </w:num>
  <w:num w:numId="102">
    <w:abstractNumId w:val="104"/>
  </w:num>
  <w:num w:numId="103">
    <w:abstractNumId w:val="267"/>
  </w:num>
  <w:num w:numId="104">
    <w:abstractNumId w:val="209"/>
  </w:num>
  <w:num w:numId="105">
    <w:abstractNumId w:val="165"/>
  </w:num>
  <w:num w:numId="106">
    <w:abstractNumId w:val="50"/>
  </w:num>
  <w:num w:numId="107">
    <w:abstractNumId w:val="129"/>
  </w:num>
  <w:num w:numId="108">
    <w:abstractNumId w:val="140"/>
  </w:num>
  <w:num w:numId="109">
    <w:abstractNumId w:val="175"/>
  </w:num>
  <w:num w:numId="110">
    <w:abstractNumId w:val="103"/>
  </w:num>
  <w:num w:numId="111">
    <w:abstractNumId w:val="235"/>
  </w:num>
  <w:num w:numId="112">
    <w:abstractNumId w:val="160"/>
  </w:num>
  <w:num w:numId="113">
    <w:abstractNumId w:val="62"/>
  </w:num>
  <w:num w:numId="114">
    <w:abstractNumId w:val="216"/>
  </w:num>
  <w:num w:numId="115">
    <w:abstractNumId w:val="31"/>
  </w:num>
  <w:num w:numId="116">
    <w:abstractNumId w:val="13"/>
  </w:num>
  <w:num w:numId="117">
    <w:abstractNumId w:val="269"/>
  </w:num>
  <w:num w:numId="118">
    <w:abstractNumId w:val="100"/>
  </w:num>
  <w:num w:numId="119">
    <w:abstractNumId w:val="84"/>
  </w:num>
  <w:num w:numId="120">
    <w:abstractNumId w:val="291"/>
  </w:num>
  <w:num w:numId="121">
    <w:abstractNumId w:val="16"/>
  </w:num>
  <w:num w:numId="122">
    <w:abstractNumId w:val="253"/>
  </w:num>
  <w:num w:numId="123">
    <w:abstractNumId w:val="46"/>
  </w:num>
  <w:num w:numId="124">
    <w:abstractNumId w:val="222"/>
  </w:num>
  <w:num w:numId="125">
    <w:abstractNumId w:val="215"/>
  </w:num>
  <w:num w:numId="126">
    <w:abstractNumId w:val="178"/>
  </w:num>
  <w:num w:numId="127">
    <w:abstractNumId w:val="134"/>
  </w:num>
  <w:num w:numId="128">
    <w:abstractNumId w:val="298"/>
  </w:num>
  <w:num w:numId="129">
    <w:abstractNumId w:val="74"/>
  </w:num>
  <w:num w:numId="130">
    <w:abstractNumId w:val="51"/>
  </w:num>
  <w:num w:numId="131">
    <w:abstractNumId w:val="45"/>
  </w:num>
  <w:num w:numId="132">
    <w:abstractNumId w:val="93"/>
  </w:num>
  <w:num w:numId="133">
    <w:abstractNumId w:val="250"/>
  </w:num>
  <w:num w:numId="134">
    <w:abstractNumId w:val="173"/>
  </w:num>
  <w:num w:numId="135">
    <w:abstractNumId w:val="19"/>
  </w:num>
  <w:num w:numId="136">
    <w:abstractNumId w:val="296"/>
  </w:num>
  <w:num w:numId="137">
    <w:abstractNumId w:val="293"/>
  </w:num>
  <w:num w:numId="138">
    <w:abstractNumId w:val="300"/>
  </w:num>
  <w:num w:numId="139">
    <w:abstractNumId w:val="206"/>
  </w:num>
  <w:num w:numId="140">
    <w:abstractNumId w:val="210"/>
  </w:num>
  <w:num w:numId="141">
    <w:abstractNumId w:val="34"/>
  </w:num>
  <w:num w:numId="142">
    <w:abstractNumId w:val="276"/>
  </w:num>
  <w:num w:numId="143">
    <w:abstractNumId w:val="283"/>
  </w:num>
  <w:num w:numId="144">
    <w:abstractNumId w:val="294"/>
  </w:num>
  <w:num w:numId="145">
    <w:abstractNumId w:val="184"/>
  </w:num>
  <w:num w:numId="146">
    <w:abstractNumId w:val="110"/>
  </w:num>
  <w:num w:numId="147">
    <w:abstractNumId w:val="161"/>
  </w:num>
  <w:num w:numId="148">
    <w:abstractNumId w:val="230"/>
  </w:num>
  <w:num w:numId="149">
    <w:abstractNumId w:val="262"/>
  </w:num>
  <w:num w:numId="150">
    <w:abstractNumId w:val="284"/>
  </w:num>
  <w:num w:numId="151">
    <w:abstractNumId w:val="125"/>
  </w:num>
  <w:num w:numId="152">
    <w:abstractNumId w:val="88"/>
  </w:num>
  <w:num w:numId="153">
    <w:abstractNumId w:val="89"/>
  </w:num>
  <w:num w:numId="154">
    <w:abstractNumId w:val="204"/>
  </w:num>
  <w:num w:numId="155">
    <w:abstractNumId w:val="41"/>
  </w:num>
  <w:num w:numId="156">
    <w:abstractNumId w:val="53"/>
  </w:num>
  <w:num w:numId="157">
    <w:abstractNumId w:val="57"/>
  </w:num>
  <w:num w:numId="158">
    <w:abstractNumId w:val="95"/>
  </w:num>
  <w:num w:numId="159">
    <w:abstractNumId w:val="145"/>
  </w:num>
  <w:num w:numId="160">
    <w:abstractNumId w:val="35"/>
  </w:num>
  <w:num w:numId="161">
    <w:abstractNumId w:val="189"/>
  </w:num>
  <w:num w:numId="162">
    <w:abstractNumId w:val="155"/>
  </w:num>
  <w:num w:numId="163">
    <w:abstractNumId w:val="108"/>
  </w:num>
  <w:num w:numId="164">
    <w:abstractNumId w:val="303"/>
  </w:num>
  <w:num w:numId="165">
    <w:abstractNumId w:val="90"/>
  </w:num>
  <w:num w:numId="166">
    <w:abstractNumId w:val="229"/>
  </w:num>
  <w:num w:numId="167">
    <w:abstractNumId w:val="37"/>
  </w:num>
  <w:num w:numId="168">
    <w:abstractNumId w:val="227"/>
  </w:num>
  <w:num w:numId="169">
    <w:abstractNumId w:val="166"/>
  </w:num>
  <w:num w:numId="170">
    <w:abstractNumId w:val="12"/>
  </w:num>
  <w:num w:numId="171">
    <w:abstractNumId w:val="136"/>
  </w:num>
  <w:num w:numId="172">
    <w:abstractNumId w:val="168"/>
  </w:num>
  <w:num w:numId="173">
    <w:abstractNumId w:val="36"/>
  </w:num>
  <w:num w:numId="174">
    <w:abstractNumId w:val="248"/>
  </w:num>
  <w:num w:numId="175">
    <w:abstractNumId w:val="286"/>
  </w:num>
  <w:num w:numId="176">
    <w:abstractNumId w:val="66"/>
  </w:num>
  <w:num w:numId="177">
    <w:abstractNumId w:val="29"/>
  </w:num>
  <w:num w:numId="178">
    <w:abstractNumId w:val="170"/>
  </w:num>
  <w:num w:numId="179">
    <w:abstractNumId w:val="99"/>
  </w:num>
  <w:num w:numId="180">
    <w:abstractNumId w:val="24"/>
  </w:num>
  <w:num w:numId="181">
    <w:abstractNumId w:val="326"/>
  </w:num>
  <w:num w:numId="182">
    <w:abstractNumId w:val="279"/>
  </w:num>
  <w:num w:numId="183">
    <w:abstractNumId w:val="188"/>
  </w:num>
  <w:num w:numId="184">
    <w:abstractNumId w:val="106"/>
  </w:num>
  <w:num w:numId="185">
    <w:abstractNumId w:val="179"/>
  </w:num>
  <w:num w:numId="186">
    <w:abstractNumId w:val="157"/>
  </w:num>
  <w:num w:numId="187">
    <w:abstractNumId w:val="304"/>
  </w:num>
  <w:num w:numId="188">
    <w:abstractNumId w:val="146"/>
  </w:num>
  <w:num w:numId="189">
    <w:abstractNumId w:val="130"/>
  </w:num>
  <w:num w:numId="190">
    <w:abstractNumId w:val="33"/>
  </w:num>
  <w:num w:numId="191">
    <w:abstractNumId w:val="316"/>
  </w:num>
  <w:num w:numId="192">
    <w:abstractNumId w:val="277"/>
  </w:num>
  <w:num w:numId="193">
    <w:abstractNumId w:val="107"/>
  </w:num>
  <w:num w:numId="194">
    <w:abstractNumId w:val="69"/>
  </w:num>
  <w:num w:numId="195">
    <w:abstractNumId w:val="263"/>
  </w:num>
  <w:num w:numId="196">
    <w:abstractNumId w:val="169"/>
  </w:num>
  <w:num w:numId="197">
    <w:abstractNumId w:val="38"/>
  </w:num>
  <w:num w:numId="198">
    <w:abstractNumId w:val="87"/>
  </w:num>
  <w:num w:numId="199">
    <w:abstractNumId w:val="274"/>
  </w:num>
  <w:num w:numId="200">
    <w:abstractNumId w:val="121"/>
  </w:num>
  <w:num w:numId="201">
    <w:abstractNumId w:val="313"/>
  </w:num>
  <w:num w:numId="202">
    <w:abstractNumId w:val="239"/>
  </w:num>
  <w:num w:numId="203">
    <w:abstractNumId w:val="71"/>
  </w:num>
  <w:num w:numId="204">
    <w:abstractNumId w:val="252"/>
  </w:num>
  <w:num w:numId="205">
    <w:abstractNumId w:val="310"/>
  </w:num>
  <w:num w:numId="206">
    <w:abstractNumId w:val="159"/>
  </w:num>
  <w:num w:numId="207">
    <w:abstractNumId w:val="162"/>
  </w:num>
  <w:num w:numId="208">
    <w:abstractNumId w:val="76"/>
  </w:num>
  <w:num w:numId="209">
    <w:abstractNumId w:val="317"/>
  </w:num>
  <w:num w:numId="210">
    <w:abstractNumId w:val="102"/>
  </w:num>
  <w:num w:numId="211">
    <w:abstractNumId w:val="143"/>
  </w:num>
  <w:num w:numId="212">
    <w:abstractNumId w:val="177"/>
  </w:num>
  <w:num w:numId="213">
    <w:abstractNumId w:val="79"/>
  </w:num>
  <w:num w:numId="214">
    <w:abstractNumId w:val="70"/>
  </w:num>
  <w:num w:numId="215">
    <w:abstractNumId w:val="132"/>
  </w:num>
  <w:num w:numId="216">
    <w:abstractNumId w:val="308"/>
  </w:num>
  <w:num w:numId="217">
    <w:abstractNumId w:val="65"/>
  </w:num>
  <w:num w:numId="218">
    <w:abstractNumId w:val="151"/>
  </w:num>
  <w:num w:numId="219">
    <w:abstractNumId w:val="245"/>
  </w:num>
  <w:num w:numId="220">
    <w:abstractNumId w:val="231"/>
  </w:num>
  <w:num w:numId="221">
    <w:abstractNumId w:val="32"/>
  </w:num>
  <w:num w:numId="222">
    <w:abstractNumId w:val="199"/>
  </w:num>
  <w:num w:numId="223">
    <w:abstractNumId w:val="270"/>
  </w:num>
  <w:num w:numId="224">
    <w:abstractNumId w:val="197"/>
  </w:num>
  <w:num w:numId="225">
    <w:abstractNumId w:val="292"/>
  </w:num>
  <w:num w:numId="226">
    <w:abstractNumId w:val="183"/>
  </w:num>
  <w:num w:numId="227">
    <w:abstractNumId w:val="119"/>
  </w:num>
  <w:num w:numId="228">
    <w:abstractNumId w:val="54"/>
  </w:num>
  <w:num w:numId="229">
    <w:abstractNumId w:val="287"/>
  </w:num>
  <w:num w:numId="230">
    <w:abstractNumId w:val="208"/>
  </w:num>
  <w:num w:numId="231">
    <w:abstractNumId w:val="224"/>
  </w:num>
  <w:num w:numId="232">
    <w:abstractNumId w:val="240"/>
  </w:num>
  <w:num w:numId="233">
    <w:abstractNumId w:val="141"/>
  </w:num>
  <w:num w:numId="234">
    <w:abstractNumId w:val="301"/>
  </w:num>
  <w:num w:numId="235">
    <w:abstractNumId w:val="109"/>
  </w:num>
  <w:num w:numId="236">
    <w:abstractNumId w:val="187"/>
  </w:num>
  <w:num w:numId="237">
    <w:abstractNumId w:val="133"/>
  </w:num>
  <w:num w:numId="238">
    <w:abstractNumId w:val="186"/>
  </w:num>
  <w:num w:numId="239">
    <w:abstractNumId w:val="158"/>
  </w:num>
  <w:num w:numId="240">
    <w:abstractNumId w:val="247"/>
  </w:num>
  <w:num w:numId="241">
    <w:abstractNumId w:val="207"/>
  </w:num>
  <w:num w:numId="242">
    <w:abstractNumId w:val="150"/>
  </w:num>
  <w:num w:numId="243">
    <w:abstractNumId w:val="123"/>
  </w:num>
  <w:num w:numId="244">
    <w:abstractNumId w:val="320"/>
  </w:num>
  <w:num w:numId="245">
    <w:abstractNumId w:val="212"/>
  </w:num>
  <w:num w:numId="246">
    <w:abstractNumId w:val="268"/>
  </w:num>
  <w:num w:numId="247">
    <w:abstractNumId w:val="288"/>
  </w:num>
  <w:num w:numId="248">
    <w:abstractNumId w:val="311"/>
  </w:num>
  <w:num w:numId="249">
    <w:abstractNumId w:val="193"/>
  </w:num>
  <w:num w:numId="250">
    <w:abstractNumId w:val="81"/>
  </w:num>
  <w:num w:numId="251">
    <w:abstractNumId w:val="167"/>
  </w:num>
  <w:num w:numId="252">
    <w:abstractNumId w:val="306"/>
  </w:num>
  <w:num w:numId="253">
    <w:abstractNumId w:val="111"/>
  </w:num>
  <w:num w:numId="254">
    <w:abstractNumId w:val="97"/>
  </w:num>
  <w:num w:numId="255">
    <w:abstractNumId w:val="319"/>
  </w:num>
  <w:num w:numId="256">
    <w:abstractNumId w:val="80"/>
  </w:num>
  <w:num w:numId="257">
    <w:abstractNumId w:val="68"/>
  </w:num>
  <w:num w:numId="258">
    <w:abstractNumId w:val="260"/>
  </w:num>
  <w:num w:numId="259">
    <w:abstractNumId w:val="91"/>
  </w:num>
  <w:num w:numId="260">
    <w:abstractNumId w:val="10"/>
  </w:num>
  <w:num w:numId="261">
    <w:abstractNumId w:val="198"/>
  </w:num>
  <w:num w:numId="262">
    <w:abstractNumId w:val="17"/>
  </w:num>
  <w:num w:numId="263">
    <w:abstractNumId w:val="127"/>
  </w:num>
  <w:num w:numId="264">
    <w:abstractNumId w:val="309"/>
  </w:num>
  <w:num w:numId="265">
    <w:abstractNumId w:val="192"/>
  </w:num>
  <w:num w:numId="266">
    <w:abstractNumId w:val="48"/>
  </w:num>
  <w:num w:numId="267">
    <w:abstractNumId w:val="52"/>
  </w:num>
  <w:num w:numId="268">
    <w:abstractNumId w:val="23"/>
  </w:num>
  <w:num w:numId="269">
    <w:abstractNumId w:val="172"/>
  </w:num>
  <w:num w:numId="270">
    <w:abstractNumId w:val="44"/>
  </w:num>
  <w:num w:numId="271">
    <w:abstractNumId w:val="30"/>
  </w:num>
  <w:num w:numId="272">
    <w:abstractNumId w:val="217"/>
  </w:num>
  <w:num w:numId="273">
    <w:abstractNumId w:val="63"/>
  </w:num>
  <w:num w:numId="274">
    <w:abstractNumId w:val="83"/>
  </w:num>
  <w:num w:numId="275">
    <w:abstractNumId w:val="249"/>
  </w:num>
  <w:num w:numId="276">
    <w:abstractNumId w:val="75"/>
  </w:num>
  <w:num w:numId="277">
    <w:abstractNumId w:val="15"/>
  </w:num>
  <w:num w:numId="278">
    <w:abstractNumId w:val="265"/>
  </w:num>
  <w:num w:numId="279">
    <w:abstractNumId w:val="78"/>
  </w:num>
  <w:num w:numId="280">
    <w:abstractNumId w:val="117"/>
  </w:num>
  <w:num w:numId="281">
    <w:abstractNumId w:val="257"/>
  </w:num>
  <w:num w:numId="282">
    <w:abstractNumId w:val="275"/>
  </w:num>
  <w:num w:numId="283">
    <w:abstractNumId w:val="174"/>
  </w:num>
  <w:num w:numId="284">
    <w:abstractNumId w:val="128"/>
  </w:num>
  <w:num w:numId="285">
    <w:abstractNumId w:val="321"/>
  </w:num>
  <w:num w:numId="286">
    <w:abstractNumId w:val="156"/>
  </w:num>
  <w:num w:numId="287">
    <w:abstractNumId w:val="266"/>
  </w:num>
  <w:num w:numId="288">
    <w:abstractNumId w:val="241"/>
  </w:num>
  <w:num w:numId="289">
    <w:abstractNumId w:val="171"/>
  </w:num>
  <w:num w:numId="290">
    <w:abstractNumId w:val="180"/>
  </w:num>
  <w:num w:numId="291">
    <w:abstractNumId w:val="152"/>
  </w:num>
  <w:num w:numId="292">
    <w:abstractNumId w:val="113"/>
  </w:num>
  <w:num w:numId="293">
    <w:abstractNumId w:val="58"/>
  </w:num>
  <w:num w:numId="294">
    <w:abstractNumId w:val="191"/>
  </w:num>
  <w:num w:numId="295">
    <w:abstractNumId w:val="42"/>
  </w:num>
  <w:num w:numId="296">
    <w:abstractNumId w:val="258"/>
  </w:num>
  <w:num w:numId="297">
    <w:abstractNumId w:val="163"/>
  </w:num>
  <w:num w:numId="298">
    <w:abstractNumId w:val="185"/>
  </w:num>
  <w:num w:numId="299">
    <w:abstractNumId w:val="98"/>
  </w:num>
  <w:num w:numId="300">
    <w:abstractNumId w:val="28"/>
  </w:num>
  <w:num w:numId="301">
    <w:abstractNumId w:val="322"/>
  </w:num>
  <w:num w:numId="302">
    <w:abstractNumId w:val="251"/>
  </w:num>
  <w:num w:numId="303">
    <w:abstractNumId w:val="137"/>
  </w:num>
  <w:num w:numId="304">
    <w:abstractNumId w:val="285"/>
  </w:num>
  <w:num w:numId="305">
    <w:abstractNumId w:val="302"/>
  </w:num>
  <w:num w:numId="306">
    <w:abstractNumId w:val="122"/>
  </w:num>
  <w:num w:numId="307">
    <w:abstractNumId w:val="164"/>
  </w:num>
  <w:num w:numId="308">
    <w:abstractNumId w:val="59"/>
  </w:num>
  <w:num w:numId="309">
    <w:abstractNumId w:val="82"/>
  </w:num>
  <w:num w:numId="310">
    <w:abstractNumId w:val="176"/>
  </w:num>
  <w:num w:numId="311">
    <w:abstractNumId w:val="116"/>
  </w:num>
  <w:num w:numId="312">
    <w:abstractNumId w:val="219"/>
  </w:num>
  <w:num w:numId="313">
    <w:abstractNumId w:val="114"/>
  </w:num>
  <w:num w:numId="314">
    <w:abstractNumId w:val="318"/>
  </w:num>
  <w:num w:numId="315">
    <w:abstractNumId w:val="244"/>
  </w:num>
  <w:num w:numId="316">
    <w:abstractNumId w:val="101"/>
  </w:num>
  <w:num w:numId="317">
    <w:abstractNumId w:val="264"/>
  </w:num>
  <w:num w:numId="318">
    <w:abstractNumId w:val="124"/>
  </w:num>
  <w:num w:numId="319">
    <w:abstractNumId w:val="14"/>
  </w:num>
  <w:num w:numId="320">
    <w:abstractNumId w:val="56"/>
  </w:num>
  <w:num w:numId="321">
    <w:abstractNumId w:val="289"/>
  </w:num>
  <w:num w:numId="322">
    <w:abstractNumId w:val="228"/>
  </w:num>
  <w:num w:numId="323">
    <w:abstractNumId w:val="278"/>
  </w:num>
  <w:num w:numId="324">
    <w:abstractNumId w:val="220"/>
  </w:num>
  <w:num w:numId="325">
    <w:abstractNumId w:val="305"/>
  </w:num>
  <w:num w:numId="326">
    <w:abstractNumId w:val="148"/>
  </w:num>
  <w:num w:numId="327">
    <w:abstractNumId w:val="181"/>
  </w:num>
  <w:num w:numId="328">
    <w:abstractNumId w:val="255"/>
  </w:num>
  <w:numIdMacAtCleanup w:val="3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5004"/>
  <w:doNotTrackFormatting/>
  <w:defaultTabStop w:val="720"/>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176303"/>
    <w:rsid w:val="00003691"/>
    <w:rsid w:val="0000421E"/>
    <w:rsid w:val="00005146"/>
    <w:rsid w:val="0000753D"/>
    <w:rsid w:val="00011CF7"/>
    <w:rsid w:val="00011FB6"/>
    <w:rsid w:val="00012DB9"/>
    <w:rsid w:val="00013FDF"/>
    <w:rsid w:val="00014845"/>
    <w:rsid w:val="0001585C"/>
    <w:rsid w:val="00017A09"/>
    <w:rsid w:val="00021F85"/>
    <w:rsid w:val="00022692"/>
    <w:rsid w:val="00022879"/>
    <w:rsid w:val="000306F1"/>
    <w:rsid w:val="00030D2F"/>
    <w:rsid w:val="00031F05"/>
    <w:rsid w:val="0003281D"/>
    <w:rsid w:val="000329AF"/>
    <w:rsid w:val="00033611"/>
    <w:rsid w:val="00034C05"/>
    <w:rsid w:val="000352FE"/>
    <w:rsid w:val="000353D3"/>
    <w:rsid w:val="0003619C"/>
    <w:rsid w:val="00040A84"/>
    <w:rsid w:val="000425B3"/>
    <w:rsid w:val="0004445A"/>
    <w:rsid w:val="000453DB"/>
    <w:rsid w:val="00045F0B"/>
    <w:rsid w:val="00045F55"/>
    <w:rsid w:val="00046081"/>
    <w:rsid w:val="00047998"/>
    <w:rsid w:val="0005017D"/>
    <w:rsid w:val="00052981"/>
    <w:rsid w:val="000537C4"/>
    <w:rsid w:val="000566E4"/>
    <w:rsid w:val="00056BA8"/>
    <w:rsid w:val="00057C19"/>
    <w:rsid w:val="00061339"/>
    <w:rsid w:val="0006156A"/>
    <w:rsid w:val="000633FD"/>
    <w:rsid w:val="00063430"/>
    <w:rsid w:val="000655CE"/>
    <w:rsid w:val="00067F5C"/>
    <w:rsid w:val="00070459"/>
    <w:rsid w:val="00072BB9"/>
    <w:rsid w:val="00072ECF"/>
    <w:rsid w:val="00073242"/>
    <w:rsid w:val="0007373F"/>
    <w:rsid w:val="00074C19"/>
    <w:rsid w:val="000764D6"/>
    <w:rsid w:val="00077C4F"/>
    <w:rsid w:val="00081AD9"/>
    <w:rsid w:val="0008358B"/>
    <w:rsid w:val="00087A72"/>
    <w:rsid w:val="00090EAA"/>
    <w:rsid w:val="000953BA"/>
    <w:rsid w:val="00095F0B"/>
    <w:rsid w:val="00096264"/>
    <w:rsid w:val="00096777"/>
    <w:rsid w:val="00096797"/>
    <w:rsid w:val="000973C3"/>
    <w:rsid w:val="000A2923"/>
    <w:rsid w:val="000A332D"/>
    <w:rsid w:val="000A50AE"/>
    <w:rsid w:val="000A641E"/>
    <w:rsid w:val="000A6B70"/>
    <w:rsid w:val="000B1C17"/>
    <w:rsid w:val="000B3089"/>
    <w:rsid w:val="000B5710"/>
    <w:rsid w:val="000B58D4"/>
    <w:rsid w:val="000B7E50"/>
    <w:rsid w:val="000C1B1A"/>
    <w:rsid w:val="000C3419"/>
    <w:rsid w:val="000C360E"/>
    <w:rsid w:val="000C4509"/>
    <w:rsid w:val="000C4752"/>
    <w:rsid w:val="000C4E62"/>
    <w:rsid w:val="000D05EA"/>
    <w:rsid w:val="000D0BF9"/>
    <w:rsid w:val="000D24A8"/>
    <w:rsid w:val="000D44FE"/>
    <w:rsid w:val="000D4A42"/>
    <w:rsid w:val="000D72B8"/>
    <w:rsid w:val="000D7F8F"/>
    <w:rsid w:val="000E0C11"/>
    <w:rsid w:val="000E12FD"/>
    <w:rsid w:val="000E182D"/>
    <w:rsid w:val="000E3AF1"/>
    <w:rsid w:val="000E5B50"/>
    <w:rsid w:val="000E5B9B"/>
    <w:rsid w:val="000E5E74"/>
    <w:rsid w:val="000E7E3A"/>
    <w:rsid w:val="000F1F3A"/>
    <w:rsid w:val="000F3E76"/>
    <w:rsid w:val="000F4062"/>
    <w:rsid w:val="000F4289"/>
    <w:rsid w:val="000F42A8"/>
    <w:rsid w:val="000F787C"/>
    <w:rsid w:val="000F79C3"/>
    <w:rsid w:val="00101C98"/>
    <w:rsid w:val="00102103"/>
    <w:rsid w:val="00102301"/>
    <w:rsid w:val="00103A6A"/>
    <w:rsid w:val="00103C63"/>
    <w:rsid w:val="001069A7"/>
    <w:rsid w:val="00111211"/>
    <w:rsid w:val="00116AF7"/>
    <w:rsid w:val="00117AEA"/>
    <w:rsid w:val="001204A1"/>
    <w:rsid w:val="001243B6"/>
    <w:rsid w:val="00125164"/>
    <w:rsid w:val="001254D5"/>
    <w:rsid w:val="00127040"/>
    <w:rsid w:val="001349E9"/>
    <w:rsid w:val="00136878"/>
    <w:rsid w:val="00137CDF"/>
    <w:rsid w:val="00140595"/>
    <w:rsid w:val="00141517"/>
    <w:rsid w:val="00146328"/>
    <w:rsid w:val="00147315"/>
    <w:rsid w:val="00152E62"/>
    <w:rsid w:val="0015329A"/>
    <w:rsid w:val="001563D3"/>
    <w:rsid w:val="0015679C"/>
    <w:rsid w:val="00161E2C"/>
    <w:rsid w:val="00161F53"/>
    <w:rsid w:val="00162841"/>
    <w:rsid w:val="001630F3"/>
    <w:rsid w:val="0016331B"/>
    <w:rsid w:val="00164860"/>
    <w:rsid w:val="00165460"/>
    <w:rsid w:val="001673BD"/>
    <w:rsid w:val="00170875"/>
    <w:rsid w:val="00173808"/>
    <w:rsid w:val="00176146"/>
    <w:rsid w:val="00176303"/>
    <w:rsid w:val="00176324"/>
    <w:rsid w:val="0017680C"/>
    <w:rsid w:val="00176A43"/>
    <w:rsid w:val="00180EA3"/>
    <w:rsid w:val="001815DF"/>
    <w:rsid w:val="001831C9"/>
    <w:rsid w:val="00183BD7"/>
    <w:rsid w:val="00185AB1"/>
    <w:rsid w:val="00186068"/>
    <w:rsid w:val="00186FD6"/>
    <w:rsid w:val="0018720F"/>
    <w:rsid w:val="00190058"/>
    <w:rsid w:val="00192DF5"/>
    <w:rsid w:val="00193E5C"/>
    <w:rsid w:val="00195448"/>
    <w:rsid w:val="00197ADC"/>
    <w:rsid w:val="001A143E"/>
    <w:rsid w:val="001A752C"/>
    <w:rsid w:val="001A7CB8"/>
    <w:rsid w:val="001B104C"/>
    <w:rsid w:val="001B4089"/>
    <w:rsid w:val="001B5D20"/>
    <w:rsid w:val="001B65F0"/>
    <w:rsid w:val="001B7459"/>
    <w:rsid w:val="001B7A83"/>
    <w:rsid w:val="001C47C6"/>
    <w:rsid w:val="001C5163"/>
    <w:rsid w:val="001C70A5"/>
    <w:rsid w:val="001D0246"/>
    <w:rsid w:val="001D2CA0"/>
    <w:rsid w:val="001D2F2B"/>
    <w:rsid w:val="001D6D4A"/>
    <w:rsid w:val="001D77B1"/>
    <w:rsid w:val="001E2144"/>
    <w:rsid w:val="001E4AB6"/>
    <w:rsid w:val="001E5EAE"/>
    <w:rsid w:val="001E6C78"/>
    <w:rsid w:val="001F13DA"/>
    <w:rsid w:val="001F2A4E"/>
    <w:rsid w:val="001F2EC4"/>
    <w:rsid w:val="001F3252"/>
    <w:rsid w:val="001F3380"/>
    <w:rsid w:val="001F6206"/>
    <w:rsid w:val="001F7345"/>
    <w:rsid w:val="001F77CC"/>
    <w:rsid w:val="002008B3"/>
    <w:rsid w:val="002010B2"/>
    <w:rsid w:val="0020161E"/>
    <w:rsid w:val="00204815"/>
    <w:rsid w:val="00205CB3"/>
    <w:rsid w:val="00206D01"/>
    <w:rsid w:val="00210A28"/>
    <w:rsid w:val="00210CD2"/>
    <w:rsid w:val="00211554"/>
    <w:rsid w:val="002130D1"/>
    <w:rsid w:val="002143BA"/>
    <w:rsid w:val="0021605F"/>
    <w:rsid w:val="002204D4"/>
    <w:rsid w:val="00222D97"/>
    <w:rsid w:val="00222ED4"/>
    <w:rsid w:val="002234FD"/>
    <w:rsid w:val="00226E9B"/>
    <w:rsid w:val="00227FD6"/>
    <w:rsid w:val="0023017D"/>
    <w:rsid w:val="00233AC7"/>
    <w:rsid w:val="0023599F"/>
    <w:rsid w:val="002370C5"/>
    <w:rsid w:val="0024072C"/>
    <w:rsid w:val="00241CEE"/>
    <w:rsid w:val="002425F2"/>
    <w:rsid w:val="002426C5"/>
    <w:rsid w:val="0024496D"/>
    <w:rsid w:val="0024520E"/>
    <w:rsid w:val="00250FBF"/>
    <w:rsid w:val="002528EB"/>
    <w:rsid w:val="00252B9C"/>
    <w:rsid w:val="00253480"/>
    <w:rsid w:val="0025567C"/>
    <w:rsid w:val="00257064"/>
    <w:rsid w:val="00260116"/>
    <w:rsid w:val="002601DB"/>
    <w:rsid w:val="002617B9"/>
    <w:rsid w:val="0026180B"/>
    <w:rsid w:val="0026255D"/>
    <w:rsid w:val="00264678"/>
    <w:rsid w:val="00265812"/>
    <w:rsid w:val="00265BF4"/>
    <w:rsid w:val="00266B2D"/>
    <w:rsid w:val="002732C1"/>
    <w:rsid w:val="00273C96"/>
    <w:rsid w:val="0027477D"/>
    <w:rsid w:val="00280FB7"/>
    <w:rsid w:val="00283A1E"/>
    <w:rsid w:val="00287541"/>
    <w:rsid w:val="00290A7E"/>
    <w:rsid w:val="00291642"/>
    <w:rsid w:val="002927A9"/>
    <w:rsid w:val="002932D9"/>
    <w:rsid w:val="00294620"/>
    <w:rsid w:val="00294B27"/>
    <w:rsid w:val="002A329A"/>
    <w:rsid w:val="002A43DF"/>
    <w:rsid w:val="002A6D91"/>
    <w:rsid w:val="002A72E3"/>
    <w:rsid w:val="002A779A"/>
    <w:rsid w:val="002B432E"/>
    <w:rsid w:val="002B538A"/>
    <w:rsid w:val="002C0873"/>
    <w:rsid w:val="002C222B"/>
    <w:rsid w:val="002C2E67"/>
    <w:rsid w:val="002C38AD"/>
    <w:rsid w:val="002C64C8"/>
    <w:rsid w:val="002C7E54"/>
    <w:rsid w:val="002C7F19"/>
    <w:rsid w:val="002D0037"/>
    <w:rsid w:val="002D005D"/>
    <w:rsid w:val="002D3920"/>
    <w:rsid w:val="002D4629"/>
    <w:rsid w:val="002D4F92"/>
    <w:rsid w:val="002D50D5"/>
    <w:rsid w:val="002D73E6"/>
    <w:rsid w:val="002D7476"/>
    <w:rsid w:val="002D7949"/>
    <w:rsid w:val="002D7F5D"/>
    <w:rsid w:val="002E1921"/>
    <w:rsid w:val="002E2516"/>
    <w:rsid w:val="002E29BC"/>
    <w:rsid w:val="002E362E"/>
    <w:rsid w:val="002E5568"/>
    <w:rsid w:val="002E7909"/>
    <w:rsid w:val="002E7F3E"/>
    <w:rsid w:val="002F01B0"/>
    <w:rsid w:val="002F060B"/>
    <w:rsid w:val="002F750E"/>
    <w:rsid w:val="002F79EE"/>
    <w:rsid w:val="003014D7"/>
    <w:rsid w:val="00301846"/>
    <w:rsid w:val="00302B29"/>
    <w:rsid w:val="00303370"/>
    <w:rsid w:val="00303E3C"/>
    <w:rsid w:val="003042BF"/>
    <w:rsid w:val="00305DF4"/>
    <w:rsid w:val="003063E1"/>
    <w:rsid w:val="00306587"/>
    <w:rsid w:val="00307539"/>
    <w:rsid w:val="00310F02"/>
    <w:rsid w:val="00310FD7"/>
    <w:rsid w:val="003110D4"/>
    <w:rsid w:val="0031142C"/>
    <w:rsid w:val="00311728"/>
    <w:rsid w:val="00312C15"/>
    <w:rsid w:val="00312E93"/>
    <w:rsid w:val="00315C2E"/>
    <w:rsid w:val="00315EAB"/>
    <w:rsid w:val="003162A2"/>
    <w:rsid w:val="003178B3"/>
    <w:rsid w:val="00321E51"/>
    <w:rsid w:val="00322B9A"/>
    <w:rsid w:val="00323DBD"/>
    <w:rsid w:val="00327730"/>
    <w:rsid w:val="00327F46"/>
    <w:rsid w:val="00330790"/>
    <w:rsid w:val="003314B9"/>
    <w:rsid w:val="00331B7D"/>
    <w:rsid w:val="00332821"/>
    <w:rsid w:val="00332A14"/>
    <w:rsid w:val="00333C2D"/>
    <w:rsid w:val="00334422"/>
    <w:rsid w:val="00334B2C"/>
    <w:rsid w:val="00334B7E"/>
    <w:rsid w:val="00335A10"/>
    <w:rsid w:val="00336B82"/>
    <w:rsid w:val="003415FC"/>
    <w:rsid w:val="003433A8"/>
    <w:rsid w:val="00343435"/>
    <w:rsid w:val="003439FE"/>
    <w:rsid w:val="00343CD9"/>
    <w:rsid w:val="00343E36"/>
    <w:rsid w:val="003445A3"/>
    <w:rsid w:val="00344806"/>
    <w:rsid w:val="00345C6E"/>
    <w:rsid w:val="00346B23"/>
    <w:rsid w:val="00347D56"/>
    <w:rsid w:val="003506F2"/>
    <w:rsid w:val="003510B4"/>
    <w:rsid w:val="00352585"/>
    <w:rsid w:val="0035296F"/>
    <w:rsid w:val="003539DC"/>
    <w:rsid w:val="00354143"/>
    <w:rsid w:val="00355D03"/>
    <w:rsid w:val="00357F3F"/>
    <w:rsid w:val="0036004F"/>
    <w:rsid w:val="00360099"/>
    <w:rsid w:val="003609AD"/>
    <w:rsid w:val="00361C80"/>
    <w:rsid w:val="0036301C"/>
    <w:rsid w:val="00364E13"/>
    <w:rsid w:val="003651B1"/>
    <w:rsid w:val="00365873"/>
    <w:rsid w:val="00365A2A"/>
    <w:rsid w:val="00366C07"/>
    <w:rsid w:val="00367D65"/>
    <w:rsid w:val="00367EC2"/>
    <w:rsid w:val="003739EE"/>
    <w:rsid w:val="00373EC4"/>
    <w:rsid w:val="00375174"/>
    <w:rsid w:val="003769D6"/>
    <w:rsid w:val="00377888"/>
    <w:rsid w:val="00381803"/>
    <w:rsid w:val="00383383"/>
    <w:rsid w:val="00383AEB"/>
    <w:rsid w:val="003843CB"/>
    <w:rsid w:val="003851B4"/>
    <w:rsid w:val="0038583C"/>
    <w:rsid w:val="0038605D"/>
    <w:rsid w:val="0038627D"/>
    <w:rsid w:val="00386945"/>
    <w:rsid w:val="003909F2"/>
    <w:rsid w:val="00392122"/>
    <w:rsid w:val="00393DC5"/>
    <w:rsid w:val="003A276F"/>
    <w:rsid w:val="003A2E74"/>
    <w:rsid w:val="003A36C2"/>
    <w:rsid w:val="003A40C0"/>
    <w:rsid w:val="003A4414"/>
    <w:rsid w:val="003A4E64"/>
    <w:rsid w:val="003A67E7"/>
    <w:rsid w:val="003A754C"/>
    <w:rsid w:val="003A7994"/>
    <w:rsid w:val="003A79DC"/>
    <w:rsid w:val="003B01DA"/>
    <w:rsid w:val="003B4091"/>
    <w:rsid w:val="003B5005"/>
    <w:rsid w:val="003B63EB"/>
    <w:rsid w:val="003B664A"/>
    <w:rsid w:val="003C2B4D"/>
    <w:rsid w:val="003C3B14"/>
    <w:rsid w:val="003C4522"/>
    <w:rsid w:val="003C66E4"/>
    <w:rsid w:val="003C768D"/>
    <w:rsid w:val="003D1B9F"/>
    <w:rsid w:val="003D2C33"/>
    <w:rsid w:val="003D2CF7"/>
    <w:rsid w:val="003D3392"/>
    <w:rsid w:val="003D3736"/>
    <w:rsid w:val="003D3DF1"/>
    <w:rsid w:val="003D747F"/>
    <w:rsid w:val="003D7D28"/>
    <w:rsid w:val="003E0A12"/>
    <w:rsid w:val="003E0E13"/>
    <w:rsid w:val="003E27F4"/>
    <w:rsid w:val="003E48A4"/>
    <w:rsid w:val="003E4EB9"/>
    <w:rsid w:val="003E5F15"/>
    <w:rsid w:val="003E7B0D"/>
    <w:rsid w:val="003E7C84"/>
    <w:rsid w:val="003E7F07"/>
    <w:rsid w:val="003F0D12"/>
    <w:rsid w:val="003F16B1"/>
    <w:rsid w:val="003F3BB3"/>
    <w:rsid w:val="003F5182"/>
    <w:rsid w:val="003F7BD4"/>
    <w:rsid w:val="0040049B"/>
    <w:rsid w:val="0040061E"/>
    <w:rsid w:val="00400B5B"/>
    <w:rsid w:val="00401498"/>
    <w:rsid w:val="00402E88"/>
    <w:rsid w:val="004065CD"/>
    <w:rsid w:val="00407218"/>
    <w:rsid w:val="0041260D"/>
    <w:rsid w:val="00412A4A"/>
    <w:rsid w:val="004161CB"/>
    <w:rsid w:val="00417D62"/>
    <w:rsid w:val="00420413"/>
    <w:rsid w:val="0042142F"/>
    <w:rsid w:val="00424FD6"/>
    <w:rsid w:val="00434FC8"/>
    <w:rsid w:val="00437935"/>
    <w:rsid w:val="004419E9"/>
    <w:rsid w:val="00441EA0"/>
    <w:rsid w:val="00442780"/>
    <w:rsid w:val="00442D06"/>
    <w:rsid w:val="00444A45"/>
    <w:rsid w:val="00444DF0"/>
    <w:rsid w:val="00446B51"/>
    <w:rsid w:val="00452578"/>
    <w:rsid w:val="0045302D"/>
    <w:rsid w:val="00454152"/>
    <w:rsid w:val="00454224"/>
    <w:rsid w:val="0045595F"/>
    <w:rsid w:val="00455F8F"/>
    <w:rsid w:val="004575BE"/>
    <w:rsid w:val="0046090B"/>
    <w:rsid w:val="00461F97"/>
    <w:rsid w:val="00462649"/>
    <w:rsid w:val="004647B1"/>
    <w:rsid w:val="00464EDE"/>
    <w:rsid w:val="00465590"/>
    <w:rsid w:val="00466730"/>
    <w:rsid w:val="004674ED"/>
    <w:rsid w:val="00467652"/>
    <w:rsid w:val="0046792A"/>
    <w:rsid w:val="00467957"/>
    <w:rsid w:val="00470D63"/>
    <w:rsid w:val="004720C3"/>
    <w:rsid w:val="00472160"/>
    <w:rsid w:val="00472367"/>
    <w:rsid w:val="00473188"/>
    <w:rsid w:val="004757B3"/>
    <w:rsid w:val="00475E37"/>
    <w:rsid w:val="00480FD0"/>
    <w:rsid w:val="00481314"/>
    <w:rsid w:val="004833D0"/>
    <w:rsid w:val="004845A8"/>
    <w:rsid w:val="004845E3"/>
    <w:rsid w:val="00484A35"/>
    <w:rsid w:val="00486890"/>
    <w:rsid w:val="00491A56"/>
    <w:rsid w:val="0049463A"/>
    <w:rsid w:val="0049738C"/>
    <w:rsid w:val="0049750C"/>
    <w:rsid w:val="0049769B"/>
    <w:rsid w:val="00497BA0"/>
    <w:rsid w:val="00497D22"/>
    <w:rsid w:val="004A06B7"/>
    <w:rsid w:val="004A2167"/>
    <w:rsid w:val="004A3DB2"/>
    <w:rsid w:val="004A4BDA"/>
    <w:rsid w:val="004A4C17"/>
    <w:rsid w:val="004A78E1"/>
    <w:rsid w:val="004B0B9E"/>
    <w:rsid w:val="004B275A"/>
    <w:rsid w:val="004B4773"/>
    <w:rsid w:val="004B4DE9"/>
    <w:rsid w:val="004B6736"/>
    <w:rsid w:val="004B6CA4"/>
    <w:rsid w:val="004B730E"/>
    <w:rsid w:val="004C0B27"/>
    <w:rsid w:val="004C1525"/>
    <w:rsid w:val="004C32BF"/>
    <w:rsid w:val="004C435C"/>
    <w:rsid w:val="004C4423"/>
    <w:rsid w:val="004C5F01"/>
    <w:rsid w:val="004C6EC0"/>
    <w:rsid w:val="004C70A4"/>
    <w:rsid w:val="004D06A8"/>
    <w:rsid w:val="004D2597"/>
    <w:rsid w:val="004D5103"/>
    <w:rsid w:val="004D6F1C"/>
    <w:rsid w:val="004E116E"/>
    <w:rsid w:val="004E14DB"/>
    <w:rsid w:val="004E2E21"/>
    <w:rsid w:val="004E3676"/>
    <w:rsid w:val="004E3970"/>
    <w:rsid w:val="004E413B"/>
    <w:rsid w:val="004E4847"/>
    <w:rsid w:val="004E5E49"/>
    <w:rsid w:val="004E708A"/>
    <w:rsid w:val="004E7AC3"/>
    <w:rsid w:val="004E7BAC"/>
    <w:rsid w:val="004F1440"/>
    <w:rsid w:val="004F1755"/>
    <w:rsid w:val="004F39B4"/>
    <w:rsid w:val="004F49FE"/>
    <w:rsid w:val="004F550A"/>
    <w:rsid w:val="004F6519"/>
    <w:rsid w:val="004F6BF8"/>
    <w:rsid w:val="004F6C04"/>
    <w:rsid w:val="004F6F49"/>
    <w:rsid w:val="004F7709"/>
    <w:rsid w:val="004F7C1F"/>
    <w:rsid w:val="005003C2"/>
    <w:rsid w:val="005004F8"/>
    <w:rsid w:val="00501D12"/>
    <w:rsid w:val="00502CDE"/>
    <w:rsid w:val="005046E1"/>
    <w:rsid w:val="005054BC"/>
    <w:rsid w:val="0050571A"/>
    <w:rsid w:val="005070CF"/>
    <w:rsid w:val="005102D4"/>
    <w:rsid w:val="0051210F"/>
    <w:rsid w:val="0051277D"/>
    <w:rsid w:val="0051403F"/>
    <w:rsid w:val="00520EA4"/>
    <w:rsid w:val="00521E29"/>
    <w:rsid w:val="005223E7"/>
    <w:rsid w:val="00523003"/>
    <w:rsid w:val="00524DEA"/>
    <w:rsid w:val="00524E36"/>
    <w:rsid w:val="00525820"/>
    <w:rsid w:val="0052614C"/>
    <w:rsid w:val="00526B29"/>
    <w:rsid w:val="00530A51"/>
    <w:rsid w:val="00532066"/>
    <w:rsid w:val="00532761"/>
    <w:rsid w:val="00533DBA"/>
    <w:rsid w:val="00534BE6"/>
    <w:rsid w:val="005352BC"/>
    <w:rsid w:val="00535742"/>
    <w:rsid w:val="0053589E"/>
    <w:rsid w:val="005366BF"/>
    <w:rsid w:val="00542427"/>
    <w:rsid w:val="005426FD"/>
    <w:rsid w:val="005443D3"/>
    <w:rsid w:val="0054472B"/>
    <w:rsid w:val="00544B4F"/>
    <w:rsid w:val="005461B1"/>
    <w:rsid w:val="00550AF8"/>
    <w:rsid w:val="005525A8"/>
    <w:rsid w:val="005529DB"/>
    <w:rsid w:val="00552D09"/>
    <w:rsid w:val="00552D4A"/>
    <w:rsid w:val="005532CD"/>
    <w:rsid w:val="005533C6"/>
    <w:rsid w:val="005549A5"/>
    <w:rsid w:val="00554EA1"/>
    <w:rsid w:val="00555DF9"/>
    <w:rsid w:val="00555EEA"/>
    <w:rsid w:val="005615AF"/>
    <w:rsid w:val="00565DBF"/>
    <w:rsid w:val="00567FD4"/>
    <w:rsid w:val="005705D3"/>
    <w:rsid w:val="00572359"/>
    <w:rsid w:val="00572C9D"/>
    <w:rsid w:val="005736AD"/>
    <w:rsid w:val="00574061"/>
    <w:rsid w:val="0057431A"/>
    <w:rsid w:val="005749A3"/>
    <w:rsid w:val="00574A37"/>
    <w:rsid w:val="00575415"/>
    <w:rsid w:val="00577BE8"/>
    <w:rsid w:val="0058177C"/>
    <w:rsid w:val="00581F5A"/>
    <w:rsid w:val="005825AE"/>
    <w:rsid w:val="00582645"/>
    <w:rsid w:val="005828CD"/>
    <w:rsid w:val="00586F13"/>
    <w:rsid w:val="005873D5"/>
    <w:rsid w:val="005906AD"/>
    <w:rsid w:val="005917B9"/>
    <w:rsid w:val="00591859"/>
    <w:rsid w:val="00593A09"/>
    <w:rsid w:val="00593CBC"/>
    <w:rsid w:val="00593F47"/>
    <w:rsid w:val="00595043"/>
    <w:rsid w:val="00595888"/>
    <w:rsid w:val="0059636C"/>
    <w:rsid w:val="005A45B7"/>
    <w:rsid w:val="005A45E8"/>
    <w:rsid w:val="005A61AF"/>
    <w:rsid w:val="005A69AF"/>
    <w:rsid w:val="005A79F5"/>
    <w:rsid w:val="005B158E"/>
    <w:rsid w:val="005B15D6"/>
    <w:rsid w:val="005B59F2"/>
    <w:rsid w:val="005B65CF"/>
    <w:rsid w:val="005C1B85"/>
    <w:rsid w:val="005C4644"/>
    <w:rsid w:val="005C4D6B"/>
    <w:rsid w:val="005C659F"/>
    <w:rsid w:val="005D2D04"/>
    <w:rsid w:val="005D2D58"/>
    <w:rsid w:val="005D4464"/>
    <w:rsid w:val="005D4B56"/>
    <w:rsid w:val="005D5A87"/>
    <w:rsid w:val="005D5CD5"/>
    <w:rsid w:val="005D5F4C"/>
    <w:rsid w:val="005D625F"/>
    <w:rsid w:val="005D7054"/>
    <w:rsid w:val="005D7855"/>
    <w:rsid w:val="005E00A4"/>
    <w:rsid w:val="005E0B6D"/>
    <w:rsid w:val="005E16AA"/>
    <w:rsid w:val="005E1C11"/>
    <w:rsid w:val="005E349F"/>
    <w:rsid w:val="005E3C05"/>
    <w:rsid w:val="005E4BA7"/>
    <w:rsid w:val="005E5BD4"/>
    <w:rsid w:val="005E6219"/>
    <w:rsid w:val="005E77D2"/>
    <w:rsid w:val="005F0691"/>
    <w:rsid w:val="005F124F"/>
    <w:rsid w:val="005F1597"/>
    <w:rsid w:val="005F2BC1"/>
    <w:rsid w:val="005F3015"/>
    <w:rsid w:val="005F5426"/>
    <w:rsid w:val="005F5680"/>
    <w:rsid w:val="005F5CB4"/>
    <w:rsid w:val="005F6516"/>
    <w:rsid w:val="006026D1"/>
    <w:rsid w:val="00604477"/>
    <w:rsid w:val="006053AB"/>
    <w:rsid w:val="00605B7D"/>
    <w:rsid w:val="00606AA9"/>
    <w:rsid w:val="00610AD9"/>
    <w:rsid w:val="00611166"/>
    <w:rsid w:val="0061138E"/>
    <w:rsid w:val="006122E0"/>
    <w:rsid w:val="0061343C"/>
    <w:rsid w:val="00613928"/>
    <w:rsid w:val="00614A57"/>
    <w:rsid w:val="00614E0C"/>
    <w:rsid w:val="00614E68"/>
    <w:rsid w:val="00622BAD"/>
    <w:rsid w:val="00623328"/>
    <w:rsid w:val="0062440C"/>
    <w:rsid w:val="00625829"/>
    <w:rsid w:val="00627466"/>
    <w:rsid w:val="00631374"/>
    <w:rsid w:val="00631763"/>
    <w:rsid w:val="00632E88"/>
    <w:rsid w:val="00633776"/>
    <w:rsid w:val="00633997"/>
    <w:rsid w:val="006339CB"/>
    <w:rsid w:val="00633AE2"/>
    <w:rsid w:val="00634848"/>
    <w:rsid w:val="00635B60"/>
    <w:rsid w:val="00635C46"/>
    <w:rsid w:val="00635FA8"/>
    <w:rsid w:val="00636F90"/>
    <w:rsid w:val="006373C3"/>
    <w:rsid w:val="00637CFF"/>
    <w:rsid w:val="00640AC2"/>
    <w:rsid w:val="0064264C"/>
    <w:rsid w:val="006426B6"/>
    <w:rsid w:val="00642A22"/>
    <w:rsid w:val="006434DA"/>
    <w:rsid w:val="00644E63"/>
    <w:rsid w:val="0064590A"/>
    <w:rsid w:val="006467F6"/>
    <w:rsid w:val="006501E0"/>
    <w:rsid w:val="0065076F"/>
    <w:rsid w:val="0065515B"/>
    <w:rsid w:val="0066306E"/>
    <w:rsid w:val="006667B1"/>
    <w:rsid w:val="00666B6F"/>
    <w:rsid w:val="00667217"/>
    <w:rsid w:val="00671A30"/>
    <w:rsid w:val="006728E1"/>
    <w:rsid w:val="00674B39"/>
    <w:rsid w:val="006801E2"/>
    <w:rsid w:val="00680833"/>
    <w:rsid w:val="00680A1E"/>
    <w:rsid w:val="00680B37"/>
    <w:rsid w:val="00681B32"/>
    <w:rsid w:val="006834D6"/>
    <w:rsid w:val="00683638"/>
    <w:rsid w:val="00691709"/>
    <w:rsid w:val="006921BB"/>
    <w:rsid w:val="006943B1"/>
    <w:rsid w:val="00695762"/>
    <w:rsid w:val="00695C72"/>
    <w:rsid w:val="00695CF6"/>
    <w:rsid w:val="00696259"/>
    <w:rsid w:val="00696F91"/>
    <w:rsid w:val="006975AE"/>
    <w:rsid w:val="006A1477"/>
    <w:rsid w:val="006A66C2"/>
    <w:rsid w:val="006A6B05"/>
    <w:rsid w:val="006B05D8"/>
    <w:rsid w:val="006B4A5D"/>
    <w:rsid w:val="006B4C6E"/>
    <w:rsid w:val="006B50F5"/>
    <w:rsid w:val="006B6B89"/>
    <w:rsid w:val="006C07FE"/>
    <w:rsid w:val="006C2972"/>
    <w:rsid w:val="006C4FBC"/>
    <w:rsid w:val="006C54EC"/>
    <w:rsid w:val="006C55CB"/>
    <w:rsid w:val="006C66A8"/>
    <w:rsid w:val="006C66FE"/>
    <w:rsid w:val="006C6B91"/>
    <w:rsid w:val="006D1568"/>
    <w:rsid w:val="006D45CA"/>
    <w:rsid w:val="006D4F5B"/>
    <w:rsid w:val="006D67D5"/>
    <w:rsid w:val="006E02EC"/>
    <w:rsid w:val="006E43E4"/>
    <w:rsid w:val="006E4B4A"/>
    <w:rsid w:val="006E4BF5"/>
    <w:rsid w:val="006E4D3A"/>
    <w:rsid w:val="006E736E"/>
    <w:rsid w:val="006E7D1D"/>
    <w:rsid w:val="006F08CE"/>
    <w:rsid w:val="006F1F6F"/>
    <w:rsid w:val="006F2519"/>
    <w:rsid w:val="006F50A4"/>
    <w:rsid w:val="006F51CF"/>
    <w:rsid w:val="006F58C1"/>
    <w:rsid w:val="006F5F76"/>
    <w:rsid w:val="006F72FA"/>
    <w:rsid w:val="006F7E4E"/>
    <w:rsid w:val="00700AA8"/>
    <w:rsid w:val="00700DE5"/>
    <w:rsid w:val="007013E5"/>
    <w:rsid w:val="00703DB0"/>
    <w:rsid w:val="00704D4B"/>
    <w:rsid w:val="00705AB8"/>
    <w:rsid w:val="00705BB0"/>
    <w:rsid w:val="007104CC"/>
    <w:rsid w:val="007108BD"/>
    <w:rsid w:val="00712899"/>
    <w:rsid w:val="00712A6C"/>
    <w:rsid w:val="00712E51"/>
    <w:rsid w:val="00713C4B"/>
    <w:rsid w:val="00714243"/>
    <w:rsid w:val="00716F05"/>
    <w:rsid w:val="007177B8"/>
    <w:rsid w:val="007201E8"/>
    <w:rsid w:val="00722B47"/>
    <w:rsid w:val="00723917"/>
    <w:rsid w:val="00724DD9"/>
    <w:rsid w:val="00725954"/>
    <w:rsid w:val="00725AB7"/>
    <w:rsid w:val="00730BF9"/>
    <w:rsid w:val="00733B9D"/>
    <w:rsid w:val="00733E1E"/>
    <w:rsid w:val="00734F3B"/>
    <w:rsid w:val="00734F45"/>
    <w:rsid w:val="00736E4F"/>
    <w:rsid w:val="00740479"/>
    <w:rsid w:val="0074126E"/>
    <w:rsid w:val="007420B7"/>
    <w:rsid w:val="007438B0"/>
    <w:rsid w:val="00743CA0"/>
    <w:rsid w:val="00745B70"/>
    <w:rsid w:val="007478F8"/>
    <w:rsid w:val="00750614"/>
    <w:rsid w:val="00751406"/>
    <w:rsid w:val="00752835"/>
    <w:rsid w:val="00753823"/>
    <w:rsid w:val="00753FC5"/>
    <w:rsid w:val="007548C7"/>
    <w:rsid w:val="00755B51"/>
    <w:rsid w:val="00756398"/>
    <w:rsid w:val="007577D9"/>
    <w:rsid w:val="00757EA9"/>
    <w:rsid w:val="00761ACA"/>
    <w:rsid w:val="007621B0"/>
    <w:rsid w:val="00765D9C"/>
    <w:rsid w:val="00771352"/>
    <w:rsid w:val="00772E29"/>
    <w:rsid w:val="0077473C"/>
    <w:rsid w:val="00774D92"/>
    <w:rsid w:val="007757B1"/>
    <w:rsid w:val="007768AF"/>
    <w:rsid w:val="00776B21"/>
    <w:rsid w:val="0078004C"/>
    <w:rsid w:val="007811D1"/>
    <w:rsid w:val="00781C14"/>
    <w:rsid w:val="007820E8"/>
    <w:rsid w:val="0078308F"/>
    <w:rsid w:val="007832C9"/>
    <w:rsid w:val="00783555"/>
    <w:rsid w:val="00785FB4"/>
    <w:rsid w:val="00787DBE"/>
    <w:rsid w:val="007910C3"/>
    <w:rsid w:val="00792946"/>
    <w:rsid w:val="007A012B"/>
    <w:rsid w:val="007A055A"/>
    <w:rsid w:val="007A180E"/>
    <w:rsid w:val="007A4699"/>
    <w:rsid w:val="007A48BA"/>
    <w:rsid w:val="007A490D"/>
    <w:rsid w:val="007A514E"/>
    <w:rsid w:val="007A5EF3"/>
    <w:rsid w:val="007A68B0"/>
    <w:rsid w:val="007A6C7F"/>
    <w:rsid w:val="007A71EA"/>
    <w:rsid w:val="007A77A9"/>
    <w:rsid w:val="007A7C91"/>
    <w:rsid w:val="007B0F07"/>
    <w:rsid w:val="007B4067"/>
    <w:rsid w:val="007C1A10"/>
    <w:rsid w:val="007C1ACB"/>
    <w:rsid w:val="007C1DBE"/>
    <w:rsid w:val="007C25CB"/>
    <w:rsid w:val="007C586E"/>
    <w:rsid w:val="007C5E69"/>
    <w:rsid w:val="007D2E2A"/>
    <w:rsid w:val="007D3DF3"/>
    <w:rsid w:val="007D42C4"/>
    <w:rsid w:val="007D5046"/>
    <w:rsid w:val="007D67E4"/>
    <w:rsid w:val="007D7429"/>
    <w:rsid w:val="007D7D50"/>
    <w:rsid w:val="007E01DB"/>
    <w:rsid w:val="007E0954"/>
    <w:rsid w:val="007E0D6D"/>
    <w:rsid w:val="007E1422"/>
    <w:rsid w:val="007E3BE0"/>
    <w:rsid w:val="007E5D9D"/>
    <w:rsid w:val="007E712F"/>
    <w:rsid w:val="007F324C"/>
    <w:rsid w:val="007F431D"/>
    <w:rsid w:val="007F6ACC"/>
    <w:rsid w:val="007F7F7A"/>
    <w:rsid w:val="008007AB"/>
    <w:rsid w:val="0081029F"/>
    <w:rsid w:val="008110F4"/>
    <w:rsid w:val="00811131"/>
    <w:rsid w:val="00814B72"/>
    <w:rsid w:val="00815AE2"/>
    <w:rsid w:val="0081721A"/>
    <w:rsid w:val="008200A8"/>
    <w:rsid w:val="0082070F"/>
    <w:rsid w:val="0082587F"/>
    <w:rsid w:val="008303CC"/>
    <w:rsid w:val="00830707"/>
    <w:rsid w:val="00830956"/>
    <w:rsid w:val="0083225E"/>
    <w:rsid w:val="008336B5"/>
    <w:rsid w:val="00833D10"/>
    <w:rsid w:val="00834736"/>
    <w:rsid w:val="008348BE"/>
    <w:rsid w:val="0083492B"/>
    <w:rsid w:val="00837523"/>
    <w:rsid w:val="00837749"/>
    <w:rsid w:val="00837BB8"/>
    <w:rsid w:val="008433A6"/>
    <w:rsid w:val="00843FA4"/>
    <w:rsid w:val="00844A64"/>
    <w:rsid w:val="00844CF5"/>
    <w:rsid w:val="008457DE"/>
    <w:rsid w:val="00845B2B"/>
    <w:rsid w:val="0084782F"/>
    <w:rsid w:val="008479CD"/>
    <w:rsid w:val="00850A1D"/>
    <w:rsid w:val="00856492"/>
    <w:rsid w:val="00861A11"/>
    <w:rsid w:val="008622BC"/>
    <w:rsid w:val="00862FB8"/>
    <w:rsid w:val="0086701C"/>
    <w:rsid w:val="00867BA0"/>
    <w:rsid w:val="00871B8C"/>
    <w:rsid w:val="0087231E"/>
    <w:rsid w:val="0087296D"/>
    <w:rsid w:val="0087298F"/>
    <w:rsid w:val="00872FA0"/>
    <w:rsid w:val="00873105"/>
    <w:rsid w:val="00877232"/>
    <w:rsid w:val="008773D1"/>
    <w:rsid w:val="00880821"/>
    <w:rsid w:val="00882100"/>
    <w:rsid w:val="00885E15"/>
    <w:rsid w:val="008868FE"/>
    <w:rsid w:val="008877CC"/>
    <w:rsid w:val="00890C9F"/>
    <w:rsid w:val="00893E4A"/>
    <w:rsid w:val="008941FE"/>
    <w:rsid w:val="00897157"/>
    <w:rsid w:val="008A0513"/>
    <w:rsid w:val="008A0785"/>
    <w:rsid w:val="008A137F"/>
    <w:rsid w:val="008A382E"/>
    <w:rsid w:val="008A3B59"/>
    <w:rsid w:val="008A522E"/>
    <w:rsid w:val="008A58D4"/>
    <w:rsid w:val="008A593B"/>
    <w:rsid w:val="008A6027"/>
    <w:rsid w:val="008B062B"/>
    <w:rsid w:val="008B23B3"/>
    <w:rsid w:val="008B2A45"/>
    <w:rsid w:val="008B57E9"/>
    <w:rsid w:val="008B646D"/>
    <w:rsid w:val="008B67DA"/>
    <w:rsid w:val="008B68C1"/>
    <w:rsid w:val="008B7767"/>
    <w:rsid w:val="008C0E8F"/>
    <w:rsid w:val="008C105F"/>
    <w:rsid w:val="008D0254"/>
    <w:rsid w:val="008D0F18"/>
    <w:rsid w:val="008D25B4"/>
    <w:rsid w:val="008D2FC0"/>
    <w:rsid w:val="008D6597"/>
    <w:rsid w:val="008E0AB3"/>
    <w:rsid w:val="008E2695"/>
    <w:rsid w:val="008E4B4F"/>
    <w:rsid w:val="008E4DE0"/>
    <w:rsid w:val="008E529A"/>
    <w:rsid w:val="008E5DD2"/>
    <w:rsid w:val="008E64EA"/>
    <w:rsid w:val="008F327E"/>
    <w:rsid w:val="008F3462"/>
    <w:rsid w:val="008F4CA4"/>
    <w:rsid w:val="008F5802"/>
    <w:rsid w:val="008F5F48"/>
    <w:rsid w:val="008F69AD"/>
    <w:rsid w:val="008F6E5B"/>
    <w:rsid w:val="008F752F"/>
    <w:rsid w:val="008F772B"/>
    <w:rsid w:val="0090077F"/>
    <w:rsid w:val="009020BF"/>
    <w:rsid w:val="009026A1"/>
    <w:rsid w:val="00902DF6"/>
    <w:rsid w:val="00903EBB"/>
    <w:rsid w:val="00904B89"/>
    <w:rsid w:val="00906925"/>
    <w:rsid w:val="00906989"/>
    <w:rsid w:val="0090716D"/>
    <w:rsid w:val="0091371A"/>
    <w:rsid w:val="00913D45"/>
    <w:rsid w:val="00914C9B"/>
    <w:rsid w:val="009159EB"/>
    <w:rsid w:val="009174A7"/>
    <w:rsid w:val="00920CD7"/>
    <w:rsid w:val="00922145"/>
    <w:rsid w:val="009258F9"/>
    <w:rsid w:val="00934F8B"/>
    <w:rsid w:val="0093543E"/>
    <w:rsid w:val="00935E67"/>
    <w:rsid w:val="00940F8A"/>
    <w:rsid w:val="00941045"/>
    <w:rsid w:val="0094272E"/>
    <w:rsid w:val="00943A3F"/>
    <w:rsid w:val="00943D22"/>
    <w:rsid w:val="0094694A"/>
    <w:rsid w:val="009475F8"/>
    <w:rsid w:val="0094795D"/>
    <w:rsid w:val="00950A93"/>
    <w:rsid w:val="00950EBC"/>
    <w:rsid w:val="00953173"/>
    <w:rsid w:val="00953E51"/>
    <w:rsid w:val="00956C8E"/>
    <w:rsid w:val="009570A9"/>
    <w:rsid w:val="0095798C"/>
    <w:rsid w:val="00957A11"/>
    <w:rsid w:val="00957C07"/>
    <w:rsid w:val="00957D67"/>
    <w:rsid w:val="009608E1"/>
    <w:rsid w:val="009622EC"/>
    <w:rsid w:val="0096340A"/>
    <w:rsid w:val="00964D17"/>
    <w:rsid w:val="00966184"/>
    <w:rsid w:val="00966349"/>
    <w:rsid w:val="00966A07"/>
    <w:rsid w:val="0097056E"/>
    <w:rsid w:val="00971368"/>
    <w:rsid w:val="0097138F"/>
    <w:rsid w:val="00974074"/>
    <w:rsid w:val="00975945"/>
    <w:rsid w:val="009803DF"/>
    <w:rsid w:val="0098183F"/>
    <w:rsid w:val="00981F6A"/>
    <w:rsid w:val="009831A9"/>
    <w:rsid w:val="00984AE2"/>
    <w:rsid w:val="00987B4E"/>
    <w:rsid w:val="0099290D"/>
    <w:rsid w:val="009938DB"/>
    <w:rsid w:val="009939A2"/>
    <w:rsid w:val="00995190"/>
    <w:rsid w:val="0099624F"/>
    <w:rsid w:val="00996524"/>
    <w:rsid w:val="00996AB0"/>
    <w:rsid w:val="0099709F"/>
    <w:rsid w:val="00997638"/>
    <w:rsid w:val="009978DF"/>
    <w:rsid w:val="00997F31"/>
    <w:rsid w:val="009A154C"/>
    <w:rsid w:val="009A39E8"/>
    <w:rsid w:val="009A54DF"/>
    <w:rsid w:val="009A594C"/>
    <w:rsid w:val="009B0700"/>
    <w:rsid w:val="009B4060"/>
    <w:rsid w:val="009B5336"/>
    <w:rsid w:val="009B707C"/>
    <w:rsid w:val="009B7637"/>
    <w:rsid w:val="009C05B1"/>
    <w:rsid w:val="009C12B7"/>
    <w:rsid w:val="009C1B66"/>
    <w:rsid w:val="009C1E4E"/>
    <w:rsid w:val="009C250B"/>
    <w:rsid w:val="009C25F1"/>
    <w:rsid w:val="009C2A26"/>
    <w:rsid w:val="009C427E"/>
    <w:rsid w:val="009C4F2D"/>
    <w:rsid w:val="009C4FC3"/>
    <w:rsid w:val="009C70BC"/>
    <w:rsid w:val="009C7DA0"/>
    <w:rsid w:val="009D3014"/>
    <w:rsid w:val="009D30CA"/>
    <w:rsid w:val="009D4306"/>
    <w:rsid w:val="009D5069"/>
    <w:rsid w:val="009D620F"/>
    <w:rsid w:val="009E079A"/>
    <w:rsid w:val="009E0E58"/>
    <w:rsid w:val="009E13E6"/>
    <w:rsid w:val="009E226A"/>
    <w:rsid w:val="009E2313"/>
    <w:rsid w:val="009E235D"/>
    <w:rsid w:val="009E3129"/>
    <w:rsid w:val="009E3245"/>
    <w:rsid w:val="009E4582"/>
    <w:rsid w:val="009E51C5"/>
    <w:rsid w:val="009E5F23"/>
    <w:rsid w:val="009E6795"/>
    <w:rsid w:val="009E7C1A"/>
    <w:rsid w:val="009F135E"/>
    <w:rsid w:val="009F1C69"/>
    <w:rsid w:val="009F2119"/>
    <w:rsid w:val="009F2933"/>
    <w:rsid w:val="009F3850"/>
    <w:rsid w:val="009F3923"/>
    <w:rsid w:val="009F49DE"/>
    <w:rsid w:val="00A022D4"/>
    <w:rsid w:val="00A038B6"/>
    <w:rsid w:val="00A04AD5"/>
    <w:rsid w:val="00A04E38"/>
    <w:rsid w:val="00A05F34"/>
    <w:rsid w:val="00A062AE"/>
    <w:rsid w:val="00A10300"/>
    <w:rsid w:val="00A105D8"/>
    <w:rsid w:val="00A12B7F"/>
    <w:rsid w:val="00A12F38"/>
    <w:rsid w:val="00A136F4"/>
    <w:rsid w:val="00A14143"/>
    <w:rsid w:val="00A14FAF"/>
    <w:rsid w:val="00A16F78"/>
    <w:rsid w:val="00A20392"/>
    <w:rsid w:val="00A204E3"/>
    <w:rsid w:val="00A20D2B"/>
    <w:rsid w:val="00A20D3E"/>
    <w:rsid w:val="00A20DB1"/>
    <w:rsid w:val="00A215D0"/>
    <w:rsid w:val="00A23F98"/>
    <w:rsid w:val="00A248FE"/>
    <w:rsid w:val="00A251AC"/>
    <w:rsid w:val="00A2575C"/>
    <w:rsid w:val="00A26195"/>
    <w:rsid w:val="00A27D9A"/>
    <w:rsid w:val="00A31C04"/>
    <w:rsid w:val="00A32115"/>
    <w:rsid w:val="00A332D6"/>
    <w:rsid w:val="00A33A7F"/>
    <w:rsid w:val="00A3643A"/>
    <w:rsid w:val="00A40FA2"/>
    <w:rsid w:val="00A42E89"/>
    <w:rsid w:val="00A44B23"/>
    <w:rsid w:val="00A45575"/>
    <w:rsid w:val="00A46A25"/>
    <w:rsid w:val="00A47787"/>
    <w:rsid w:val="00A53830"/>
    <w:rsid w:val="00A55203"/>
    <w:rsid w:val="00A5565B"/>
    <w:rsid w:val="00A5570B"/>
    <w:rsid w:val="00A6273F"/>
    <w:rsid w:val="00A6381F"/>
    <w:rsid w:val="00A645BB"/>
    <w:rsid w:val="00A67A4A"/>
    <w:rsid w:val="00A67E7C"/>
    <w:rsid w:val="00A726F2"/>
    <w:rsid w:val="00A72D6C"/>
    <w:rsid w:val="00A747F7"/>
    <w:rsid w:val="00A8095F"/>
    <w:rsid w:val="00A83C92"/>
    <w:rsid w:val="00A83F1D"/>
    <w:rsid w:val="00A852B1"/>
    <w:rsid w:val="00A85492"/>
    <w:rsid w:val="00A90140"/>
    <w:rsid w:val="00A90559"/>
    <w:rsid w:val="00A91BD2"/>
    <w:rsid w:val="00A92639"/>
    <w:rsid w:val="00A92B42"/>
    <w:rsid w:val="00A94A03"/>
    <w:rsid w:val="00A9553E"/>
    <w:rsid w:val="00A95CF1"/>
    <w:rsid w:val="00A95D13"/>
    <w:rsid w:val="00A97896"/>
    <w:rsid w:val="00AA0605"/>
    <w:rsid w:val="00AA09D4"/>
    <w:rsid w:val="00AA207E"/>
    <w:rsid w:val="00AA5F60"/>
    <w:rsid w:val="00AA655C"/>
    <w:rsid w:val="00AB1D88"/>
    <w:rsid w:val="00AB27C0"/>
    <w:rsid w:val="00AB37E3"/>
    <w:rsid w:val="00AB4826"/>
    <w:rsid w:val="00AB572B"/>
    <w:rsid w:val="00AB5ACE"/>
    <w:rsid w:val="00AB6362"/>
    <w:rsid w:val="00AB6A54"/>
    <w:rsid w:val="00AB6EF1"/>
    <w:rsid w:val="00AC1337"/>
    <w:rsid w:val="00AC2369"/>
    <w:rsid w:val="00AC36D7"/>
    <w:rsid w:val="00AC464F"/>
    <w:rsid w:val="00AD0479"/>
    <w:rsid w:val="00AD2B43"/>
    <w:rsid w:val="00AD3178"/>
    <w:rsid w:val="00AD5194"/>
    <w:rsid w:val="00AD619C"/>
    <w:rsid w:val="00AD7040"/>
    <w:rsid w:val="00AE12F2"/>
    <w:rsid w:val="00AE16B7"/>
    <w:rsid w:val="00AE3DBB"/>
    <w:rsid w:val="00AE6670"/>
    <w:rsid w:val="00AE7235"/>
    <w:rsid w:val="00AF0D43"/>
    <w:rsid w:val="00AF1807"/>
    <w:rsid w:val="00AF2916"/>
    <w:rsid w:val="00AF4999"/>
    <w:rsid w:val="00AF4CE1"/>
    <w:rsid w:val="00AF51B9"/>
    <w:rsid w:val="00AF540C"/>
    <w:rsid w:val="00AF6444"/>
    <w:rsid w:val="00AF6525"/>
    <w:rsid w:val="00AF7E46"/>
    <w:rsid w:val="00B01F25"/>
    <w:rsid w:val="00B05B46"/>
    <w:rsid w:val="00B06446"/>
    <w:rsid w:val="00B10325"/>
    <w:rsid w:val="00B12A41"/>
    <w:rsid w:val="00B12D3C"/>
    <w:rsid w:val="00B146C3"/>
    <w:rsid w:val="00B154F0"/>
    <w:rsid w:val="00B161F2"/>
    <w:rsid w:val="00B175F1"/>
    <w:rsid w:val="00B17ACA"/>
    <w:rsid w:val="00B2026B"/>
    <w:rsid w:val="00B20C3C"/>
    <w:rsid w:val="00B237AC"/>
    <w:rsid w:val="00B30ABA"/>
    <w:rsid w:val="00B31565"/>
    <w:rsid w:val="00B32046"/>
    <w:rsid w:val="00B3248E"/>
    <w:rsid w:val="00B3424F"/>
    <w:rsid w:val="00B35288"/>
    <w:rsid w:val="00B375D7"/>
    <w:rsid w:val="00B41CA1"/>
    <w:rsid w:val="00B43811"/>
    <w:rsid w:val="00B439FB"/>
    <w:rsid w:val="00B43EF0"/>
    <w:rsid w:val="00B47679"/>
    <w:rsid w:val="00B47B95"/>
    <w:rsid w:val="00B525D1"/>
    <w:rsid w:val="00B5288F"/>
    <w:rsid w:val="00B54232"/>
    <w:rsid w:val="00B547F6"/>
    <w:rsid w:val="00B54F88"/>
    <w:rsid w:val="00B57083"/>
    <w:rsid w:val="00B57241"/>
    <w:rsid w:val="00B60E6F"/>
    <w:rsid w:val="00B665E9"/>
    <w:rsid w:val="00B67C9F"/>
    <w:rsid w:val="00B70483"/>
    <w:rsid w:val="00B75A53"/>
    <w:rsid w:val="00B75ACA"/>
    <w:rsid w:val="00B75B78"/>
    <w:rsid w:val="00B76FDB"/>
    <w:rsid w:val="00B77284"/>
    <w:rsid w:val="00B779EC"/>
    <w:rsid w:val="00B803A8"/>
    <w:rsid w:val="00B805CB"/>
    <w:rsid w:val="00B81E4F"/>
    <w:rsid w:val="00B8275D"/>
    <w:rsid w:val="00B83520"/>
    <w:rsid w:val="00B836BA"/>
    <w:rsid w:val="00B84F71"/>
    <w:rsid w:val="00B852B6"/>
    <w:rsid w:val="00B86478"/>
    <w:rsid w:val="00B867FC"/>
    <w:rsid w:val="00B92410"/>
    <w:rsid w:val="00B92671"/>
    <w:rsid w:val="00B928EB"/>
    <w:rsid w:val="00B94253"/>
    <w:rsid w:val="00B94496"/>
    <w:rsid w:val="00B944AE"/>
    <w:rsid w:val="00B9550B"/>
    <w:rsid w:val="00B95EB9"/>
    <w:rsid w:val="00B96274"/>
    <w:rsid w:val="00B9788D"/>
    <w:rsid w:val="00BA01E4"/>
    <w:rsid w:val="00BA0EB0"/>
    <w:rsid w:val="00BA164E"/>
    <w:rsid w:val="00BA1CD9"/>
    <w:rsid w:val="00BA2CFE"/>
    <w:rsid w:val="00BA40A4"/>
    <w:rsid w:val="00BA4D04"/>
    <w:rsid w:val="00BA58D3"/>
    <w:rsid w:val="00BA5D8B"/>
    <w:rsid w:val="00BA6C86"/>
    <w:rsid w:val="00BA7394"/>
    <w:rsid w:val="00BB1E13"/>
    <w:rsid w:val="00BB2D09"/>
    <w:rsid w:val="00BB43B6"/>
    <w:rsid w:val="00BB594F"/>
    <w:rsid w:val="00BB629A"/>
    <w:rsid w:val="00BB6BB4"/>
    <w:rsid w:val="00BB6C1F"/>
    <w:rsid w:val="00BC30BE"/>
    <w:rsid w:val="00BC63B0"/>
    <w:rsid w:val="00BD3194"/>
    <w:rsid w:val="00BD3C2C"/>
    <w:rsid w:val="00BD60B2"/>
    <w:rsid w:val="00BD6607"/>
    <w:rsid w:val="00BD692D"/>
    <w:rsid w:val="00BD6C86"/>
    <w:rsid w:val="00BD7442"/>
    <w:rsid w:val="00BE07A1"/>
    <w:rsid w:val="00BE7826"/>
    <w:rsid w:val="00BF0922"/>
    <w:rsid w:val="00BF0AE0"/>
    <w:rsid w:val="00BF21B9"/>
    <w:rsid w:val="00BF25BD"/>
    <w:rsid w:val="00BF607C"/>
    <w:rsid w:val="00BF6B13"/>
    <w:rsid w:val="00C015B6"/>
    <w:rsid w:val="00C033B0"/>
    <w:rsid w:val="00C04031"/>
    <w:rsid w:val="00C04604"/>
    <w:rsid w:val="00C05CBA"/>
    <w:rsid w:val="00C061AB"/>
    <w:rsid w:val="00C07F79"/>
    <w:rsid w:val="00C10122"/>
    <w:rsid w:val="00C10676"/>
    <w:rsid w:val="00C12930"/>
    <w:rsid w:val="00C12F48"/>
    <w:rsid w:val="00C14E0D"/>
    <w:rsid w:val="00C15916"/>
    <w:rsid w:val="00C162A6"/>
    <w:rsid w:val="00C16CD6"/>
    <w:rsid w:val="00C177D4"/>
    <w:rsid w:val="00C20A54"/>
    <w:rsid w:val="00C225E0"/>
    <w:rsid w:val="00C23234"/>
    <w:rsid w:val="00C24F4C"/>
    <w:rsid w:val="00C302E6"/>
    <w:rsid w:val="00C3036D"/>
    <w:rsid w:val="00C30AB3"/>
    <w:rsid w:val="00C30F41"/>
    <w:rsid w:val="00C31931"/>
    <w:rsid w:val="00C34644"/>
    <w:rsid w:val="00C3581B"/>
    <w:rsid w:val="00C36758"/>
    <w:rsid w:val="00C36A87"/>
    <w:rsid w:val="00C37172"/>
    <w:rsid w:val="00C37F61"/>
    <w:rsid w:val="00C40DF6"/>
    <w:rsid w:val="00C429AA"/>
    <w:rsid w:val="00C458BE"/>
    <w:rsid w:val="00C475D8"/>
    <w:rsid w:val="00C50276"/>
    <w:rsid w:val="00C5084A"/>
    <w:rsid w:val="00C50BA7"/>
    <w:rsid w:val="00C50DC4"/>
    <w:rsid w:val="00C5208C"/>
    <w:rsid w:val="00C52372"/>
    <w:rsid w:val="00C527F2"/>
    <w:rsid w:val="00C53346"/>
    <w:rsid w:val="00C54916"/>
    <w:rsid w:val="00C60532"/>
    <w:rsid w:val="00C61DD1"/>
    <w:rsid w:val="00C6247E"/>
    <w:rsid w:val="00C635C9"/>
    <w:rsid w:val="00C63957"/>
    <w:rsid w:val="00C647F7"/>
    <w:rsid w:val="00C64FF0"/>
    <w:rsid w:val="00C70A2D"/>
    <w:rsid w:val="00C717FE"/>
    <w:rsid w:val="00C7345F"/>
    <w:rsid w:val="00C75759"/>
    <w:rsid w:val="00C7586D"/>
    <w:rsid w:val="00C77BE7"/>
    <w:rsid w:val="00C77ED8"/>
    <w:rsid w:val="00C813D4"/>
    <w:rsid w:val="00C823B8"/>
    <w:rsid w:val="00C83B0B"/>
    <w:rsid w:val="00C8511D"/>
    <w:rsid w:val="00C85848"/>
    <w:rsid w:val="00C859EB"/>
    <w:rsid w:val="00C86E3E"/>
    <w:rsid w:val="00C8734E"/>
    <w:rsid w:val="00C87AF9"/>
    <w:rsid w:val="00C87ED3"/>
    <w:rsid w:val="00C90EE3"/>
    <w:rsid w:val="00C92280"/>
    <w:rsid w:val="00C93852"/>
    <w:rsid w:val="00C94AC5"/>
    <w:rsid w:val="00C950E3"/>
    <w:rsid w:val="00C9510A"/>
    <w:rsid w:val="00C96731"/>
    <w:rsid w:val="00C97568"/>
    <w:rsid w:val="00C97E8B"/>
    <w:rsid w:val="00CA040A"/>
    <w:rsid w:val="00CA1C3D"/>
    <w:rsid w:val="00CA62F0"/>
    <w:rsid w:val="00CA6818"/>
    <w:rsid w:val="00CA6D76"/>
    <w:rsid w:val="00CA775C"/>
    <w:rsid w:val="00CB0925"/>
    <w:rsid w:val="00CB143D"/>
    <w:rsid w:val="00CB16C9"/>
    <w:rsid w:val="00CB19EF"/>
    <w:rsid w:val="00CB1BE7"/>
    <w:rsid w:val="00CB2083"/>
    <w:rsid w:val="00CB2770"/>
    <w:rsid w:val="00CB2F92"/>
    <w:rsid w:val="00CB3389"/>
    <w:rsid w:val="00CB5E6C"/>
    <w:rsid w:val="00CB7427"/>
    <w:rsid w:val="00CB75C7"/>
    <w:rsid w:val="00CC1D8F"/>
    <w:rsid w:val="00CC1E77"/>
    <w:rsid w:val="00CC5859"/>
    <w:rsid w:val="00CD1A08"/>
    <w:rsid w:val="00CD1CE7"/>
    <w:rsid w:val="00CD2299"/>
    <w:rsid w:val="00CD2B4E"/>
    <w:rsid w:val="00CD321C"/>
    <w:rsid w:val="00CD4F6C"/>
    <w:rsid w:val="00CD689F"/>
    <w:rsid w:val="00CD6DD3"/>
    <w:rsid w:val="00CD7816"/>
    <w:rsid w:val="00CE0CD5"/>
    <w:rsid w:val="00CE2313"/>
    <w:rsid w:val="00CE3216"/>
    <w:rsid w:val="00CE439A"/>
    <w:rsid w:val="00CE4E23"/>
    <w:rsid w:val="00CF2527"/>
    <w:rsid w:val="00CF70BF"/>
    <w:rsid w:val="00D01E35"/>
    <w:rsid w:val="00D020A5"/>
    <w:rsid w:val="00D031F9"/>
    <w:rsid w:val="00D0503C"/>
    <w:rsid w:val="00D052B2"/>
    <w:rsid w:val="00D056B7"/>
    <w:rsid w:val="00D06DCF"/>
    <w:rsid w:val="00D07156"/>
    <w:rsid w:val="00D10842"/>
    <w:rsid w:val="00D10D9E"/>
    <w:rsid w:val="00D12B56"/>
    <w:rsid w:val="00D131DC"/>
    <w:rsid w:val="00D17425"/>
    <w:rsid w:val="00D203D4"/>
    <w:rsid w:val="00D209B4"/>
    <w:rsid w:val="00D2186A"/>
    <w:rsid w:val="00D24304"/>
    <w:rsid w:val="00D30A6D"/>
    <w:rsid w:val="00D31200"/>
    <w:rsid w:val="00D3189A"/>
    <w:rsid w:val="00D31D19"/>
    <w:rsid w:val="00D333CA"/>
    <w:rsid w:val="00D33F65"/>
    <w:rsid w:val="00D3609E"/>
    <w:rsid w:val="00D37F48"/>
    <w:rsid w:val="00D439F8"/>
    <w:rsid w:val="00D44371"/>
    <w:rsid w:val="00D44544"/>
    <w:rsid w:val="00D45A44"/>
    <w:rsid w:val="00D46D86"/>
    <w:rsid w:val="00D4714D"/>
    <w:rsid w:val="00D4789D"/>
    <w:rsid w:val="00D47E3A"/>
    <w:rsid w:val="00D538AF"/>
    <w:rsid w:val="00D54286"/>
    <w:rsid w:val="00D564EE"/>
    <w:rsid w:val="00D56685"/>
    <w:rsid w:val="00D6021D"/>
    <w:rsid w:val="00D60E13"/>
    <w:rsid w:val="00D614CA"/>
    <w:rsid w:val="00D62D6A"/>
    <w:rsid w:val="00D65B09"/>
    <w:rsid w:val="00D65C8D"/>
    <w:rsid w:val="00D7082C"/>
    <w:rsid w:val="00D71C4D"/>
    <w:rsid w:val="00D73D22"/>
    <w:rsid w:val="00D743C4"/>
    <w:rsid w:val="00D778EB"/>
    <w:rsid w:val="00D80191"/>
    <w:rsid w:val="00D820B6"/>
    <w:rsid w:val="00D84021"/>
    <w:rsid w:val="00D84E69"/>
    <w:rsid w:val="00D90851"/>
    <w:rsid w:val="00D91D73"/>
    <w:rsid w:val="00D936CD"/>
    <w:rsid w:val="00D9492B"/>
    <w:rsid w:val="00D9508A"/>
    <w:rsid w:val="00D95F72"/>
    <w:rsid w:val="00D96B3A"/>
    <w:rsid w:val="00D97E24"/>
    <w:rsid w:val="00DA13F4"/>
    <w:rsid w:val="00DA14EF"/>
    <w:rsid w:val="00DA29E0"/>
    <w:rsid w:val="00DA32F7"/>
    <w:rsid w:val="00DA384E"/>
    <w:rsid w:val="00DA3AC1"/>
    <w:rsid w:val="00DB04D5"/>
    <w:rsid w:val="00DB22A9"/>
    <w:rsid w:val="00DB29EB"/>
    <w:rsid w:val="00DB3B5B"/>
    <w:rsid w:val="00DB42E6"/>
    <w:rsid w:val="00DB7FF3"/>
    <w:rsid w:val="00DC1B9D"/>
    <w:rsid w:val="00DC20A6"/>
    <w:rsid w:val="00DC3299"/>
    <w:rsid w:val="00DC3D59"/>
    <w:rsid w:val="00DC4569"/>
    <w:rsid w:val="00DC4596"/>
    <w:rsid w:val="00DC5EC8"/>
    <w:rsid w:val="00DC67F9"/>
    <w:rsid w:val="00DC6C4F"/>
    <w:rsid w:val="00DD1589"/>
    <w:rsid w:val="00DD25B2"/>
    <w:rsid w:val="00DD3335"/>
    <w:rsid w:val="00DD3466"/>
    <w:rsid w:val="00DD767C"/>
    <w:rsid w:val="00DE3123"/>
    <w:rsid w:val="00DE36CA"/>
    <w:rsid w:val="00DE5F3B"/>
    <w:rsid w:val="00DE6BA1"/>
    <w:rsid w:val="00DF0EB4"/>
    <w:rsid w:val="00DF1E79"/>
    <w:rsid w:val="00DF29C9"/>
    <w:rsid w:val="00DF308F"/>
    <w:rsid w:val="00DF3560"/>
    <w:rsid w:val="00DF4344"/>
    <w:rsid w:val="00DF5F41"/>
    <w:rsid w:val="00DF607E"/>
    <w:rsid w:val="00E00BDC"/>
    <w:rsid w:val="00E02090"/>
    <w:rsid w:val="00E03286"/>
    <w:rsid w:val="00E03557"/>
    <w:rsid w:val="00E04065"/>
    <w:rsid w:val="00E042CC"/>
    <w:rsid w:val="00E05378"/>
    <w:rsid w:val="00E055A9"/>
    <w:rsid w:val="00E06245"/>
    <w:rsid w:val="00E07A9C"/>
    <w:rsid w:val="00E115F7"/>
    <w:rsid w:val="00E13B68"/>
    <w:rsid w:val="00E14D28"/>
    <w:rsid w:val="00E162AA"/>
    <w:rsid w:val="00E17D1B"/>
    <w:rsid w:val="00E203ED"/>
    <w:rsid w:val="00E21246"/>
    <w:rsid w:val="00E215F3"/>
    <w:rsid w:val="00E233E7"/>
    <w:rsid w:val="00E241E0"/>
    <w:rsid w:val="00E27EC0"/>
    <w:rsid w:val="00E31722"/>
    <w:rsid w:val="00E324C4"/>
    <w:rsid w:val="00E335F0"/>
    <w:rsid w:val="00E3378C"/>
    <w:rsid w:val="00E3510B"/>
    <w:rsid w:val="00E36028"/>
    <w:rsid w:val="00E36602"/>
    <w:rsid w:val="00E37B1F"/>
    <w:rsid w:val="00E4061C"/>
    <w:rsid w:val="00E43350"/>
    <w:rsid w:val="00E43E4A"/>
    <w:rsid w:val="00E44050"/>
    <w:rsid w:val="00E455EF"/>
    <w:rsid w:val="00E45D6E"/>
    <w:rsid w:val="00E461E8"/>
    <w:rsid w:val="00E4792B"/>
    <w:rsid w:val="00E50479"/>
    <w:rsid w:val="00E52118"/>
    <w:rsid w:val="00E547E0"/>
    <w:rsid w:val="00E56C3F"/>
    <w:rsid w:val="00E574E1"/>
    <w:rsid w:val="00E6169E"/>
    <w:rsid w:val="00E629E0"/>
    <w:rsid w:val="00E630E1"/>
    <w:rsid w:val="00E66657"/>
    <w:rsid w:val="00E66B41"/>
    <w:rsid w:val="00E66C6A"/>
    <w:rsid w:val="00E73C7C"/>
    <w:rsid w:val="00E74B47"/>
    <w:rsid w:val="00E74E6E"/>
    <w:rsid w:val="00E74F40"/>
    <w:rsid w:val="00E7573A"/>
    <w:rsid w:val="00E75FA3"/>
    <w:rsid w:val="00E762E8"/>
    <w:rsid w:val="00E775AD"/>
    <w:rsid w:val="00E80D17"/>
    <w:rsid w:val="00E81112"/>
    <w:rsid w:val="00E81B53"/>
    <w:rsid w:val="00E81CFB"/>
    <w:rsid w:val="00E84B42"/>
    <w:rsid w:val="00E8514B"/>
    <w:rsid w:val="00E8534F"/>
    <w:rsid w:val="00E86709"/>
    <w:rsid w:val="00E900E7"/>
    <w:rsid w:val="00E90945"/>
    <w:rsid w:val="00E91616"/>
    <w:rsid w:val="00E9256C"/>
    <w:rsid w:val="00E93E81"/>
    <w:rsid w:val="00E9491A"/>
    <w:rsid w:val="00E94A03"/>
    <w:rsid w:val="00E96622"/>
    <w:rsid w:val="00EA2486"/>
    <w:rsid w:val="00EA304F"/>
    <w:rsid w:val="00EA4686"/>
    <w:rsid w:val="00EA74DD"/>
    <w:rsid w:val="00EA7FB7"/>
    <w:rsid w:val="00EB2282"/>
    <w:rsid w:val="00EB2345"/>
    <w:rsid w:val="00EB26B2"/>
    <w:rsid w:val="00EB3D84"/>
    <w:rsid w:val="00EB405C"/>
    <w:rsid w:val="00EB40E9"/>
    <w:rsid w:val="00EB498D"/>
    <w:rsid w:val="00EB4EFF"/>
    <w:rsid w:val="00EB5353"/>
    <w:rsid w:val="00EB5E6E"/>
    <w:rsid w:val="00EB6000"/>
    <w:rsid w:val="00EB665A"/>
    <w:rsid w:val="00EC0B3F"/>
    <w:rsid w:val="00EC506D"/>
    <w:rsid w:val="00EC5F38"/>
    <w:rsid w:val="00EC7643"/>
    <w:rsid w:val="00EC7F0F"/>
    <w:rsid w:val="00ED085E"/>
    <w:rsid w:val="00ED0E61"/>
    <w:rsid w:val="00ED155D"/>
    <w:rsid w:val="00ED3674"/>
    <w:rsid w:val="00ED5683"/>
    <w:rsid w:val="00ED6F01"/>
    <w:rsid w:val="00ED73AD"/>
    <w:rsid w:val="00EE1306"/>
    <w:rsid w:val="00EE1779"/>
    <w:rsid w:val="00EE2E18"/>
    <w:rsid w:val="00EE41CE"/>
    <w:rsid w:val="00EE50FE"/>
    <w:rsid w:val="00EE607C"/>
    <w:rsid w:val="00EE644B"/>
    <w:rsid w:val="00EE70CA"/>
    <w:rsid w:val="00EE76F6"/>
    <w:rsid w:val="00EE7817"/>
    <w:rsid w:val="00EE7D1F"/>
    <w:rsid w:val="00EF0482"/>
    <w:rsid w:val="00EF04D7"/>
    <w:rsid w:val="00EF0C2F"/>
    <w:rsid w:val="00EF2289"/>
    <w:rsid w:val="00EF48CC"/>
    <w:rsid w:val="00EF5FA4"/>
    <w:rsid w:val="00F00A4E"/>
    <w:rsid w:val="00F0211F"/>
    <w:rsid w:val="00F0235E"/>
    <w:rsid w:val="00F03176"/>
    <w:rsid w:val="00F053B7"/>
    <w:rsid w:val="00F076EA"/>
    <w:rsid w:val="00F11298"/>
    <w:rsid w:val="00F120FC"/>
    <w:rsid w:val="00F13CBA"/>
    <w:rsid w:val="00F1422E"/>
    <w:rsid w:val="00F1493D"/>
    <w:rsid w:val="00F14AB6"/>
    <w:rsid w:val="00F17881"/>
    <w:rsid w:val="00F2058B"/>
    <w:rsid w:val="00F22A4D"/>
    <w:rsid w:val="00F23E36"/>
    <w:rsid w:val="00F23F8F"/>
    <w:rsid w:val="00F25266"/>
    <w:rsid w:val="00F25BB5"/>
    <w:rsid w:val="00F276BE"/>
    <w:rsid w:val="00F32A93"/>
    <w:rsid w:val="00F350D6"/>
    <w:rsid w:val="00F36009"/>
    <w:rsid w:val="00F40009"/>
    <w:rsid w:val="00F41D14"/>
    <w:rsid w:val="00F42005"/>
    <w:rsid w:val="00F43D4F"/>
    <w:rsid w:val="00F4584C"/>
    <w:rsid w:val="00F462A2"/>
    <w:rsid w:val="00F51622"/>
    <w:rsid w:val="00F55663"/>
    <w:rsid w:val="00F56B60"/>
    <w:rsid w:val="00F60BCA"/>
    <w:rsid w:val="00F6234E"/>
    <w:rsid w:val="00F637C9"/>
    <w:rsid w:val="00F63AFB"/>
    <w:rsid w:val="00F6500A"/>
    <w:rsid w:val="00F660D0"/>
    <w:rsid w:val="00F72B37"/>
    <w:rsid w:val="00F741E4"/>
    <w:rsid w:val="00F77E2B"/>
    <w:rsid w:val="00F8159F"/>
    <w:rsid w:val="00F81F3F"/>
    <w:rsid w:val="00F82608"/>
    <w:rsid w:val="00F82733"/>
    <w:rsid w:val="00F827AB"/>
    <w:rsid w:val="00F851A3"/>
    <w:rsid w:val="00F868C2"/>
    <w:rsid w:val="00F87928"/>
    <w:rsid w:val="00F95E11"/>
    <w:rsid w:val="00F967C7"/>
    <w:rsid w:val="00F97A6C"/>
    <w:rsid w:val="00F97B32"/>
    <w:rsid w:val="00FA1351"/>
    <w:rsid w:val="00FA1B89"/>
    <w:rsid w:val="00FA1FED"/>
    <w:rsid w:val="00FA2659"/>
    <w:rsid w:val="00FA4CD5"/>
    <w:rsid w:val="00FA5069"/>
    <w:rsid w:val="00FA6AC1"/>
    <w:rsid w:val="00FA760F"/>
    <w:rsid w:val="00FA76C4"/>
    <w:rsid w:val="00FA79C4"/>
    <w:rsid w:val="00FA7A05"/>
    <w:rsid w:val="00FB0A52"/>
    <w:rsid w:val="00FB1580"/>
    <w:rsid w:val="00FB1864"/>
    <w:rsid w:val="00FB2E8D"/>
    <w:rsid w:val="00FB4070"/>
    <w:rsid w:val="00FB5B76"/>
    <w:rsid w:val="00FC04EA"/>
    <w:rsid w:val="00FC070E"/>
    <w:rsid w:val="00FC0EC1"/>
    <w:rsid w:val="00FC11ED"/>
    <w:rsid w:val="00FC4B4C"/>
    <w:rsid w:val="00FC5EFE"/>
    <w:rsid w:val="00FD0039"/>
    <w:rsid w:val="00FD03EA"/>
    <w:rsid w:val="00FD0D16"/>
    <w:rsid w:val="00FD17C1"/>
    <w:rsid w:val="00FD20D7"/>
    <w:rsid w:val="00FD2CDD"/>
    <w:rsid w:val="00FD38A1"/>
    <w:rsid w:val="00FD3B1C"/>
    <w:rsid w:val="00FD43A4"/>
    <w:rsid w:val="00FD4977"/>
    <w:rsid w:val="00FD5DB0"/>
    <w:rsid w:val="00FD6BD5"/>
    <w:rsid w:val="00FD7071"/>
    <w:rsid w:val="00FE06AA"/>
    <w:rsid w:val="00FE23A8"/>
    <w:rsid w:val="00FE2943"/>
    <w:rsid w:val="00FE42DD"/>
    <w:rsid w:val="00FE50F9"/>
    <w:rsid w:val="00FE58D9"/>
    <w:rsid w:val="00FE72BB"/>
    <w:rsid w:val="00FE7648"/>
    <w:rsid w:val="00FE7AF1"/>
    <w:rsid w:val="00FF2B13"/>
    <w:rsid w:val="00FF37C4"/>
    <w:rsid w:val="00FF40F7"/>
    <w:rsid w:val="00FF43EF"/>
    <w:rsid w:val="00FF6A82"/>
    <w:rsid w:val="00FF7D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C80"/>
    <w:rPr>
      <w:sz w:val="24"/>
      <w:szCs w:val="24"/>
      <w:lang w:eastAsia="ja-JP"/>
    </w:rPr>
  </w:style>
  <w:style w:type="paragraph" w:styleId="Heading1">
    <w:name w:val="heading 1"/>
    <w:basedOn w:val="Normal"/>
    <w:next w:val="Normal"/>
    <w:link w:val="Heading1Char"/>
    <w:uiPriority w:val="9"/>
    <w:qFormat/>
    <w:rsid w:val="00361C80"/>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rsid w:val="00361C80"/>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rsid w:val="00361C80"/>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rsid w:val="00361C80"/>
    <w:pPr>
      <w:keepNext/>
      <w:spacing w:before="240" w:after="60"/>
      <w:outlineLvl w:val="3"/>
    </w:pPr>
    <w:rPr>
      <w:b/>
      <w:bCs/>
      <w:sz w:val="28"/>
      <w:szCs w:val="28"/>
    </w:rPr>
  </w:style>
  <w:style w:type="paragraph" w:styleId="Heading5">
    <w:name w:val="heading 5"/>
    <w:basedOn w:val="Normal"/>
    <w:next w:val="Normal"/>
    <w:uiPriority w:val="9"/>
    <w:semiHidden/>
    <w:unhideWhenUsed/>
    <w:qFormat/>
    <w:rsid w:val="00361C80"/>
    <w:pPr>
      <w:spacing w:before="240" w:after="60"/>
      <w:outlineLvl w:val="4"/>
    </w:pPr>
    <w:rPr>
      <w:b/>
      <w:bCs/>
      <w:i/>
      <w:iCs/>
      <w:sz w:val="26"/>
      <w:szCs w:val="26"/>
    </w:rPr>
  </w:style>
  <w:style w:type="paragraph" w:styleId="Heading6">
    <w:name w:val="heading 6"/>
    <w:basedOn w:val="Normal"/>
    <w:next w:val="Normal"/>
    <w:uiPriority w:val="9"/>
    <w:semiHidden/>
    <w:unhideWhenUsed/>
    <w:qFormat/>
    <w:rsid w:val="00361C80"/>
    <w:pPr>
      <w:spacing w:before="240" w:after="60"/>
      <w:outlineLvl w:val="5"/>
    </w:pPr>
    <w:rPr>
      <w:b/>
      <w:bCs/>
      <w:sz w:val="22"/>
      <w:szCs w:val="22"/>
    </w:rPr>
  </w:style>
  <w:style w:type="paragraph" w:styleId="Heading7">
    <w:name w:val="heading 7"/>
    <w:basedOn w:val="Normal"/>
    <w:next w:val="Normal"/>
    <w:uiPriority w:val="9"/>
    <w:semiHidden/>
    <w:unhideWhenUsed/>
    <w:qFormat/>
    <w:rsid w:val="00361C80"/>
    <w:pPr>
      <w:spacing w:before="240" w:after="60"/>
      <w:outlineLvl w:val="6"/>
    </w:pPr>
  </w:style>
  <w:style w:type="paragraph" w:styleId="Heading8">
    <w:name w:val="heading 8"/>
    <w:basedOn w:val="Normal"/>
    <w:next w:val="Normal"/>
    <w:uiPriority w:val="9"/>
    <w:semiHidden/>
    <w:unhideWhenUsed/>
    <w:qFormat/>
    <w:rsid w:val="00361C80"/>
    <w:pPr>
      <w:spacing w:before="240" w:after="60"/>
      <w:outlineLvl w:val="7"/>
    </w:pPr>
    <w:rPr>
      <w:i/>
      <w:iCs/>
    </w:rPr>
  </w:style>
  <w:style w:type="paragraph" w:styleId="Heading9">
    <w:name w:val="heading 9"/>
    <w:basedOn w:val="Normal"/>
    <w:next w:val="Normal"/>
    <w:uiPriority w:val="9"/>
    <w:semiHidden/>
    <w:unhideWhenUsed/>
    <w:qFormat/>
    <w:rsid w:val="00361C8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361C80"/>
    <w:pPr>
      <w:numPr>
        <w:numId w:val="1"/>
      </w:numPr>
    </w:pPr>
  </w:style>
  <w:style w:type="numbering" w:styleId="1ai">
    <w:name w:val="Outline List 1"/>
    <w:basedOn w:val="NoList"/>
    <w:rsid w:val="00361C80"/>
    <w:pPr>
      <w:numPr>
        <w:numId w:val="2"/>
      </w:numPr>
    </w:pPr>
  </w:style>
  <w:style w:type="numbering" w:styleId="ArticleSection">
    <w:name w:val="Outline List 3"/>
    <w:basedOn w:val="NoList"/>
    <w:rsid w:val="00361C80"/>
    <w:pPr>
      <w:numPr>
        <w:numId w:val="3"/>
      </w:numPr>
    </w:pPr>
  </w:style>
  <w:style w:type="paragraph" w:styleId="BlockText">
    <w:name w:val="Block Text"/>
    <w:basedOn w:val="Normal"/>
    <w:uiPriority w:val="99"/>
    <w:semiHidden/>
    <w:unhideWhenUsed/>
    <w:qFormat/>
    <w:rsid w:val="00361C80"/>
    <w:pPr>
      <w:spacing w:after="120"/>
      <w:ind w:left="1440" w:right="1440"/>
    </w:pPr>
  </w:style>
  <w:style w:type="paragraph" w:styleId="BodyText">
    <w:name w:val="Body Text"/>
    <w:basedOn w:val="Normal"/>
    <w:uiPriority w:val="99"/>
    <w:semiHidden/>
    <w:unhideWhenUsed/>
    <w:rsid w:val="00361C80"/>
    <w:pPr>
      <w:spacing w:after="120"/>
    </w:pPr>
  </w:style>
  <w:style w:type="paragraph" w:styleId="BodyText2">
    <w:name w:val="Body Text 2"/>
    <w:basedOn w:val="Normal"/>
    <w:uiPriority w:val="99"/>
    <w:semiHidden/>
    <w:unhideWhenUsed/>
    <w:rsid w:val="00361C80"/>
    <w:pPr>
      <w:spacing w:after="120" w:line="480" w:lineRule="auto"/>
    </w:pPr>
  </w:style>
  <w:style w:type="paragraph" w:styleId="BodyText3">
    <w:name w:val="Body Text 3"/>
    <w:basedOn w:val="Normal"/>
    <w:uiPriority w:val="99"/>
    <w:semiHidden/>
    <w:unhideWhenUsed/>
    <w:rsid w:val="00361C80"/>
    <w:pPr>
      <w:spacing w:after="120"/>
    </w:pPr>
    <w:rPr>
      <w:sz w:val="16"/>
      <w:szCs w:val="16"/>
    </w:rPr>
  </w:style>
  <w:style w:type="paragraph" w:styleId="BodyTextFirstIndent">
    <w:name w:val="Body Text First Indent"/>
    <w:basedOn w:val="BodyText"/>
    <w:uiPriority w:val="99"/>
    <w:semiHidden/>
    <w:unhideWhenUsed/>
    <w:rsid w:val="00361C80"/>
    <w:pPr>
      <w:ind w:firstLine="210"/>
    </w:pPr>
  </w:style>
  <w:style w:type="paragraph" w:styleId="BodyTextIndent">
    <w:name w:val="Body Text Indent"/>
    <w:basedOn w:val="Normal"/>
    <w:uiPriority w:val="99"/>
    <w:semiHidden/>
    <w:unhideWhenUsed/>
    <w:rsid w:val="00361C80"/>
    <w:pPr>
      <w:spacing w:after="120"/>
      <w:ind w:left="360"/>
    </w:pPr>
  </w:style>
  <w:style w:type="paragraph" w:styleId="BodyTextFirstIndent2">
    <w:name w:val="Body Text First Indent 2"/>
    <w:basedOn w:val="BodyTextIndent"/>
    <w:uiPriority w:val="99"/>
    <w:semiHidden/>
    <w:unhideWhenUsed/>
    <w:rsid w:val="00361C80"/>
    <w:pPr>
      <w:ind w:firstLine="210"/>
    </w:pPr>
  </w:style>
  <w:style w:type="paragraph" w:styleId="BodyTextIndent2">
    <w:name w:val="Body Text Indent 2"/>
    <w:basedOn w:val="Normal"/>
    <w:uiPriority w:val="99"/>
    <w:semiHidden/>
    <w:unhideWhenUsed/>
    <w:rsid w:val="00361C80"/>
    <w:pPr>
      <w:spacing w:after="120" w:line="480" w:lineRule="auto"/>
      <w:ind w:left="360"/>
    </w:pPr>
  </w:style>
  <w:style w:type="paragraph" w:styleId="BodyTextIndent3">
    <w:name w:val="Body Text Indent 3"/>
    <w:basedOn w:val="Normal"/>
    <w:uiPriority w:val="99"/>
    <w:semiHidden/>
    <w:unhideWhenUsed/>
    <w:rsid w:val="00361C80"/>
    <w:pPr>
      <w:spacing w:after="120"/>
      <w:ind w:left="360"/>
    </w:pPr>
    <w:rPr>
      <w:sz w:val="16"/>
      <w:szCs w:val="16"/>
    </w:rPr>
  </w:style>
  <w:style w:type="paragraph" w:styleId="Closing">
    <w:name w:val="Closing"/>
    <w:basedOn w:val="Normal"/>
    <w:uiPriority w:val="99"/>
    <w:semiHidden/>
    <w:unhideWhenUsed/>
    <w:rsid w:val="00361C80"/>
    <w:pPr>
      <w:ind w:left="4320"/>
    </w:pPr>
  </w:style>
  <w:style w:type="paragraph" w:styleId="Date">
    <w:name w:val="Date"/>
    <w:basedOn w:val="Normal"/>
    <w:next w:val="Normal"/>
    <w:uiPriority w:val="99"/>
    <w:semiHidden/>
    <w:unhideWhenUsed/>
    <w:rsid w:val="00361C80"/>
  </w:style>
  <w:style w:type="paragraph" w:styleId="E-mailSignature">
    <w:name w:val="E-mail Signature"/>
    <w:basedOn w:val="Normal"/>
    <w:uiPriority w:val="99"/>
    <w:semiHidden/>
    <w:unhideWhenUsed/>
    <w:rsid w:val="00361C80"/>
  </w:style>
  <w:style w:type="character" w:styleId="Emphasis">
    <w:name w:val="Emphasis"/>
    <w:basedOn w:val="DefaultParagraphFont"/>
    <w:uiPriority w:val="20"/>
    <w:qFormat/>
    <w:rsid w:val="00361C80"/>
    <w:rPr>
      <w:i/>
      <w:iCs/>
    </w:rPr>
  </w:style>
  <w:style w:type="paragraph" w:styleId="EnvelopeAddress">
    <w:name w:val="envelope address"/>
    <w:basedOn w:val="Normal"/>
    <w:uiPriority w:val="99"/>
    <w:semiHidden/>
    <w:unhideWhenUsed/>
    <w:rsid w:val="00361C80"/>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sid w:val="00361C80"/>
    <w:rPr>
      <w:rFonts w:ascii="Arial" w:hAnsi="Arial" w:cs="Arial"/>
      <w:sz w:val="20"/>
      <w:szCs w:val="20"/>
    </w:rPr>
  </w:style>
  <w:style w:type="character" w:styleId="FollowedHyperlink">
    <w:name w:val="FollowedHyperlink"/>
    <w:basedOn w:val="DefaultParagraphFont"/>
    <w:uiPriority w:val="99"/>
    <w:semiHidden/>
    <w:unhideWhenUsed/>
    <w:rsid w:val="00361C80"/>
    <w:rPr>
      <w:color w:val="800080"/>
      <w:u w:val="single"/>
    </w:rPr>
  </w:style>
  <w:style w:type="paragraph" w:styleId="Footer">
    <w:name w:val="footer"/>
    <w:basedOn w:val="Normal"/>
    <w:link w:val="FooterChar"/>
    <w:uiPriority w:val="99"/>
    <w:unhideWhenUsed/>
    <w:rsid w:val="00361C80"/>
    <w:pPr>
      <w:tabs>
        <w:tab w:val="center" w:pos="4320"/>
        <w:tab w:val="right" w:pos="8640"/>
      </w:tabs>
    </w:pPr>
  </w:style>
  <w:style w:type="paragraph" w:styleId="Header">
    <w:name w:val="header"/>
    <w:basedOn w:val="Normal"/>
    <w:uiPriority w:val="99"/>
    <w:unhideWhenUsed/>
    <w:rsid w:val="00361C80"/>
    <w:pPr>
      <w:tabs>
        <w:tab w:val="center" w:pos="4320"/>
        <w:tab w:val="right" w:pos="8640"/>
      </w:tabs>
    </w:pPr>
  </w:style>
  <w:style w:type="character" w:styleId="HTMLAcronym">
    <w:name w:val="HTML Acronym"/>
    <w:basedOn w:val="DefaultParagraphFont"/>
    <w:uiPriority w:val="99"/>
    <w:semiHidden/>
    <w:unhideWhenUsed/>
    <w:rsid w:val="00361C80"/>
  </w:style>
  <w:style w:type="paragraph" w:styleId="HTMLAddress">
    <w:name w:val="HTML Address"/>
    <w:basedOn w:val="Normal"/>
    <w:uiPriority w:val="99"/>
    <w:semiHidden/>
    <w:unhideWhenUsed/>
    <w:rsid w:val="00361C80"/>
    <w:rPr>
      <w:i/>
      <w:iCs/>
    </w:rPr>
  </w:style>
  <w:style w:type="character" w:styleId="HTMLCite">
    <w:name w:val="HTML Cite"/>
    <w:basedOn w:val="DefaultParagraphFont"/>
    <w:uiPriority w:val="99"/>
    <w:semiHidden/>
    <w:unhideWhenUsed/>
    <w:rsid w:val="00361C80"/>
    <w:rPr>
      <w:i/>
      <w:iCs/>
    </w:rPr>
  </w:style>
  <w:style w:type="character" w:styleId="HTMLCode">
    <w:name w:val="HTML Code"/>
    <w:basedOn w:val="DefaultParagraphFont"/>
    <w:uiPriority w:val="99"/>
    <w:semiHidden/>
    <w:unhideWhenUsed/>
    <w:rsid w:val="00361C80"/>
    <w:rPr>
      <w:rFonts w:ascii="Courier New" w:hAnsi="Courier New" w:cs="Courier New"/>
      <w:sz w:val="20"/>
      <w:szCs w:val="20"/>
    </w:rPr>
  </w:style>
  <w:style w:type="character" w:styleId="HTMLDefinition">
    <w:name w:val="HTML Definition"/>
    <w:basedOn w:val="DefaultParagraphFont"/>
    <w:uiPriority w:val="99"/>
    <w:semiHidden/>
    <w:unhideWhenUsed/>
    <w:rsid w:val="00361C80"/>
    <w:rPr>
      <w:i/>
      <w:iCs/>
    </w:rPr>
  </w:style>
  <w:style w:type="character" w:styleId="HTMLKeyboard">
    <w:name w:val="HTML Keyboard"/>
    <w:basedOn w:val="DefaultParagraphFont"/>
    <w:uiPriority w:val="99"/>
    <w:semiHidden/>
    <w:unhideWhenUsed/>
    <w:rsid w:val="00361C80"/>
    <w:rPr>
      <w:rFonts w:ascii="Courier New" w:hAnsi="Courier New" w:cs="Courier New"/>
      <w:sz w:val="20"/>
      <w:szCs w:val="20"/>
    </w:rPr>
  </w:style>
  <w:style w:type="paragraph" w:styleId="HTMLPreformatted">
    <w:name w:val="HTML Preformatted"/>
    <w:basedOn w:val="Normal"/>
    <w:uiPriority w:val="99"/>
    <w:semiHidden/>
    <w:unhideWhenUsed/>
    <w:rsid w:val="00361C80"/>
    <w:rPr>
      <w:rFonts w:ascii="Courier New" w:hAnsi="Courier New" w:cs="Courier New"/>
      <w:sz w:val="20"/>
      <w:szCs w:val="20"/>
    </w:rPr>
  </w:style>
  <w:style w:type="character" w:styleId="HTMLSample">
    <w:name w:val="HTML Sample"/>
    <w:basedOn w:val="DefaultParagraphFont"/>
    <w:uiPriority w:val="99"/>
    <w:semiHidden/>
    <w:unhideWhenUsed/>
    <w:rsid w:val="00361C80"/>
    <w:rPr>
      <w:rFonts w:ascii="Courier New" w:hAnsi="Courier New" w:cs="Courier New"/>
    </w:rPr>
  </w:style>
  <w:style w:type="character" w:styleId="HTMLTypewriter">
    <w:name w:val="HTML Typewriter"/>
    <w:basedOn w:val="DefaultParagraphFont"/>
    <w:uiPriority w:val="99"/>
    <w:semiHidden/>
    <w:unhideWhenUsed/>
    <w:rsid w:val="00361C80"/>
    <w:rPr>
      <w:rFonts w:ascii="Courier New" w:hAnsi="Courier New" w:cs="Courier New"/>
      <w:sz w:val="20"/>
      <w:szCs w:val="20"/>
    </w:rPr>
  </w:style>
  <w:style w:type="character" w:styleId="HTMLVariable">
    <w:name w:val="HTML Variable"/>
    <w:basedOn w:val="DefaultParagraphFont"/>
    <w:uiPriority w:val="99"/>
    <w:semiHidden/>
    <w:unhideWhenUsed/>
    <w:rsid w:val="00361C80"/>
    <w:rPr>
      <w:i/>
      <w:iCs/>
    </w:rPr>
  </w:style>
  <w:style w:type="character" w:styleId="Hyperlink">
    <w:name w:val="Hyperlink"/>
    <w:basedOn w:val="DefaultParagraphFont"/>
    <w:uiPriority w:val="99"/>
    <w:semiHidden/>
    <w:unhideWhenUsed/>
    <w:rsid w:val="00361C80"/>
    <w:rPr>
      <w:color w:val="0000FF"/>
      <w:u w:val="single"/>
    </w:rPr>
  </w:style>
  <w:style w:type="character" w:styleId="LineNumber">
    <w:name w:val="line number"/>
    <w:basedOn w:val="DefaultParagraphFont"/>
    <w:uiPriority w:val="99"/>
    <w:semiHidden/>
    <w:unhideWhenUsed/>
    <w:rsid w:val="00361C80"/>
  </w:style>
  <w:style w:type="paragraph" w:styleId="List">
    <w:name w:val="List"/>
    <w:basedOn w:val="Normal"/>
    <w:uiPriority w:val="99"/>
    <w:semiHidden/>
    <w:unhideWhenUsed/>
    <w:rsid w:val="00361C80"/>
    <w:pPr>
      <w:ind w:left="360" w:hanging="360"/>
    </w:pPr>
  </w:style>
  <w:style w:type="paragraph" w:styleId="List2">
    <w:name w:val="List 2"/>
    <w:basedOn w:val="Normal"/>
    <w:uiPriority w:val="99"/>
    <w:semiHidden/>
    <w:unhideWhenUsed/>
    <w:rsid w:val="00361C80"/>
    <w:pPr>
      <w:ind w:left="720" w:hanging="360"/>
    </w:pPr>
  </w:style>
  <w:style w:type="paragraph" w:styleId="List3">
    <w:name w:val="List 3"/>
    <w:basedOn w:val="Normal"/>
    <w:uiPriority w:val="99"/>
    <w:semiHidden/>
    <w:unhideWhenUsed/>
    <w:rsid w:val="00361C80"/>
    <w:pPr>
      <w:ind w:left="1080" w:hanging="360"/>
    </w:pPr>
  </w:style>
  <w:style w:type="paragraph" w:styleId="List4">
    <w:name w:val="List 4"/>
    <w:basedOn w:val="Normal"/>
    <w:uiPriority w:val="99"/>
    <w:semiHidden/>
    <w:unhideWhenUsed/>
    <w:rsid w:val="00361C80"/>
    <w:pPr>
      <w:ind w:left="1440" w:hanging="360"/>
    </w:pPr>
  </w:style>
  <w:style w:type="paragraph" w:styleId="List5">
    <w:name w:val="List 5"/>
    <w:basedOn w:val="Normal"/>
    <w:uiPriority w:val="99"/>
    <w:semiHidden/>
    <w:unhideWhenUsed/>
    <w:rsid w:val="00361C80"/>
    <w:pPr>
      <w:ind w:left="1800" w:hanging="360"/>
    </w:pPr>
  </w:style>
  <w:style w:type="paragraph" w:styleId="ListBullet">
    <w:name w:val="List Bullet"/>
    <w:basedOn w:val="Normal"/>
    <w:uiPriority w:val="99"/>
    <w:semiHidden/>
    <w:unhideWhenUsed/>
    <w:rsid w:val="00361C80"/>
    <w:pPr>
      <w:numPr>
        <w:numId w:val="4"/>
      </w:numPr>
    </w:pPr>
  </w:style>
  <w:style w:type="paragraph" w:styleId="ListBullet2">
    <w:name w:val="List Bullet 2"/>
    <w:basedOn w:val="Normal"/>
    <w:uiPriority w:val="99"/>
    <w:semiHidden/>
    <w:unhideWhenUsed/>
    <w:rsid w:val="00361C80"/>
    <w:pPr>
      <w:numPr>
        <w:numId w:val="5"/>
      </w:numPr>
    </w:pPr>
  </w:style>
  <w:style w:type="paragraph" w:styleId="ListBullet3">
    <w:name w:val="List Bullet 3"/>
    <w:basedOn w:val="Normal"/>
    <w:uiPriority w:val="99"/>
    <w:semiHidden/>
    <w:unhideWhenUsed/>
    <w:rsid w:val="00361C80"/>
    <w:pPr>
      <w:numPr>
        <w:numId w:val="6"/>
      </w:numPr>
    </w:pPr>
  </w:style>
  <w:style w:type="paragraph" w:styleId="ListBullet4">
    <w:name w:val="List Bullet 4"/>
    <w:basedOn w:val="Normal"/>
    <w:uiPriority w:val="99"/>
    <w:semiHidden/>
    <w:unhideWhenUsed/>
    <w:rsid w:val="00361C80"/>
    <w:pPr>
      <w:numPr>
        <w:numId w:val="7"/>
      </w:numPr>
    </w:pPr>
  </w:style>
  <w:style w:type="paragraph" w:styleId="ListBullet5">
    <w:name w:val="List Bullet 5"/>
    <w:basedOn w:val="Normal"/>
    <w:uiPriority w:val="99"/>
    <w:semiHidden/>
    <w:unhideWhenUsed/>
    <w:rsid w:val="00361C80"/>
    <w:pPr>
      <w:numPr>
        <w:numId w:val="8"/>
      </w:numPr>
    </w:pPr>
  </w:style>
  <w:style w:type="paragraph" w:styleId="ListContinue">
    <w:name w:val="List Continue"/>
    <w:basedOn w:val="Normal"/>
    <w:uiPriority w:val="99"/>
    <w:semiHidden/>
    <w:unhideWhenUsed/>
    <w:rsid w:val="00361C80"/>
    <w:pPr>
      <w:spacing w:after="120"/>
      <w:ind w:left="360"/>
    </w:pPr>
  </w:style>
  <w:style w:type="paragraph" w:styleId="ListContinue2">
    <w:name w:val="List Continue 2"/>
    <w:basedOn w:val="Normal"/>
    <w:uiPriority w:val="99"/>
    <w:semiHidden/>
    <w:unhideWhenUsed/>
    <w:rsid w:val="00361C80"/>
    <w:pPr>
      <w:spacing w:after="120"/>
      <w:ind w:left="720"/>
    </w:pPr>
  </w:style>
  <w:style w:type="paragraph" w:styleId="ListContinue3">
    <w:name w:val="List Continue 3"/>
    <w:basedOn w:val="Normal"/>
    <w:uiPriority w:val="99"/>
    <w:semiHidden/>
    <w:unhideWhenUsed/>
    <w:rsid w:val="00361C80"/>
    <w:pPr>
      <w:spacing w:after="120"/>
      <w:ind w:left="1080"/>
    </w:pPr>
  </w:style>
  <w:style w:type="paragraph" w:styleId="ListContinue4">
    <w:name w:val="List Continue 4"/>
    <w:basedOn w:val="Normal"/>
    <w:uiPriority w:val="99"/>
    <w:semiHidden/>
    <w:unhideWhenUsed/>
    <w:rsid w:val="00361C80"/>
    <w:pPr>
      <w:spacing w:after="120"/>
      <w:ind w:left="1440"/>
    </w:pPr>
  </w:style>
  <w:style w:type="paragraph" w:styleId="ListContinue5">
    <w:name w:val="List Continue 5"/>
    <w:basedOn w:val="Normal"/>
    <w:uiPriority w:val="99"/>
    <w:semiHidden/>
    <w:unhideWhenUsed/>
    <w:rsid w:val="00361C80"/>
    <w:pPr>
      <w:spacing w:after="120"/>
      <w:ind w:left="1800"/>
    </w:pPr>
  </w:style>
  <w:style w:type="paragraph" w:styleId="ListNumber">
    <w:name w:val="List Number"/>
    <w:basedOn w:val="Normal"/>
    <w:uiPriority w:val="99"/>
    <w:semiHidden/>
    <w:unhideWhenUsed/>
    <w:rsid w:val="00361C80"/>
    <w:pPr>
      <w:numPr>
        <w:numId w:val="9"/>
      </w:numPr>
    </w:pPr>
  </w:style>
  <w:style w:type="paragraph" w:styleId="ListNumber2">
    <w:name w:val="List Number 2"/>
    <w:basedOn w:val="Normal"/>
    <w:uiPriority w:val="99"/>
    <w:semiHidden/>
    <w:unhideWhenUsed/>
    <w:rsid w:val="00361C80"/>
    <w:pPr>
      <w:numPr>
        <w:numId w:val="10"/>
      </w:numPr>
    </w:pPr>
  </w:style>
  <w:style w:type="paragraph" w:styleId="ListNumber3">
    <w:name w:val="List Number 3"/>
    <w:basedOn w:val="Normal"/>
    <w:uiPriority w:val="99"/>
    <w:semiHidden/>
    <w:unhideWhenUsed/>
    <w:rsid w:val="00361C80"/>
    <w:pPr>
      <w:numPr>
        <w:numId w:val="11"/>
      </w:numPr>
    </w:pPr>
  </w:style>
  <w:style w:type="paragraph" w:styleId="ListNumber4">
    <w:name w:val="List Number 4"/>
    <w:basedOn w:val="Normal"/>
    <w:uiPriority w:val="99"/>
    <w:semiHidden/>
    <w:unhideWhenUsed/>
    <w:rsid w:val="00361C80"/>
    <w:pPr>
      <w:numPr>
        <w:numId w:val="12"/>
      </w:numPr>
    </w:pPr>
  </w:style>
  <w:style w:type="paragraph" w:styleId="ListNumber5">
    <w:name w:val="List Number 5"/>
    <w:basedOn w:val="Normal"/>
    <w:uiPriority w:val="99"/>
    <w:semiHidden/>
    <w:unhideWhenUsed/>
    <w:rsid w:val="00361C80"/>
    <w:pPr>
      <w:numPr>
        <w:numId w:val="13"/>
      </w:numPr>
    </w:pPr>
  </w:style>
  <w:style w:type="paragraph" w:styleId="MessageHeader">
    <w:name w:val="Message Header"/>
    <w:basedOn w:val="Normal"/>
    <w:uiPriority w:val="99"/>
    <w:semiHidden/>
    <w:unhideWhenUsed/>
    <w:rsid w:val="00361C8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rsid w:val="00361C80"/>
  </w:style>
  <w:style w:type="paragraph" w:styleId="NormalIndent">
    <w:name w:val="Normal Indent"/>
    <w:basedOn w:val="Normal"/>
    <w:uiPriority w:val="99"/>
    <w:semiHidden/>
    <w:unhideWhenUsed/>
    <w:rsid w:val="00361C80"/>
    <w:pPr>
      <w:ind w:left="720"/>
    </w:pPr>
  </w:style>
  <w:style w:type="paragraph" w:styleId="NoteHeading">
    <w:name w:val="Note Heading"/>
    <w:basedOn w:val="Normal"/>
    <w:next w:val="Normal"/>
    <w:uiPriority w:val="99"/>
    <w:semiHidden/>
    <w:unhideWhenUsed/>
    <w:rsid w:val="00361C80"/>
  </w:style>
  <w:style w:type="character" w:styleId="PageNumber">
    <w:name w:val="page number"/>
    <w:basedOn w:val="DefaultParagraphFont"/>
    <w:uiPriority w:val="99"/>
    <w:semiHidden/>
    <w:unhideWhenUsed/>
    <w:rsid w:val="00361C80"/>
  </w:style>
  <w:style w:type="paragraph" w:styleId="PlainText">
    <w:name w:val="Plain Text"/>
    <w:basedOn w:val="Normal"/>
    <w:uiPriority w:val="99"/>
    <w:semiHidden/>
    <w:unhideWhenUsed/>
    <w:rsid w:val="00361C80"/>
    <w:rPr>
      <w:rFonts w:ascii="Courier New" w:hAnsi="Courier New" w:cs="Courier New"/>
      <w:sz w:val="20"/>
      <w:szCs w:val="20"/>
    </w:rPr>
  </w:style>
  <w:style w:type="paragraph" w:styleId="Salutation">
    <w:name w:val="Salutation"/>
    <w:basedOn w:val="Normal"/>
    <w:next w:val="Normal"/>
    <w:uiPriority w:val="99"/>
    <w:semiHidden/>
    <w:unhideWhenUsed/>
    <w:rsid w:val="00361C80"/>
  </w:style>
  <w:style w:type="paragraph" w:styleId="Signature">
    <w:name w:val="Signature"/>
    <w:basedOn w:val="Normal"/>
    <w:uiPriority w:val="99"/>
    <w:semiHidden/>
    <w:unhideWhenUsed/>
    <w:rsid w:val="00361C80"/>
    <w:pPr>
      <w:ind w:left="4320"/>
    </w:pPr>
  </w:style>
  <w:style w:type="character" w:styleId="Strong">
    <w:name w:val="Strong"/>
    <w:basedOn w:val="DefaultParagraphFont"/>
    <w:uiPriority w:val="23"/>
    <w:qFormat/>
    <w:rsid w:val="00361C80"/>
    <w:rPr>
      <w:b/>
      <w:bCs/>
    </w:rPr>
  </w:style>
  <w:style w:type="paragraph" w:styleId="Subtitle">
    <w:name w:val="Subtitle"/>
    <w:basedOn w:val="Normal"/>
    <w:uiPriority w:val="11"/>
    <w:qFormat/>
    <w:rsid w:val="00361C80"/>
    <w:pPr>
      <w:spacing w:after="60"/>
      <w:jc w:val="center"/>
      <w:outlineLvl w:val="1"/>
    </w:pPr>
    <w:rPr>
      <w:rFonts w:ascii="Arial" w:hAnsi="Arial" w:cs="Arial"/>
    </w:rPr>
  </w:style>
  <w:style w:type="table" w:styleId="Table3Deffects1">
    <w:name w:val="Table 3D effects 1"/>
    <w:basedOn w:val="TableNormal"/>
    <w:rsid w:val="00361C8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61C8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61C8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61C8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61C8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61C8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61C8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61C8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61C8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61C8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61C8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61C8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61C8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61C8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61C8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61C8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61C8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61C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361C8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61C8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61C8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61C8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61C8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61C8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61C8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61C8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61C8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61C8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61C8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61C8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61C8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61C8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61C8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61C8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61C8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61C8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61C8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61C8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61C8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61C8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61C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61C8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61C8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61C8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rsid w:val="00361C80"/>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sid w:val="00361C80"/>
    <w:rPr>
      <w:rFonts w:ascii="Tahoma" w:hAnsi="Tahoma" w:cs="Tahoma"/>
      <w:sz w:val="16"/>
      <w:szCs w:val="16"/>
    </w:rPr>
  </w:style>
  <w:style w:type="paragraph" w:styleId="Caption">
    <w:name w:val="caption"/>
    <w:basedOn w:val="Normal"/>
    <w:next w:val="Normal"/>
    <w:uiPriority w:val="35"/>
    <w:rsid w:val="00361C80"/>
    <w:rPr>
      <w:b/>
      <w:bCs/>
      <w:sz w:val="20"/>
      <w:szCs w:val="20"/>
    </w:rPr>
  </w:style>
  <w:style w:type="character" w:styleId="CommentReference">
    <w:name w:val="annotation reference"/>
    <w:basedOn w:val="DefaultParagraphFont"/>
    <w:uiPriority w:val="99"/>
    <w:semiHidden/>
    <w:unhideWhenUsed/>
    <w:rsid w:val="00361C80"/>
    <w:rPr>
      <w:sz w:val="16"/>
      <w:szCs w:val="16"/>
    </w:rPr>
  </w:style>
  <w:style w:type="paragraph" w:styleId="CommentText">
    <w:name w:val="annotation text"/>
    <w:basedOn w:val="Normal"/>
    <w:uiPriority w:val="99"/>
    <w:semiHidden/>
    <w:unhideWhenUsed/>
    <w:rsid w:val="00361C80"/>
    <w:rPr>
      <w:sz w:val="20"/>
      <w:szCs w:val="20"/>
    </w:rPr>
  </w:style>
  <w:style w:type="paragraph" w:styleId="CommentSubject">
    <w:name w:val="annotation subject"/>
    <w:basedOn w:val="CommentText"/>
    <w:next w:val="CommentText"/>
    <w:uiPriority w:val="99"/>
    <w:semiHidden/>
    <w:unhideWhenUsed/>
    <w:rsid w:val="00361C80"/>
    <w:rPr>
      <w:b/>
      <w:bCs/>
    </w:rPr>
  </w:style>
  <w:style w:type="paragraph" w:styleId="DocumentMap">
    <w:name w:val="Document Map"/>
    <w:basedOn w:val="Normal"/>
    <w:uiPriority w:val="99"/>
    <w:semiHidden/>
    <w:unhideWhenUsed/>
    <w:rsid w:val="00361C80"/>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sid w:val="00361C80"/>
    <w:rPr>
      <w:vertAlign w:val="superscript"/>
    </w:rPr>
  </w:style>
  <w:style w:type="paragraph" w:styleId="EndnoteText">
    <w:name w:val="endnote text"/>
    <w:basedOn w:val="Normal"/>
    <w:uiPriority w:val="99"/>
    <w:semiHidden/>
    <w:unhideWhenUsed/>
    <w:rsid w:val="00361C80"/>
    <w:rPr>
      <w:sz w:val="20"/>
      <w:szCs w:val="20"/>
    </w:rPr>
  </w:style>
  <w:style w:type="character" w:styleId="FootnoteReference">
    <w:name w:val="footnote reference"/>
    <w:basedOn w:val="DefaultParagraphFont"/>
    <w:uiPriority w:val="99"/>
    <w:semiHidden/>
    <w:unhideWhenUsed/>
    <w:rsid w:val="00361C80"/>
    <w:rPr>
      <w:vertAlign w:val="superscript"/>
    </w:rPr>
  </w:style>
  <w:style w:type="paragraph" w:styleId="FootnoteText">
    <w:name w:val="footnote text"/>
    <w:basedOn w:val="Normal"/>
    <w:uiPriority w:val="99"/>
    <w:semiHidden/>
    <w:unhideWhenUsed/>
    <w:rsid w:val="00361C80"/>
    <w:rPr>
      <w:sz w:val="20"/>
      <w:szCs w:val="20"/>
    </w:rPr>
  </w:style>
  <w:style w:type="paragraph" w:styleId="Index1">
    <w:name w:val="index 1"/>
    <w:basedOn w:val="Normal"/>
    <w:next w:val="Normal"/>
    <w:autoRedefine/>
    <w:uiPriority w:val="99"/>
    <w:semiHidden/>
    <w:unhideWhenUsed/>
    <w:rsid w:val="00361C80"/>
    <w:pPr>
      <w:ind w:left="240" w:hanging="240"/>
    </w:pPr>
  </w:style>
  <w:style w:type="paragraph" w:styleId="Index2">
    <w:name w:val="index 2"/>
    <w:basedOn w:val="Normal"/>
    <w:next w:val="Normal"/>
    <w:autoRedefine/>
    <w:uiPriority w:val="99"/>
    <w:semiHidden/>
    <w:unhideWhenUsed/>
    <w:rsid w:val="00361C80"/>
    <w:pPr>
      <w:ind w:left="480" w:hanging="240"/>
    </w:pPr>
  </w:style>
  <w:style w:type="paragraph" w:styleId="Index3">
    <w:name w:val="index 3"/>
    <w:basedOn w:val="Normal"/>
    <w:next w:val="Normal"/>
    <w:autoRedefine/>
    <w:uiPriority w:val="99"/>
    <w:semiHidden/>
    <w:unhideWhenUsed/>
    <w:rsid w:val="00361C80"/>
    <w:pPr>
      <w:ind w:left="720" w:hanging="240"/>
    </w:pPr>
  </w:style>
  <w:style w:type="paragraph" w:styleId="Index4">
    <w:name w:val="index 4"/>
    <w:basedOn w:val="Normal"/>
    <w:next w:val="Normal"/>
    <w:autoRedefine/>
    <w:uiPriority w:val="99"/>
    <w:semiHidden/>
    <w:unhideWhenUsed/>
    <w:rsid w:val="00361C80"/>
    <w:pPr>
      <w:ind w:left="960" w:hanging="240"/>
    </w:pPr>
  </w:style>
  <w:style w:type="paragraph" w:styleId="Index5">
    <w:name w:val="index 5"/>
    <w:basedOn w:val="Normal"/>
    <w:next w:val="Normal"/>
    <w:autoRedefine/>
    <w:uiPriority w:val="99"/>
    <w:semiHidden/>
    <w:unhideWhenUsed/>
    <w:rsid w:val="00361C80"/>
    <w:pPr>
      <w:ind w:left="1200" w:hanging="240"/>
    </w:pPr>
  </w:style>
  <w:style w:type="paragraph" w:styleId="Index6">
    <w:name w:val="index 6"/>
    <w:basedOn w:val="Normal"/>
    <w:next w:val="Normal"/>
    <w:autoRedefine/>
    <w:uiPriority w:val="99"/>
    <w:semiHidden/>
    <w:unhideWhenUsed/>
    <w:rsid w:val="00361C80"/>
    <w:pPr>
      <w:ind w:left="1440" w:hanging="240"/>
    </w:pPr>
  </w:style>
  <w:style w:type="paragraph" w:styleId="Index7">
    <w:name w:val="index 7"/>
    <w:basedOn w:val="Normal"/>
    <w:next w:val="Normal"/>
    <w:autoRedefine/>
    <w:uiPriority w:val="99"/>
    <w:semiHidden/>
    <w:unhideWhenUsed/>
    <w:rsid w:val="00361C80"/>
    <w:pPr>
      <w:ind w:left="1680" w:hanging="240"/>
    </w:pPr>
  </w:style>
  <w:style w:type="paragraph" w:styleId="Index8">
    <w:name w:val="index 8"/>
    <w:basedOn w:val="Normal"/>
    <w:next w:val="Normal"/>
    <w:autoRedefine/>
    <w:uiPriority w:val="99"/>
    <w:semiHidden/>
    <w:unhideWhenUsed/>
    <w:rsid w:val="00361C80"/>
    <w:pPr>
      <w:ind w:left="1920" w:hanging="240"/>
    </w:pPr>
  </w:style>
  <w:style w:type="paragraph" w:styleId="Index9">
    <w:name w:val="index 9"/>
    <w:basedOn w:val="Normal"/>
    <w:next w:val="Normal"/>
    <w:autoRedefine/>
    <w:uiPriority w:val="99"/>
    <w:semiHidden/>
    <w:unhideWhenUsed/>
    <w:rsid w:val="00361C80"/>
    <w:pPr>
      <w:ind w:left="2160" w:hanging="240"/>
    </w:pPr>
  </w:style>
  <w:style w:type="paragraph" w:styleId="IndexHeading">
    <w:name w:val="index heading"/>
    <w:basedOn w:val="Normal"/>
    <w:next w:val="Index1"/>
    <w:uiPriority w:val="99"/>
    <w:semiHidden/>
    <w:unhideWhenUsed/>
    <w:rsid w:val="00361C80"/>
    <w:rPr>
      <w:rFonts w:ascii="Arial" w:hAnsi="Arial" w:cs="Arial"/>
      <w:b/>
      <w:bCs/>
    </w:rPr>
  </w:style>
  <w:style w:type="paragraph" w:styleId="MacroText">
    <w:name w:val="macro"/>
    <w:uiPriority w:val="99"/>
    <w:semiHidden/>
    <w:unhideWhenUsed/>
    <w:rsid w:val="00361C8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rsid w:val="00361C80"/>
    <w:pPr>
      <w:ind w:left="240" w:hanging="240"/>
    </w:pPr>
  </w:style>
  <w:style w:type="paragraph" w:styleId="TableofFigures">
    <w:name w:val="table of figures"/>
    <w:basedOn w:val="Normal"/>
    <w:next w:val="Normal"/>
    <w:uiPriority w:val="99"/>
    <w:semiHidden/>
    <w:unhideWhenUsed/>
    <w:rsid w:val="00361C80"/>
  </w:style>
  <w:style w:type="paragraph" w:styleId="TOAHeading">
    <w:name w:val="toa heading"/>
    <w:basedOn w:val="Normal"/>
    <w:next w:val="Normal"/>
    <w:uiPriority w:val="99"/>
    <w:semiHidden/>
    <w:unhideWhenUsed/>
    <w:rsid w:val="00361C80"/>
    <w:pPr>
      <w:spacing w:before="120"/>
    </w:pPr>
    <w:rPr>
      <w:rFonts w:ascii="Arial" w:hAnsi="Arial" w:cs="Arial"/>
      <w:b/>
      <w:bCs/>
    </w:rPr>
  </w:style>
  <w:style w:type="paragraph" w:styleId="TOC1">
    <w:name w:val="toc 1"/>
    <w:basedOn w:val="Normal"/>
    <w:next w:val="Normal"/>
    <w:autoRedefine/>
    <w:uiPriority w:val="99"/>
    <w:semiHidden/>
    <w:unhideWhenUsed/>
    <w:rsid w:val="00361C80"/>
  </w:style>
  <w:style w:type="paragraph" w:styleId="TOC2">
    <w:name w:val="toc 2"/>
    <w:basedOn w:val="Normal"/>
    <w:next w:val="Normal"/>
    <w:autoRedefine/>
    <w:uiPriority w:val="99"/>
    <w:semiHidden/>
    <w:unhideWhenUsed/>
    <w:rsid w:val="00361C80"/>
    <w:pPr>
      <w:ind w:left="240"/>
    </w:pPr>
  </w:style>
  <w:style w:type="paragraph" w:styleId="TOC3">
    <w:name w:val="toc 3"/>
    <w:basedOn w:val="Normal"/>
    <w:next w:val="Normal"/>
    <w:autoRedefine/>
    <w:uiPriority w:val="99"/>
    <w:semiHidden/>
    <w:unhideWhenUsed/>
    <w:rsid w:val="00361C80"/>
    <w:pPr>
      <w:ind w:left="480"/>
    </w:pPr>
  </w:style>
  <w:style w:type="paragraph" w:styleId="TOC4">
    <w:name w:val="toc 4"/>
    <w:basedOn w:val="Normal"/>
    <w:next w:val="Normal"/>
    <w:autoRedefine/>
    <w:uiPriority w:val="99"/>
    <w:semiHidden/>
    <w:unhideWhenUsed/>
    <w:rsid w:val="00361C80"/>
    <w:pPr>
      <w:ind w:left="720"/>
    </w:pPr>
  </w:style>
  <w:style w:type="paragraph" w:styleId="TOC5">
    <w:name w:val="toc 5"/>
    <w:basedOn w:val="Normal"/>
    <w:next w:val="Normal"/>
    <w:autoRedefine/>
    <w:uiPriority w:val="99"/>
    <w:semiHidden/>
    <w:unhideWhenUsed/>
    <w:rsid w:val="00361C80"/>
    <w:pPr>
      <w:ind w:left="960"/>
    </w:pPr>
  </w:style>
  <w:style w:type="paragraph" w:styleId="TOC6">
    <w:name w:val="toc 6"/>
    <w:basedOn w:val="Normal"/>
    <w:next w:val="Normal"/>
    <w:autoRedefine/>
    <w:uiPriority w:val="99"/>
    <w:semiHidden/>
    <w:unhideWhenUsed/>
    <w:rsid w:val="00361C80"/>
    <w:pPr>
      <w:ind w:left="1200"/>
    </w:pPr>
  </w:style>
  <w:style w:type="paragraph" w:styleId="TOC7">
    <w:name w:val="toc 7"/>
    <w:basedOn w:val="Normal"/>
    <w:next w:val="Normal"/>
    <w:autoRedefine/>
    <w:uiPriority w:val="99"/>
    <w:semiHidden/>
    <w:unhideWhenUsed/>
    <w:rsid w:val="00361C80"/>
    <w:pPr>
      <w:ind w:left="1440"/>
    </w:pPr>
  </w:style>
  <w:style w:type="paragraph" w:styleId="TOC8">
    <w:name w:val="toc 8"/>
    <w:basedOn w:val="Normal"/>
    <w:next w:val="Normal"/>
    <w:autoRedefine/>
    <w:uiPriority w:val="99"/>
    <w:semiHidden/>
    <w:unhideWhenUsed/>
    <w:rsid w:val="00361C80"/>
    <w:pPr>
      <w:ind w:left="1680"/>
    </w:pPr>
  </w:style>
  <w:style w:type="paragraph" w:styleId="TOC9">
    <w:name w:val="toc 9"/>
    <w:basedOn w:val="Normal"/>
    <w:next w:val="Normal"/>
    <w:autoRedefine/>
    <w:uiPriority w:val="99"/>
    <w:semiHidden/>
    <w:unhideWhenUsed/>
    <w:rsid w:val="00361C80"/>
    <w:pPr>
      <w:ind w:left="1920"/>
    </w:pPr>
  </w:style>
  <w:style w:type="paragraph" w:styleId="ListParagraph">
    <w:name w:val="List Paragraph"/>
    <w:basedOn w:val="Normal"/>
    <w:uiPriority w:val="34"/>
    <w:qFormat/>
    <w:rsid w:val="0065515B"/>
    <w:pPr>
      <w:ind w:left="720"/>
      <w:contextualSpacing/>
    </w:pPr>
  </w:style>
  <w:style w:type="character" w:customStyle="1" w:styleId="FooterChar">
    <w:name w:val="Footer Char"/>
    <w:basedOn w:val="DefaultParagraphFont"/>
    <w:link w:val="Footer"/>
    <w:uiPriority w:val="99"/>
    <w:rsid w:val="00306587"/>
    <w:rPr>
      <w:sz w:val="24"/>
      <w:szCs w:val="24"/>
      <w:lang w:eastAsia="ja-JP"/>
    </w:rPr>
  </w:style>
  <w:style w:type="character" w:customStyle="1" w:styleId="Heading1Char">
    <w:name w:val="Heading 1 Char"/>
    <w:basedOn w:val="DefaultParagraphFont"/>
    <w:link w:val="Heading1"/>
    <w:uiPriority w:val="9"/>
    <w:rsid w:val="00E43E4A"/>
    <w:rPr>
      <w:rFonts w:ascii="Arial" w:hAnsi="Arial" w:cs="Arial"/>
      <w:b/>
      <w:bCs/>
      <w:kern w:val="32"/>
      <w:sz w:val="32"/>
      <w:szCs w:val="32"/>
      <w:lang w:eastAsia="ja-JP"/>
    </w:rPr>
  </w:style>
  <w:style w:type="character" w:styleId="PlaceholderText">
    <w:name w:val="Placeholder Text"/>
    <w:basedOn w:val="DefaultParagraphFont"/>
    <w:uiPriority w:val="99"/>
    <w:semiHidden/>
    <w:rsid w:val="00D3609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6EC36-F2D9-4EA4-A851-73F37BAFB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 Word 2003 Look</Template>
  <TotalTime>6504</TotalTime>
  <Pages>7</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MALILO</cp:lastModifiedBy>
  <cp:revision>79</cp:revision>
  <dcterms:created xsi:type="dcterms:W3CDTF">2019-12-22T20:23:00Z</dcterms:created>
  <dcterms:modified xsi:type="dcterms:W3CDTF">2022-10-22T14:20:00Z</dcterms:modified>
</cp:coreProperties>
</file>